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A8A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F0D6EDC" wp14:editId="6162C390">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1D2F53A" w14:textId="77777777" w:rsidTr="00185F4A">
        <w:trPr>
          <w:trHeight w:val="1083"/>
        </w:trPr>
        <w:tc>
          <w:tcPr>
            <w:tcW w:w="10790" w:type="dxa"/>
            <w:gridSpan w:val="9"/>
          </w:tcPr>
          <w:p w14:paraId="3BE1D5C7" w14:textId="77777777" w:rsidR="00DF198B" w:rsidRDefault="00DF198B"/>
        </w:tc>
      </w:tr>
      <w:tr w:rsidR="00DF198B" w14:paraId="0AC4167E" w14:textId="77777777" w:rsidTr="00185F4A">
        <w:trPr>
          <w:trHeight w:val="1068"/>
        </w:trPr>
        <w:tc>
          <w:tcPr>
            <w:tcW w:w="1198" w:type="dxa"/>
            <w:gridSpan w:val="2"/>
            <w:tcBorders>
              <w:right w:val="single" w:sz="18" w:space="0" w:color="476166" w:themeColor="accent1"/>
            </w:tcBorders>
          </w:tcPr>
          <w:p w14:paraId="7516AC4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DC0374" w14:textId="4B8CF27F" w:rsidR="00DF198B" w:rsidRPr="00DF198B" w:rsidRDefault="00234663" w:rsidP="00874FE7">
            <w:pPr>
              <w:pStyle w:val="Heading1"/>
            </w:pPr>
            <w:r>
              <w:t>Lab 2 | Detecting an Intrusion</w:t>
            </w:r>
          </w:p>
        </w:tc>
        <w:tc>
          <w:tcPr>
            <w:tcW w:w="1199" w:type="dxa"/>
            <w:gridSpan w:val="2"/>
            <w:tcBorders>
              <w:left w:val="single" w:sz="18" w:space="0" w:color="476166" w:themeColor="accent1"/>
            </w:tcBorders>
          </w:tcPr>
          <w:p w14:paraId="707D1CBB" w14:textId="77777777" w:rsidR="00DF198B" w:rsidRDefault="00DF198B"/>
        </w:tc>
      </w:tr>
      <w:tr w:rsidR="00DF198B" w14:paraId="62876190" w14:textId="77777777" w:rsidTr="00185F4A">
        <w:trPr>
          <w:trHeight w:val="1837"/>
        </w:trPr>
        <w:tc>
          <w:tcPr>
            <w:tcW w:w="1170" w:type="dxa"/>
          </w:tcPr>
          <w:p w14:paraId="1F9FA130" w14:textId="77777777" w:rsidR="00DF198B" w:rsidRDefault="00DF198B"/>
        </w:tc>
        <w:tc>
          <w:tcPr>
            <w:tcW w:w="8460" w:type="dxa"/>
            <w:gridSpan w:val="7"/>
          </w:tcPr>
          <w:p w14:paraId="49F777DE" w14:textId="77777777" w:rsidR="00DF198B" w:rsidRDefault="00DF198B"/>
        </w:tc>
        <w:tc>
          <w:tcPr>
            <w:tcW w:w="1160" w:type="dxa"/>
          </w:tcPr>
          <w:p w14:paraId="35BE59CA" w14:textId="77777777" w:rsidR="00DF198B" w:rsidRDefault="00DF198B"/>
        </w:tc>
      </w:tr>
      <w:tr w:rsidR="00DF198B" w14:paraId="19DBA55B" w14:textId="77777777" w:rsidTr="00185F4A">
        <w:trPr>
          <w:trHeight w:val="929"/>
        </w:trPr>
        <w:tc>
          <w:tcPr>
            <w:tcW w:w="2397" w:type="dxa"/>
            <w:gridSpan w:val="4"/>
          </w:tcPr>
          <w:p w14:paraId="7EB6C094" w14:textId="77777777" w:rsidR="00DF198B" w:rsidRDefault="00DF198B"/>
        </w:tc>
        <w:tc>
          <w:tcPr>
            <w:tcW w:w="5995" w:type="dxa"/>
            <w:shd w:val="clear" w:color="auto" w:fill="FFFFFF" w:themeFill="background1"/>
          </w:tcPr>
          <w:p w14:paraId="4406E3DA" w14:textId="77777777" w:rsidR="00DF198B" w:rsidRPr="00DF198B" w:rsidRDefault="00DF198B" w:rsidP="00DF198B">
            <w:pPr>
              <w:jc w:val="center"/>
              <w:rPr>
                <w:rFonts w:ascii="Georgia" w:hAnsi="Georgia"/>
                <w:sz w:val="48"/>
                <w:szCs w:val="48"/>
              </w:rPr>
            </w:pPr>
          </w:p>
        </w:tc>
        <w:tc>
          <w:tcPr>
            <w:tcW w:w="2398" w:type="dxa"/>
            <w:gridSpan w:val="4"/>
          </w:tcPr>
          <w:p w14:paraId="57600639" w14:textId="77777777" w:rsidR="00DF198B" w:rsidRDefault="00DF198B"/>
        </w:tc>
      </w:tr>
      <w:tr w:rsidR="00DF198B" w14:paraId="4BC070B0" w14:textId="77777777" w:rsidTr="00185F4A">
        <w:trPr>
          <w:trHeight w:val="1460"/>
        </w:trPr>
        <w:tc>
          <w:tcPr>
            <w:tcW w:w="2397" w:type="dxa"/>
            <w:gridSpan w:val="4"/>
          </w:tcPr>
          <w:p w14:paraId="1A635613" w14:textId="77777777" w:rsidR="00DF198B" w:rsidRDefault="00DF198B"/>
        </w:tc>
        <w:tc>
          <w:tcPr>
            <w:tcW w:w="5995" w:type="dxa"/>
            <w:shd w:val="clear" w:color="auto" w:fill="FFFFFF" w:themeFill="background1"/>
          </w:tcPr>
          <w:p w14:paraId="6FE9CB59" w14:textId="4C3729AA" w:rsidR="00DF198B" w:rsidRPr="00DF198B" w:rsidRDefault="00234663" w:rsidP="00874FE7">
            <w:pPr>
              <w:pStyle w:val="Heading2"/>
            </w:pPr>
            <w:r>
              <w:t>Cesar Munguia</w:t>
            </w:r>
          </w:p>
        </w:tc>
        <w:tc>
          <w:tcPr>
            <w:tcW w:w="2398" w:type="dxa"/>
            <w:gridSpan w:val="4"/>
          </w:tcPr>
          <w:p w14:paraId="772B1B3A" w14:textId="77777777" w:rsidR="00DF198B" w:rsidRDefault="00DF198B"/>
        </w:tc>
      </w:tr>
      <w:tr w:rsidR="00DF198B" w14:paraId="3A8F49C5" w14:textId="77777777" w:rsidTr="00185F4A">
        <w:trPr>
          <w:trHeight w:val="7176"/>
        </w:trPr>
        <w:tc>
          <w:tcPr>
            <w:tcW w:w="2397" w:type="dxa"/>
            <w:gridSpan w:val="4"/>
            <w:vAlign w:val="bottom"/>
          </w:tcPr>
          <w:p w14:paraId="30AFEA1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7B3C872" w14:textId="288E8087" w:rsidR="00DF198B" w:rsidRPr="00DF198B" w:rsidRDefault="00234663" w:rsidP="00874FE7">
            <w:pPr>
              <w:pStyle w:val="Heading3"/>
            </w:pPr>
            <w:r>
              <w:t>10/02/2023</w:t>
            </w:r>
          </w:p>
          <w:p w14:paraId="771DACAE" w14:textId="77777777" w:rsidR="00874FE7" w:rsidRPr="00DF198B" w:rsidRDefault="004A381C" w:rsidP="00874FE7">
            <w:pPr>
              <w:pStyle w:val="Heading3"/>
            </w:pPr>
            <w:sdt>
              <w:sdtPr>
                <w:id w:val="-1516760087"/>
                <w:placeholder>
                  <w:docPart w:val="E218601DC8C5431B82CCCBB68B3963D2"/>
                </w:placeholder>
                <w:temporary/>
                <w:showingPlcHdr/>
                <w15:appearance w15:val="hidden"/>
              </w:sdtPr>
              <w:sdtEndPr/>
              <w:sdtContent>
                <w:r w:rsidR="00874FE7" w:rsidRPr="00DF198B">
                  <w:t>—</w:t>
                </w:r>
              </w:sdtContent>
            </w:sdt>
          </w:p>
          <w:p w14:paraId="4876854C" w14:textId="50FBB3FF" w:rsidR="00DF198B" w:rsidRPr="00DF198B" w:rsidRDefault="00234663" w:rsidP="00874FE7">
            <w:pPr>
              <w:pStyle w:val="Heading3"/>
            </w:pPr>
            <w:r>
              <w:t>IS-3523-004</w:t>
            </w:r>
          </w:p>
          <w:p w14:paraId="05E498A4" w14:textId="77777777" w:rsidR="00DF198B" w:rsidRPr="00DF198B" w:rsidRDefault="004A381C" w:rsidP="00874FE7">
            <w:pPr>
              <w:pStyle w:val="Heading3"/>
            </w:pPr>
            <w:sdt>
              <w:sdtPr>
                <w:id w:val="1492440299"/>
                <w:placeholder>
                  <w:docPart w:val="78C8684865AB49898BB06BFAF8B14A5A"/>
                </w:placeholder>
                <w:temporary/>
                <w:showingPlcHdr/>
                <w15:appearance w15:val="hidden"/>
              </w:sdtPr>
              <w:sdtEndPr/>
              <w:sdtContent>
                <w:r w:rsidR="00874FE7" w:rsidRPr="00DF198B">
                  <w:t>—</w:t>
                </w:r>
              </w:sdtContent>
            </w:sdt>
          </w:p>
          <w:p w14:paraId="2DC091DD" w14:textId="72B9BB38" w:rsidR="00DF198B" w:rsidRDefault="00234663" w:rsidP="00874FE7">
            <w:pPr>
              <w:pStyle w:val="Heading3"/>
            </w:pPr>
            <w:r>
              <w:t>Ian Burres</w:t>
            </w:r>
          </w:p>
          <w:p w14:paraId="4FA88D4C" w14:textId="77777777" w:rsidR="00DF198B" w:rsidRPr="00DF198B" w:rsidRDefault="00DF198B" w:rsidP="00DF198B"/>
        </w:tc>
        <w:tc>
          <w:tcPr>
            <w:tcW w:w="2398" w:type="dxa"/>
            <w:gridSpan w:val="4"/>
            <w:vAlign w:val="bottom"/>
          </w:tcPr>
          <w:p w14:paraId="1041776D" w14:textId="77777777" w:rsidR="00DF198B" w:rsidRDefault="00DF198B" w:rsidP="00DF198B">
            <w:pPr>
              <w:jc w:val="center"/>
            </w:pPr>
          </w:p>
        </w:tc>
      </w:tr>
      <w:tr w:rsidR="00DF198B" w14:paraId="5F4E7740" w14:textId="77777777" w:rsidTr="00185F4A">
        <w:tc>
          <w:tcPr>
            <w:tcW w:w="2340" w:type="dxa"/>
            <w:gridSpan w:val="3"/>
          </w:tcPr>
          <w:p w14:paraId="260DD4BF" w14:textId="77777777" w:rsidR="00DF198B" w:rsidRDefault="00DF198B"/>
        </w:tc>
        <w:tc>
          <w:tcPr>
            <w:tcW w:w="6120" w:type="dxa"/>
            <w:gridSpan w:val="3"/>
          </w:tcPr>
          <w:p w14:paraId="7BA7767B" w14:textId="77777777" w:rsidR="00DF198B" w:rsidRDefault="00DF198B"/>
        </w:tc>
        <w:tc>
          <w:tcPr>
            <w:tcW w:w="2330" w:type="dxa"/>
            <w:gridSpan w:val="3"/>
          </w:tcPr>
          <w:p w14:paraId="62793761" w14:textId="77777777" w:rsidR="00DF198B" w:rsidRDefault="00DF198B"/>
        </w:tc>
      </w:tr>
    </w:tbl>
    <w:p w14:paraId="6041CB7B" w14:textId="77777777" w:rsidR="00DF198B" w:rsidRDefault="00DF198B"/>
    <w:p w14:paraId="572829D7" w14:textId="681FF2BA"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24F55CC2" wp14:editId="158D92B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D34AA"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7A32EF0D" wp14:editId="0D3B1D9F">
            <wp:simplePos x="0" y="0"/>
            <wp:positionH relativeFrom="margin">
              <wp:align>left</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8966B14" w14:textId="77777777" w:rsidTr="00185F4A">
        <w:trPr>
          <w:trHeight w:val="1152"/>
        </w:trPr>
        <w:tc>
          <w:tcPr>
            <w:tcW w:w="2158" w:type="dxa"/>
          </w:tcPr>
          <w:p w14:paraId="3AD9F61F" w14:textId="77777777" w:rsidR="002D2200" w:rsidRDefault="002D2200"/>
        </w:tc>
        <w:tc>
          <w:tcPr>
            <w:tcW w:w="2158" w:type="dxa"/>
            <w:gridSpan w:val="3"/>
            <w:tcBorders>
              <w:bottom w:val="single" w:sz="18" w:space="0" w:color="476166" w:themeColor="accent1"/>
            </w:tcBorders>
          </w:tcPr>
          <w:p w14:paraId="56C3D502" w14:textId="77777777" w:rsidR="002D2200" w:rsidRDefault="002D2200"/>
        </w:tc>
        <w:tc>
          <w:tcPr>
            <w:tcW w:w="2158" w:type="dxa"/>
            <w:tcBorders>
              <w:bottom w:val="single" w:sz="18" w:space="0" w:color="476166" w:themeColor="accent1"/>
            </w:tcBorders>
          </w:tcPr>
          <w:p w14:paraId="31CF8E16" w14:textId="77777777" w:rsidR="002D2200" w:rsidRDefault="002D2200"/>
        </w:tc>
        <w:tc>
          <w:tcPr>
            <w:tcW w:w="2167" w:type="dxa"/>
            <w:gridSpan w:val="3"/>
            <w:tcBorders>
              <w:bottom w:val="single" w:sz="18" w:space="0" w:color="476166" w:themeColor="accent1"/>
            </w:tcBorders>
          </w:tcPr>
          <w:p w14:paraId="028AAC1A" w14:textId="77777777" w:rsidR="002D2200" w:rsidRDefault="002D2200"/>
        </w:tc>
        <w:tc>
          <w:tcPr>
            <w:tcW w:w="2158" w:type="dxa"/>
          </w:tcPr>
          <w:p w14:paraId="1CF90736" w14:textId="77777777" w:rsidR="002D2200" w:rsidRDefault="002D2200"/>
        </w:tc>
      </w:tr>
      <w:tr w:rsidR="002D2200" w14:paraId="7323FDEF" w14:textId="77777777" w:rsidTr="00185F4A">
        <w:trPr>
          <w:trHeight w:val="664"/>
        </w:trPr>
        <w:tc>
          <w:tcPr>
            <w:tcW w:w="2158" w:type="dxa"/>
            <w:tcBorders>
              <w:right w:val="single" w:sz="18" w:space="0" w:color="476166" w:themeColor="accent1"/>
            </w:tcBorders>
          </w:tcPr>
          <w:p w14:paraId="5D969B2E"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5CC2766" w14:textId="77777777" w:rsidR="002D2200" w:rsidRPr="00E74B29" w:rsidRDefault="004A381C" w:rsidP="00874FE7">
            <w:pPr>
              <w:pStyle w:val="Heading4"/>
            </w:pPr>
            <w:sdt>
              <w:sdtPr>
                <w:id w:val="-621303809"/>
                <w:placeholder>
                  <w:docPart w:val="DE21AFA2A0E74AF3818D447257A6DAF4"/>
                </w:placeholder>
                <w:temporary/>
                <w:showingPlcHdr/>
                <w15:appearance w15:val="hidden"/>
              </w:sdtPr>
              <w:sdtEndPr/>
              <w:sdtContent>
                <w:r w:rsidR="00874FE7" w:rsidRPr="00E74B29">
                  <w:t>INSTRUCTIONS</w:t>
                </w:r>
              </w:sdtContent>
            </w:sdt>
          </w:p>
        </w:tc>
        <w:tc>
          <w:tcPr>
            <w:tcW w:w="2158" w:type="dxa"/>
            <w:tcBorders>
              <w:left w:val="single" w:sz="18" w:space="0" w:color="476166" w:themeColor="accent1"/>
            </w:tcBorders>
          </w:tcPr>
          <w:p w14:paraId="34105F47" w14:textId="77777777" w:rsidR="002D2200" w:rsidRDefault="002D2200"/>
        </w:tc>
      </w:tr>
      <w:tr w:rsidR="002D2200" w14:paraId="31E83507" w14:textId="77777777" w:rsidTr="00185F4A">
        <w:trPr>
          <w:trHeight w:val="311"/>
        </w:trPr>
        <w:tc>
          <w:tcPr>
            <w:tcW w:w="2158" w:type="dxa"/>
          </w:tcPr>
          <w:p w14:paraId="46D19D2E" w14:textId="77777777" w:rsidR="002D2200" w:rsidRDefault="002D2200"/>
        </w:tc>
        <w:tc>
          <w:tcPr>
            <w:tcW w:w="2158" w:type="dxa"/>
            <w:gridSpan w:val="3"/>
            <w:tcBorders>
              <w:top w:val="single" w:sz="18" w:space="0" w:color="476166" w:themeColor="accent1"/>
              <w:bottom w:val="single" w:sz="18" w:space="0" w:color="476166" w:themeColor="accent1"/>
            </w:tcBorders>
          </w:tcPr>
          <w:p w14:paraId="7287C227" w14:textId="77777777" w:rsidR="002D2200" w:rsidRDefault="002D2200"/>
        </w:tc>
        <w:tc>
          <w:tcPr>
            <w:tcW w:w="2158" w:type="dxa"/>
            <w:tcBorders>
              <w:top w:val="single" w:sz="18" w:space="0" w:color="476166" w:themeColor="accent1"/>
              <w:bottom w:val="single" w:sz="18" w:space="0" w:color="476166" w:themeColor="accent1"/>
            </w:tcBorders>
          </w:tcPr>
          <w:p w14:paraId="5D304734" w14:textId="77777777" w:rsidR="002D2200" w:rsidRDefault="002D2200"/>
        </w:tc>
        <w:tc>
          <w:tcPr>
            <w:tcW w:w="2167" w:type="dxa"/>
            <w:gridSpan w:val="3"/>
            <w:tcBorders>
              <w:top w:val="single" w:sz="18" w:space="0" w:color="476166" w:themeColor="accent1"/>
              <w:bottom w:val="single" w:sz="18" w:space="0" w:color="476166" w:themeColor="accent1"/>
            </w:tcBorders>
          </w:tcPr>
          <w:p w14:paraId="20288B9B" w14:textId="77777777" w:rsidR="002D2200" w:rsidRDefault="002D2200"/>
        </w:tc>
        <w:tc>
          <w:tcPr>
            <w:tcW w:w="2158" w:type="dxa"/>
          </w:tcPr>
          <w:p w14:paraId="4E807A7F" w14:textId="77777777" w:rsidR="002D2200" w:rsidRDefault="002D2200"/>
        </w:tc>
      </w:tr>
      <w:tr w:rsidR="00E74B29" w14:paraId="29C29DB2" w14:textId="77777777" w:rsidTr="00185F4A">
        <w:trPr>
          <w:trHeight w:val="576"/>
        </w:trPr>
        <w:tc>
          <w:tcPr>
            <w:tcW w:w="2158" w:type="dxa"/>
            <w:tcBorders>
              <w:right w:val="single" w:sz="18" w:space="0" w:color="476166" w:themeColor="accent1"/>
            </w:tcBorders>
          </w:tcPr>
          <w:p w14:paraId="34470DAF"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4E4B8A2" w14:textId="77777777" w:rsidR="00E74B29" w:rsidRDefault="00E74B29"/>
        </w:tc>
        <w:tc>
          <w:tcPr>
            <w:tcW w:w="4321" w:type="dxa"/>
            <w:gridSpan w:val="3"/>
            <w:tcBorders>
              <w:top w:val="single" w:sz="18" w:space="0" w:color="476166" w:themeColor="accent1"/>
            </w:tcBorders>
            <w:shd w:val="clear" w:color="auto" w:fill="FFFFFF" w:themeFill="background1"/>
          </w:tcPr>
          <w:p w14:paraId="758BF252"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4DC1AF8" w14:textId="77777777" w:rsidR="00E74B29" w:rsidRDefault="00E74B29"/>
        </w:tc>
        <w:tc>
          <w:tcPr>
            <w:tcW w:w="2158" w:type="dxa"/>
            <w:tcBorders>
              <w:left w:val="single" w:sz="18" w:space="0" w:color="476166" w:themeColor="accent1"/>
            </w:tcBorders>
          </w:tcPr>
          <w:p w14:paraId="5B035437" w14:textId="77777777" w:rsidR="00E74B29" w:rsidRDefault="00E74B29"/>
        </w:tc>
      </w:tr>
      <w:tr w:rsidR="000E4641" w14:paraId="3125AC8F" w14:textId="77777777" w:rsidTr="00185F4A">
        <w:trPr>
          <w:trHeight w:val="4447"/>
        </w:trPr>
        <w:tc>
          <w:tcPr>
            <w:tcW w:w="2158" w:type="dxa"/>
            <w:vMerge w:val="restart"/>
            <w:tcBorders>
              <w:right w:val="single" w:sz="18" w:space="0" w:color="476166" w:themeColor="accent1"/>
            </w:tcBorders>
          </w:tcPr>
          <w:p w14:paraId="2A2875BB" w14:textId="77777777" w:rsidR="000E4641" w:rsidRDefault="000E4641"/>
        </w:tc>
        <w:tc>
          <w:tcPr>
            <w:tcW w:w="542" w:type="dxa"/>
            <w:vMerge w:val="restart"/>
            <w:tcBorders>
              <w:left w:val="single" w:sz="18" w:space="0" w:color="476166" w:themeColor="accent1"/>
            </w:tcBorders>
            <w:shd w:val="clear" w:color="auto" w:fill="FFFFFF" w:themeFill="background1"/>
          </w:tcPr>
          <w:p w14:paraId="6D394605" w14:textId="77777777" w:rsidR="000E4641" w:rsidRDefault="000E4641"/>
        </w:tc>
        <w:tc>
          <w:tcPr>
            <w:tcW w:w="540" w:type="dxa"/>
            <w:shd w:val="clear" w:color="auto" w:fill="FFFFFF" w:themeFill="background1"/>
          </w:tcPr>
          <w:p w14:paraId="49402BC5" w14:textId="77777777" w:rsidR="000E4641" w:rsidRDefault="000E4641"/>
        </w:tc>
        <w:tc>
          <w:tcPr>
            <w:tcW w:w="4321" w:type="dxa"/>
            <w:gridSpan w:val="3"/>
            <w:shd w:val="clear" w:color="auto" w:fill="FFFFFF" w:themeFill="background1"/>
          </w:tcPr>
          <w:p w14:paraId="2B6F923D" w14:textId="7DDFD2D1" w:rsidR="00234663" w:rsidRPr="00736214" w:rsidRDefault="00234663" w:rsidP="00234663">
            <w:pPr>
              <w:pStyle w:val="Text"/>
            </w:pPr>
            <w:r w:rsidRPr="00736214">
              <w:t>For this lab, you will take on the role of a security operations center (SOC) analyst who</w:t>
            </w:r>
          </w:p>
          <w:p w14:paraId="724A05F4" w14:textId="77777777" w:rsidR="00234663" w:rsidRPr="00736214" w:rsidRDefault="00234663" w:rsidP="00234663">
            <w:pPr>
              <w:pStyle w:val="Text"/>
            </w:pPr>
            <w:r w:rsidRPr="00736214">
              <w:t>is on duty when an event occurs. You will need to download a custom script onto Kali</w:t>
            </w:r>
          </w:p>
          <w:p w14:paraId="1CD36538" w14:textId="77777777" w:rsidR="00234663" w:rsidRPr="00736214" w:rsidRDefault="00234663" w:rsidP="00234663">
            <w:pPr>
              <w:pStyle w:val="Text"/>
            </w:pPr>
            <w:r w:rsidRPr="00736214">
              <w:t>that will autoconfigure the attack portion of the lab. You will also need to set up alerts</w:t>
            </w:r>
          </w:p>
          <w:p w14:paraId="4690B363" w14:textId="292BB7E9" w:rsidR="00234663" w:rsidRPr="00736214" w:rsidRDefault="00234663" w:rsidP="00234663">
            <w:pPr>
              <w:pStyle w:val="Text"/>
            </w:pPr>
            <w:r w:rsidRPr="00736214">
              <w:t>using Suricata and ensure Wireshark is running before you execute the script.</w:t>
            </w:r>
            <w:r w:rsidR="00736214">
              <w:t xml:space="preserve"> </w:t>
            </w:r>
            <w:r w:rsidRPr="00736214">
              <w:t>Lastly, you will be</w:t>
            </w:r>
            <w:r w:rsidR="00736214">
              <w:t xml:space="preserve"> </w:t>
            </w:r>
            <w:r w:rsidRPr="00736214">
              <w:t>able to</w:t>
            </w:r>
            <w:r w:rsidR="00736214">
              <w:t xml:space="preserve"> </w:t>
            </w:r>
            <w:r w:rsidRPr="00736214">
              <w:t>analyze any information that Suricata forwarded to the SIEM VM using the Splunk web</w:t>
            </w:r>
          </w:p>
          <w:p w14:paraId="1DD60D82" w14:textId="2F843486" w:rsidR="000E4641" w:rsidRPr="00736214" w:rsidRDefault="00234663" w:rsidP="00234663">
            <w:pPr>
              <w:pStyle w:val="Text"/>
            </w:pPr>
            <w:r w:rsidRPr="00736214">
              <w:t>GUI.</w:t>
            </w:r>
          </w:p>
          <w:p w14:paraId="37D0F6EA" w14:textId="77777777" w:rsidR="000E4641" w:rsidRPr="00736214" w:rsidRDefault="000E4641" w:rsidP="000E4641">
            <w:pPr>
              <w:pStyle w:val="Text"/>
            </w:pPr>
          </w:p>
        </w:tc>
        <w:tc>
          <w:tcPr>
            <w:tcW w:w="540" w:type="dxa"/>
            <w:shd w:val="clear" w:color="auto" w:fill="FFFFFF" w:themeFill="background1"/>
          </w:tcPr>
          <w:p w14:paraId="669D3BCF"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90C5502"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2925FB47" w14:textId="77777777" w:rsidR="000E4641" w:rsidRDefault="000E4641"/>
        </w:tc>
      </w:tr>
      <w:tr w:rsidR="000E4641" w14:paraId="61D9C3FC" w14:textId="77777777" w:rsidTr="00185F4A">
        <w:trPr>
          <w:trHeight w:val="1008"/>
        </w:trPr>
        <w:tc>
          <w:tcPr>
            <w:tcW w:w="2158" w:type="dxa"/>
            <w:vMerge/>
            <w:tcBorders>
              <w:right w:val="single" w:sz="18" w:space="0" w:color="476166" w:themeColor="accent1"/>
            </w:tcBorders>
          </w:tcPr>
          <w:p w14:paraId="0D59B4A8"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574482E" w14:textId="77777777" w:rsidR="000E4641" w:rsidRDefault="000E4641"/>
        </w:tc>
        <w:tc>
          <w:tcPr>
            <w:tcW w:w="5401" w:type="dxa"/>
            <w:gridSpan w:val="5"/>
            <w:vMerge w:val="restart"/>
            <w:shd w:val="clear" w:color="auto" w:fill="FFFFFF" w:themeFill="background1"/>
          </w:tcPr>
          <w:p w14:paraId="1901DA90" w14:textId="77777777" w:rsidR="000E4641" w:rsidRPr="00E74B29" w:rsidRDefault="000E4641">
            <w:pPr>
              <w:rPr>
                <w:rFonts w:ascii="Georgia" w:hAnsi="Georgia"/>
                <w:sz w:val="28"/>
                <w:szCs w:val="28"/>
              </w:rPr>
            </w:pPr>
            <w:r w:rsidRPr="004909D9">
              <w:rPr>
                <w:noProof/>
                <w:lang w:eastAsia="en-AU"/>
              </w:rPr>
              <w:drawing>
                <wp:inline distT="0" distB="0" distL="0" distR="0" wp14:anchorId="03AD75DA" wp14:editId="308ED183">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72A959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37B97C13" w14:textId="77777777" w:rsidR="000E4641" w:rsidRDefault="000E4641"/>
        </w:tc>
      </w:tr>
      <w:tr w:rsidR="000E4641" w14:paraId="50BFE3E4" w14:textId="77777777" w:rsidTr="00185F4A">
        <w:trPr>
          <w:trHeight w:val="1728"/>
        </w:trPr>
        <w:tc>
          <w:tcPr>
            <w:tcW w:w="2158" w:type="dxa"/>
            <w:vMerge w:val="restart"/>
          </w:tcPr>
          <w:p w14:paraId="7A4087A4" w14:textId="77777777" w:rsidR="000E4641" w:rsidRDefault="000E4641"/>
        </w:tc>
        <w:tc>
          <w:tcPr>
            <w:tcW w:w="542" w:type="dxa"/>
            <w:tcBorders>
              <w:top w:val="single" w:sz="18" w:space="0" w:color="476166" w:themeColor="accent1"/>
            </w:tcBorders>
          </w:tcPr>
          <w:p w14:paraId="18A08A67" w14:textId="77777777" w:rsidR="000E4641" w:rsidRDefault="000E4641" w:rsidP="00E74B29">
            <w:pPr>
              <w:jc w:val="center"/>
            </w:pPr>
          </w:p>
        </w:tc>
        <w:tc>
          <w:tcPr>
            <w:tcW w:w="5401" w:type="dxa"/>
            <w:gridSpan w:val="5"/>
            <w:vMerge/>
          </w:tcPr>
          <w:p w14:paraId="61EA5394" w14:textId="77777777" w:rsidR="000E4641" w:rsidRDefault="000E4641" w:rsidP="00E74B29">
            <w:pPr>
              <w:jc w:val="center"/>
            </w:pPr>
          </w:p>
        </w:tc>
        <w:tc>
          <w:tcPr>
            <w:tcW w:w="540" w:type="dxa"/>
            <w:tcBorders>
              <w:top w:val="single" w:sz="18" w:space="0" w:color="476166" w:themeColor="accent1"/>
            </w:tcBorders>
          </w:tcPr>
          <w:p w14:paraId="75953D83" w14:textId="77777777" w:rsidR="000E4641" w:rsidRDefault="000E4641" w:rsidP="00E74B29">
            <w:pPr>
              <w:jc w:val="center"/>
            </w:pPr>
          </w:p>
        </w:tc>
        <w:tc>
          <w:tcPr>
            <w:tcW w:w="2158" w:type="dxa"/>
            <w:vMerge w:val="restart"/>
          </w:tcPr>
          <w:p w14:paraId="7965C83E" w14:textId="77777777" w:rsidR="000E4641" w:rsidRDefault="000E4641"/>
        </w:tc>
      </w:tr>
      <w:tr w:rsidR="000E4641" w14:paraId="6CC480BB" w14:textId="77777777" w:rsidTr="00185F4A">
        <w:trPr>
          <w:trHeight w:val="1728"/>
        </w:trPr>
        <w:tc>
          <w:tcPr>
            <w:tcW w:w="2158" w:type="dxa"/>
            <w:vMerge/>
          </w:tcPr>
          <w:p w14:paraId="6C9674EC" w14:textId="77777777" w:rsidR="000E4641" w:rsidRDefault="000E4641"/>
        </w:tc>
        <w:tc>
          <w:tcPr>
            <w:tcW w:w="542" w:type="dxa"/>
          </w:tcPr>
          <w:p w14:paraId="63106C6E" w14:textId="77777777" w:rsidR="000E4641" w:rsidRDefault="000E4641" w:rsidP="00E74B29">
            <w:pPr>
              <w:jc w:val="center"/>
            </w:pPr>
          </w:p>
        </w:tc>
        <w:tc>
          <w:tcPr>
            <w:tcW w:w="5401" w:type="dxa"/>
            <w:gridSpan w:val="5"/>
            <w:vMerge/>
          </w:tcPr>
          <w:p w14:paraId="081CAAFB" w14:textId="77777777" w:rsidR="000E4641" w:rsidRDefault="000E4641" w:rsidP="00E74B29">
            <w:pPr>
              <w:jc w:val="center"/>
            </w:pPr>
          </w:p>
        </w:tc>
        <w:tc>
          <w:tcPr>
            <w:tcW w:w="540" w:type="dxa"/>
          </w:tcPr>
          <w:p w14:paraId="4ED80BB1" w14:textId="77777777" w:rsidR="000E4641" w:rsidRDefault="000E4641" w:rsidP="00E74B29">
            <w:pPr>
              <w:jc w:val="center"/>
            </w:pPr>
          </w:p>
        </w:tc>
        <w:tc>
          <w:tcPr>
            <w:tcW w:w="2158" w:type="dxa"/>
            <w:vMerge/>
          </w:tcPr>
          <w:p w14:paraId="51455B18" w14:textId="77777777" w:rsidR="000E4641" w:rsidRDefault="000E4641"/>
        </w:tc>
      </w:tr>
    </w:tbl>
    <w:p w14:paraId="6EF3EE64" w14:textId="59EEF17F" w:rsidR="00234663" w:rsidRDefault="00234663"/>
    <w:p w14:paraId="73A8838E" w14:textId="13D7D9BF" w:rsidR="007D4CEE" w:rsidRDefault="00234663" w:rsidP="00234663">
      <w:r>
        <w:br w:type="page"/>
      </w:r>
    </w:p>
    <w:p w14:paraId="4CB8388C" w14:textId="3559A4FF" w:rsidR="003C0B0B" w:rsidRDefault="00F736A8" w:rsidP="007D4CEE">
      <w:pPr>
        <w:spacing w:line="480" w:lineRule="auto"/>
      </w:pPr>
      <w:r>
        <w:lastRenderedPageBreak/>
        <w:t>T</w:t>
      </w:r>
      <w:r w:rsidR="002F0E7A">
        <w:t xml:space="preserve">his </w:t>
      </w:r>
      <w:r>
        <w:t xml:space="preserve">senior-level cybersecurity </w:t>
      </w:r>
      <w:r w:rsidR="002F0E7A">
        <w:t>course is structured so that all of the four required laboratories we go over make up the steps or actions that an intrusion detection and prevention team would make</w:t>
      </w:r>
      <w:r>
        <w:t xml:space="preserve"> whenever there is some type of attack or breach against them and their network</w:t>
      </w:r>
      <w:r w:rsidR="002F0E7A">
        <w:t xml:space="preserve">. </w:t>
      </w:r>
      <w:r>
        <w:t xml:space="preserve">Lab 1 was all about analyzing and getting to know the network itself, as well as getting to know the different interfaces that make up the network.  </w:t>
      </w:r>
      <w:r w:rsidR="002F0E7A">
        <w:t>To recap a little about the last assignment (lab 1)</w:t>
      </w:r>
      <w:r>
        <w:t>,</w:t>
      </w:r>
      <w:r w:rsidR="002F0E7A">
        <w:t xml:space="preserve"> based on my analysis </w:t>
      </w:r>
      <w:r>
        <w:t xml:space="preserve">I found that </w:t>
      </w:r>
      <w:r w:rsidR="00BD25E8">
        <w:t xml:space="preserve">the following VMs were given a specific IP address: Kali (172.16.2.2), </w:t>
      </w:r>
      <w:proofErr w:type="spellStart"/>
      <w:r w:rsidR="00BD25E8">
        <w:t>Metasploitable</w:t>
      </w:r>
      <w:proofErr w:type="spellEnd"/>
      <w:r w:rsidR="00BD25E8">
        <w:t xml:space="preserve"> 2 (172.16.2.3), SIEM (172.16.1.3), IPS (172.16.1.4), and </w:t>
      </w:r>
      <w:proofErr w:type="spellStart"/>
      <w:r w:rsidR="00BD25E8">
        <w:t>Pfsense</w:t>
      </w:r>
      <w:r w:rsidR="003C0B0B">
        <w:t>’s</w:t>
      </w:r>
      <w:proofErr w:type="spellEnd"/>
      <w:r w:rsidR="003C0B0B">
        <w:t xml:space="preserve"> gateway</w:t>
      </w:r>
      <w:r w:rsidR="00BD25E8">
        <w:t xml:space="preserve"> (</w:t>
      </w:r>
      <w:r w:rsidR="003C0B0B">
        <w:t>172.16.2.1</w:t>
      </w:r>
      <w:r w:rsidR="00BD25E8">
        <w:t>)</w:t>
      </w:r>
      <w:r w:rsidR="003C0B0B">
        <w:t>. I learned that Kali and Meta2 were in the same</w:t>
      </w:r>
      <w:r w:rsidR="009B7011">
        <w:t xml:space="preserve"> network</w:t>
      </w:r>
      <w:r w:rsidR="003C0B0B">
        <w:t xml:space="preserve"> interface (eth0), </w:t>
      </w:r>
      <w:r w:rsidR="004A63BE">
        <w:t>as well as</w:t>
      </w:r>
      <w:r w:rsidR="003C0B0B">
        <w:t xml:space="preserve"> IPS and SIEM were in the same </w:t>
      </w:r>
      <w:r w:rsidR="009B7011">
        <w:t xml:space="preserve">network </w:t>
      </w:r>
      <w:r w:rsidR="003C0B0B">
        <w:t xml:space="preserve">interface (enp0s3). </w:t>
      </w:r>
    </w:p>
    <w:p w14:paraId="7D122604" w14:textId="3EDF4A33" w:rsidR="004A63BE" w:rsidRDefault="003C0B0B" w:rsidP="007D4CEE">
      <w:pPr>
        <w:spacing w:line="480" w:lineRule="auto"/>
      </w:pPr>
      <w:r>
        <w:tab/>
        <w:t xml:space="preserve">Now based on </w:t>
      </w:r>
      <w:r w:rsidR="009B7011">
        <w:t xml:space="preserve">my previous findings I can now </w:t>
      </w:r>
      <w:r>
        <w:t>mov</w:t>
      </w:r>
      <w:r w:rsidR="009B7011">
        <w:t>e</w:t>
      </w:r>
      <w:r>
        <w:t xml:space="preserve"> on into th</w:t>
      </w:r>
      <w:r w:rsidR="004A63BE">
        <w:t>is c</w:t>
      </w:r>
      <w:r>
        <w:t>urrent</w:t>
      </w:r>
      <w:r w:rsidR="009B7011">
        <w:t xml:space="preserve"> </w:t>
      </w:r>
      <w:r>
        <w:t>assignment</w:t>
      </w:r>
      <w:r w:rsidR="009B7011">
        <w:t xml:space="preserve">. Going back to the </w:t>
      </w:r>
      <w:r w:rsidR="002C7F66">
        <w:t>“</w:t>
      </w:r>
      <w:r w:rsidR="009B7011">
        <w:t>steps</w:t>
      </w:r>
      <w:r w:rsidR="002C7F66">
        <w:t>”</w:t>
      </w:r>
      <w:r w:rsidR="009B7011">
        <w:t xml:space="preserve"> I talked about</w:t>
      </w:r>
      <w:r w:rsidR="002C7F66">
        <w:t xml:space="preserve"> in the introduction</w:t>
      </w:r>
      <w:r w:rsidR="009B7011">
        <w:t xml:space="preserve">, this particular second “step” is all about detecting an intrusion inside the network. However, there are some things that need to be introduced and talked about before making any special moves. One important aspect about this lab is that now we’re </w:t>
      </w:r>
      <w:r w:rsidR="002C7F66">
        <w:t xml:space="preserve">implementing a new virtual machine called Flare VM. This virtual machine doesn’t necessarily interact with the other machines in the network, all it will do in this assignment is inspect the packets sent in the network using Wireshark. </w:t>
      </w:r>
      <w:r w:rsidR="003041AA">
        <w:t>The reason w</w:t>
      </w:r>
      <w:r w:rsidR="002C7F66">
        <w:t xml:space="preserve">e are going to be able to intersect those packets </w:t>
      </w:r>
      <w:r w:rsidR="003041AA">
        <w:t xml:space="preserve">is </w:t>
      </w:r>
      <w:r w:rsidR="002C7F66">
        <w:t>because Flare VM is in the same network interface (in</w:t>
      </w:r>
      <w:r w:rsidR="003041AA">
        <w:t>tn</w:t>
      </w:r>
      <w:r w:rsidR="002C7F66">
        <w:t xml:space="preserve">et1) as </w:t>
      </w:r>
      <w:r w:rsidR="003041AA">
        <w:t xml:space="preserve">the </w:t>
      </w:r>
      <w:proofErr w:type="spellStart"/>
      <w:r w:rsidR="003041AA">
        <w:t>Metasploitable</w:t>
      </w:r>
      <w:proofErr w:type="spellEnd"/>
      <w:r w:rsidR="003041AA">
        <w:t xml:space="preserve"> 2 machine. In addition, we are going to pretend as if </w:t>
      </w:r>
      <w:proofErr w:type="spellStart"/>
      <w:r w:rsidR="003041AA">
        <w:t>Metasploitable</w:t>
      </w:r>
      <w:proofErr w:type="spellEnd"/>
      <w:r w:rsidR="003041AA">
        <w:t xml:space="preserve"> 2 is my company’s server and my main objective here will be to only detect if there was in fact a potential breac</w:t>
      </w:r>
      <w:r w:rsidR="0052483B">
        <w:t>h or intrusion</w:t>
      </w:r>
      <w:r w:rsidR="003041AA">
        <w:t>.</w:t>
      </w:r>
      <w:r w:rsidR="0052483B">
        <w:t xml:space="preserve"> Finally, just as in the last assignment we are still going to pretend as if Kali was the external user or better known as the attacker/hacker. To have it clear, all Kali is going to do is to execute a bash script that will cause several alerts, logs, etc. to</w:t>
      </w:r>
      <w:r w:rsidR="004155B5">
        <w:t xml:space="preserve"> pop up and my mission is to create Suricata the correct alerts, to watch the packets sent in the network by using Wireshark through Flare VM and to inspect several files that could help me come up with my conclusion.</w:t>
      </w:r>
      <w:r w:rsidR="004A63BE">
        <w:t xml:space="preserve"> </w:t>
      </w:r>
    </w:p>
    <w:p w14:paraId="172E4C5D" w14:textId="4417DBBC" w:rsidR="004A63BE" w:rsidRDefault="004A63BE" w:rsidP="007D4CEE">
      <w:pPr>
        <w:spacing w:line="480" w:lineRule="auto"/>
      </w:pPr>
      <w:r>
        <w:lastRenderedPageBreak/>
        <w:tab/>
      </w:r>
      <w:r w:rsidR="00E14407">
        <w:t xml:space="preserve">Since my network couldn’t access the internet because it’s a </w:t>
      </w:r>
      <w:r w:rsidR="00C87900">
        <w:t>VPN,</w:t>
      </w:r>
      <w:r w:rsidR="00E14407">
        <w:t xml:space="preserve"> I had to look for a way to get the script into Kali. For that</w:t>
      </w:r>
      <w:r w:rsidR="003E5F9E">
        <w:t>,</w:t>
      </w:r>
      <w:r w:rsidR="00E14407">
        <w:t xml:space="preserve"> </w:t>
      </w:r>
      <w:r w:rsidR="003E5F9E">
        <w:t xml:space="preserve">in VirtualBox </w:t>
      </w:r>
      <w:r w:rsidR="00E14407">
        <w:t xml:space="preserve">I used </w:t>
      </w:r>
      <w:r w:rsidR="003E5F9E">
        <w:t xml:space="preserve">Kali’s setting to enable the </w:t>
      </w:r>
      <w:proofErr w:type="spellStart"/>
      <w:r w:rsidR="003E5F9E">
        <w:t>Drag’n’Drop</w:t>
      </w:r>
      <w:proofErr w:type="spellEnd"/>
      <w:r w:rsidR="003E5F9E">
        <w:t xml:space="preserve"> tool and set it </w:t>
      </w:r>
      <w:proofErr w:type="gramStart"/>
      <w:r w:rsidR="003E5F9E">
        <w:t>to</w:t>
      </w:r>
      <w:proofErr w:type="gramEnd"/>
      <w:r w:rsidR="003E5F9E">
        <w:t xml:space="preserve"> bidirectional. This way I could easily transfer the script from my computer to the virtual machine. After that, I went to Kali’s terminal and change the permissions of the file to allow execution. Before I even ran the </w:t>
      </w:r>
      <w:r w:rsidR="00AB2E3D">
        <w:t>script,</w:t>
      </w:r>
      <w:r w:rsidR="003E5F9E">
        <w:t xml:space="preserve"> I made sure that everything was set and ready</w:t>
      </w:r>
      <w:r w:rsidR="00AB2E3D">
        <w:t xml:space="preserve"> for me to begin</w:t>
      </w:r>
      <w:r w:rsidR="003E5F9E">
        <w:t xml:space="preserve">. I </w:t>
      </w:r>
      <w:r w:rsidR="00AB2E3D">
        <w:t>made sure</w:t>
      </w:r>
      <w:r w:rsidR="003E5F9E">
        <w:t xml:space="preserve"> that Flare VM was </w:t>
      </w:r>
      <w:r w:rsidR="00AB2E3D">
        <w:t xml:space="preserve">listening to </w:t>
      </w:r>
      <w:proofErr w:type="spellStart"/>
      <w:r w:rsidR="00AB2E3D">
        <w:t>etho</w:t>
      </w:r>
      <w:proofErr w:type="spellEnd"/>
      <w:r w:rsidR="00C87900">
        <w:t xml:space="preserve"> </w:t>
      </w:r>
      <w:r w:rsidR="00AB2E3D">
        <w:t xml:space="preserve">(where </w:t>
      </w:r>
      <w:proofErr w:type="spellStart"/>
      <w:r w:rsidR="00AB2E3D">
        <w:t>Metasploitable</w:t>
      </w:r>
      <w:proofErr w:type="spellEnd"/>
      <w:r w:rsidR="00AB2E3D">
        <w:t xml:space="preserve"> 2 was located) in Wireshark, </w:t>
      </w:r>
      <w:r w:rsidR="005A41A7">
        <w:t xml:space="preserve">and </w:t>
      </w:r>
      <w:r w:rsidR="00AB2E3D">
        <w:t>that all my virtual machines were connected to the network</w:t>
      </w:r>
      <w:r w:rsidR="005A41A7">
        <w:t xml:space="preserve">. I went ahead and ran the script by </w:t>
      </w:r>
      <w:proofErr w:type="gramStart"/>
      <w:r w:rsidR="0053008B">
        <w:t>typing .</w:t>
      </w:r>
      <w:proofErr w:type="gramEnd"/>
      <w:r w:rsidR="005A41A7">
        <w:t>/</w:t>
      </w:r>
      <w:r w:rsidR="0053008B">
        <w:t xml:space="preserve">lab2_encrypted\(1\) in Kali’s command prompt. I wasn’t able to see any output and so I just waited patiently until the script was done executing. The script was done and now it was my time to go detect the potential </w:t>
      </w:r>
      <w:r w:rsidR="00FE7FCD">
        <w:t>breach.</w:t>
      </w:r>
    </w:p>
    <w:p w14:paraId="55A07813" w14:textId="4C90214C" w:rsidR="007B4878" w:rsidRDefault="00FE7FCD" w:rsidP="007D4CEE">
      <w:pPr>
        <w:spacing w:line="480" w:lineRule="auto"/>
      </w:pPr>
      <w:r>
        <w:tab/>
      </w:r>
      <w:r w:rsidR="00C87900">
        <w:t xml:space="preserve">The first thing I did is I went ahead and executed the command </w:t>
      </w:r>
      <w:proofErr w:type="spellStart"/>
      <w:r w:rsidR="00C87900" w:rsidRPr="00C87900">
        <w:rPr>
          <w:b/>
          <w:bCs/>
        </w:rPr>
        <w:t>arp</w:t>
      </w:r>
      <w:proofErr w:type="spellEnd"/>
      <w:r w:rsidR="00C87900">
        <w:t xml:space="preserve"> in </w:t>
      </w:r>
      <w:proofErr w:type="spellStart"/>
      <w:r w:rsidR="00C87900">
        <w:t>Metasploitable</w:t>
      </w:r>
      <w:proofErr w:type="spellEnd"/>
      <w:r w:rsidR="00C87900">
        <w:t xml:space="preserve"> 2 to check who was connected to the VM. Surprisingly, it showed me that there were two connections established. One was for 172.16.2.1 (</w:t>
      </w:r>
      <w:proofErr w:type="spellStart"/>
      <w:r w:rsidR="00C87900">
        <w:t>Pfsense</w:t>
      </w:r>
      <w:proofErr w:type="spellEnd"/>
      <w:r w:rsidR="00C87900">
        <w:t>) and the second one was an unknown “external user” with an IP of 172.162.3, both on interface eth0</w:t>
      </w:r>
      <w:r w:rsidR="003E0D69">
        <w:t xml:space="preserve"> (refer to screenshot #</w:t>
      </w:r>
      <w:r w:rsidR="009147BA">
        <w:t>1</w:t>
      </w:r>
      <w:r w:rsidR="003E0D69">
        <w:t>)</w:t>
      </w:r>
      <w:r w:rsidR="00F61714">
        <w:t>. Consequently, this made me curious about what type of connection the external user might’ve established</w:t>
      </w:r>
      <w:r w:rsidR="00535C4B">
        <w:t xml:space="preserve"> with </w:t>
      </w:r>
      <w:proofErr w:type="spellStart"/>
      <w:r w:rsidR="00535C4B">
        <w:t>Metasploitable</w:t>
      </w:r>
      <w:proofErr w:type="spellEnd"/>
      <w:r w:rsidR="00535C4B">
        <w:t xml:space="preserve"> 2</w:t>
      </w:r>
      <w:r w:rsidR="00F61714">
        <w:t>. For that, I had</w:t>
      </w:r>
      <w:r w:rsidR="00535C4B">
        <w:t xml:space="preserve"> </w:t>
      </w:r>
      <w:r w:rsidR="00F61714">
        <w:t>recur</w:t>
      </w:r>
      <w:r w:rsidR="00535C4B">
        <w:t>red</w:t>
      </w:r>
      <w:r w:rsidR="00F61714">
        <w:t xml:space="preserve"> to search in other places </w:t>
      </w:r>
      <w:r w:rsidR="00535C4B">
        <w:t xml:space="preserve">around the operating system </w:t>
      </w:r>
      <w:r w:rsidR="00F61714">
        <w:t xml:space="preserve">like netstat and so I checked the network status by typing </w:t>
      </w:r>
      <w:r w:rsidR="00F61714" w:rsidRPr="00535C4B">
        <w:rPr>
          <w:b/>
          <w:bCs/>
        </w:rPr>
        <w:t>netstat -a</w:t>
      </w:r>
      <w:r w:rsidR="00F61714">
        <w:t xml:space="preserve">. By executing this command, it could hopefully help me have a better idea </w:t>
      </w:r>
      <w:r w:rsidR="00535C4B">
        <w:t xml:space="preserve">to see </w:t>
      </w:r>
      <w:r w:rsidR="004D603D">
        <w:t>what type of connection</w:t>
      </w:r>
      <w:r w:rsidR="00535C4B">
        <w:t xml:space="preserve"> the user had done rather than just looking at the ARP table which does not give you that much of a detail</w:t>
      </w:r>
      <w:r w:rsidR="004D603D">
        <w:t>. There could’ve been vulnerable ports that would allow the external user to get connected to the network.</w:t>
      </w:r>
      <w:r w:rsidR="00535C4B">
        <w:t xml:space="preserve"> I</w:t>
      </w:r>
      <w:r w:rsidR="004D603D">
        <w:t xml:space="preserve"> execut</w:t>
      </w:r>
      <w:r w:rsidR="00535C4B">
        <w:t>ed the command</w:t>
      </w:r>
      <w:r w:rsidR="004D603D">
        <w:t xml:space="preserve"> and I started reviewing the output</w:t>
      </w:r>
      <w:r w:rsidR="00535C4B">
        <w:t xml:space="preserve"> that it gave me</w:t>
      </w:r>
      <w:r w:rsidR="004D603D">
        <w:t>. I used Shift +</w:t>
      </w:r>
      <w:proofErr w:type="spellStart"/>
      <w:r w:rsidR="003E0D69">
        <w:t>pg</w:t>
      </w:r>
      <w:proofErr w:type="spellEnd"/>
      <w:r w:rsidR="003E0D69">
        <w:t xml:space="preserve"> up</w:t>
      </w:r>
      <w:r w:rsidR="00535C4B">
        <w:t xml:space="preserve"> and Shift +</w:t>
      </w:r>
      <w:r w:rsidR="003E0D69">
        <w:t xml:space="preserve">up </w:t>
      </w:r>
      <w:proofErr w:type="spellStart"/>
      <w:r w:rsidR="003E0D69">
        <w:t>dn</w:t>
      </w:r>
      <w:proofErr w:type="spellEnd"/>
      <w:r w:rsidR="003E0D69">
        <w:t xml:space="preserve"> </w:t>
      </w:r>
      <w:r w:rsidR="004D603D">
        <w:t>to scroll up</w:t>
      </w:r>
      <w:r w:rsidR="00535C4B">
        <w:t xml:space="preserve"> and down</w:t>
      </w:r>
      <w:r w:rsidR="004D603D">
        <w:t xml:space="preserve"> </w:t>
      </w:r>
      <w:r w:rsidR="003E0D69">
        <w:t>in the output</w:t>
      </w:r>
      <w:r w:rsidR="004D603D">
        <w:t xml:space="preserve"> and I noticed that there was some type of TCP connection between the VM and external user with IP 172.16.2</w:t>
      </w:r>
      <w:r w:rsidR="00534400">
        <w:t>.2</w:t>
      </w:r>
      <w:r w:rsidR="003E0D69">
        <w:t xml:space="preserve"> (refer to screenshot #</w:t>
      </w:r>
      <w:r w:rsidR="00F67F0B">
        <w:t>2</w:t>
      </w:r>
      <w:r w:rsidR="003E0D69">
        <w:t>)</w:t>
      </w:r>
      <w:r w:rsidR="00534400">
        <w:t>.</w:t>
      </w:r>
      <w:r w:rsidR="003E0D69">
        <w:t xml:space="preserve"> Local Address was </w:t>
      </w:r>
      <w:proofErr w:type="gramStart"/>
      <w:r w:rsidR="003E0D69">
        <w:t>172.16.2.3:rmiregistry</w:t>
      </w:r>
      <w:proofErr w:type="gramEnd"/>
      <w:r w:rsidR="003E0D69">
        <w:t xml:space="preserve"> and the Foreign Address was 172.16.2.2:60282</w:t>
      </w:r>
      <w:r w:rsidR="00F03DC3">
        <w:t xml:space="preserve"> and the state is CLOSE</w:t>
      </w:r>
      <w:r w:rsidR="00CD0640">
        <w:t>_</w:t>
      </w:r>
      <w:r w:rsidR="00F03DC3">
        <w:t>WAIT.</w:t>
      </w:r>
      <w:r w:rsidR="007F0E06">
        <w:t xml:space="preserve"> So, I can ask myself this question, what type of valuable information can I get out of this? Well</w:t>
      </w:r>
      <w:r w:rsidR="00AF223E">
        <w:t xml:space="preserve"> based on the oracle documents </w:t>
      </w:r>
      <w:r w:rsidR="00AF223E">
        <w:lastRenderedPageBreak/>
        <w:t>in their website</w:t>
      </w:r>
      <w:r w:rsidR="00CD0640">
        <w:t>,</w:t>
      </w:r>
      <w:r w:rsidR="007F0E06">
        <w:t xml:space="preserve"> RMI is essentially a remote method invocation, meaning that if one computer needs a service or method it can easily get it remotely from another computer</w:t>
      </w:r>
      <w:r w:rsidR="00AF223E">
        <w:t xml:space="preserve"> (</w:t>
      </w:r>
      <w:r w:rsidR="00AF223E" w:rsidRPr="00AF223E">
        <w:rPr>
          <w:rFonts w:cs="Times New Roman"/>
          <w:i/>
          <w:iCs/>
        </w:rPr>
        <w:t>Java development kit version 17 API specification</w:t>
      </w:r>
      <w:r w:rsidR="00AF223E" w:rsidRPr="00AF223E">
        <w:rPr>
          <w:rFonts w:cs="Times New Roman"/>
        </w:rPr>
        <w:t>, July 10</w:t>
      </w:r>
      <w:r w:rsidR="00AF223E">
        <w:rPr>
          <w:rFonts w:cs="Times New Roman"/>
        </w:rPr>
        <w:t>, 2023</w:t>
      </w:r>
      <w:r w:rsidR="00AF223E" w:rsidRPr="00AF223E">
        <w:rPr>
          <w:rFonts w:cs="Times New Roman"/>
        </w:rPr>
        <w:t>)</w:t>
      </w:r>
      <w:r w:rsidR="007F0E06">
        <w:t>.</w:t>
      </w:r>
      <w:r w:rsidR="00442E63">
        <w:t xml:space="preserve"> </w:t>
      </w:r>
      <w:r w:rsidR="00CD0640">
        <w:t xml:space="preserve">CLOSE_WAIT means that the connection has been established and </w:t>
      </w:r>
      <w:r w:rsidR="0087795F">
        <w:t xml:space="preserve">the remote user has closed the connection and is waiting on the local system to close it too. </w:t>
      </w:r>
      <w:r w:rsidR="00CD0640">
        <w:t xml:space="preserve">So, right now I have some information but I don’t have all of it. For that reason, I will go ahead and look at the packets and the type of packets that were being sent during the execution of the script in Kali’s terminal. I looked at </w:t>
      </w:r>
      <w:proofErr w:type="gramStart"/>
      <w:r w:rsidR="00CD0640">
        <w:t>my</w:t>
      </w:r>
      <w:proofErr w:type="gramEnd"/>
      <w:r w:rsidR="00CD0640">
        <w:t xml:space="preserve"> </w:t>
      </w:r>
      <w:r w:rsidR="0087795F">
        <w:t>.</w:t>
      </w:r>
      <w:proofErr w:type="spellStart"/>
      <w:r w:rsidR="0087795F">
        <w:t>pcap</w:t>
      </w:r>
      <w:proofErr w:type="spellEnd"/>
      <w:r w:rsidR="0087795F">
        <w:t xml:space="preserve"> file in Wireshark and started my analysis. </w:t>
      </w:r>
      <w:r w:rsidR="00161A24">
        <w:t xml:space="preserve">First, I took a look at the ARP packets since it was the first </w:t>
      </w:r>
      <w:proofErr w:type="gramStart"/>
      <w:r w:rsidR="00DB0B27">
        <w:t>command</w:t>
      </w:r>
      <w:proofErr w:type="gramEnd"/>
      <w:r w:rsidR="00161A24">
        <w:t xml:space="preserve"> I used in Meta 2 to confirm that there was a connection established with Kali. By looking at the ARP packets I could tell that 172.16.2.2 sent a broadcast message to look for 172.16.2.</w:t>
      </w:r>
      <w:r w:rsidR="00BA71BF">
        <w:t>1</w:t>
      </w:r>
      <w:r w:rsidR="00161A24">
        <w:t xml:space="preserve">. To recall, 172.16.2.1 is the </w:t>
      </w:r>
      <w:proofErr w:type="spellStart"/>
      <w:r w:rsidR="00161A24">
        <w:t>Pfsense</w:t>
      </w:r>
      <w:proofErr w:type="spellEnd"/>
      <w:r w:rsidR="00161A24">
        <w:t xml:space="preserve"> or the </w:t>
      </w:r>
      <w:r w:rsidR="00BA71BF">
        <w:t>default gateway (router), and so the attacker targets this IP address because it knows that 172.16.2.1 knows where 172.16.2.3 is. The following screenshots shows how I came up with this conclusion (refer to screenshot #</w:t>
      </w:r>
      <w:r w:rsidR="00F67F0B">
        <w:t>3</w:t>
      </w:r>
      <w:r w:rsidR="00BA71BF">
        <w:t>).</w:t>
      </w:r>
      <w:r w:rsidR="00DD3DFE">
        <w:t xml:space="preserve"> </w:t>
      </w:r>
      <w:r w:rsidR="007B4878">
        <w:t>T</w:t>
      </w:r>
      <w:r w:rsidR="00DD3DFE">
        <w:t>he other thing I notice too is a big number of TCP packets targeting different port number</w:t>
      </w:r>
      <w:r w:rsidR="00E358BA">
        <w:t>s</w:t>
      </w:r>
      <w:r w:rsidR="00DD3DFE">
        <w:t xml:space="preserve"> (refer to screenshot #</w:t>
      </w:r>
      <w:r w:rsidR="00E85D07">
        <w:t>4</w:t>
      </w:r>
      <w:r w:rsidR="00DD3DFE">
        <w:t xml:space="preserve">). </w:t>
      </w:r>
      <w:r w:rsidR="009B3C24">
        <w:t xml:space="preserve">Those same TCP packets contained an ACK </w:t>
      </w:r>
      <w:r w:rsidR="001155DF">
        <w:t>coming from 172.16.2.2</w:t>
      </w:r>
      <w:r w:rsidR="009B3C24">
        <w:t xml:space="preserve">. </w:t>
      </w:r>
      <w:r w:rsidR="00DD3DFE">
        <w:t xml:space="preserve">What can this tell me? That the attacker is most than likely trying </w:t>
      </w:r>
      <w:r w:rsidR="00E87753">
        <w:t xml:space="preserve">establish a connection by </w:t>
      </w:r>
      <w:r w:rsidR="00DD3DFE">
        <w:t>us</w:t>
      </w:r>
      <w:r w:rsidR="00E87753">
        <w:t>ing</w:t>
      </w:r>
      <w:r w:rsidR="00DD3DFE">
        <w:t xml:space="preserve"> </w:t>
      </w:r>
      <w:proofErr w:type="spellStart"/>
      <w:r w:rsidR="00DD3DFE">
        <w:t>nmap</w:t>
      </w:r>
      <w:proofErr w:type="spellEnd"/>
      <w:r w:rsidR="00DD3DFE">
        <w:t xml:space="preserve"> to see what available ports are opened and closed</w:t>
      </w:r>
      <w:r w:rsidR="009B3C24">
        <w:t xml:space="preserve"> and the TCP packets containing an ACK tell me that the hacker established a connection with something</w:t>
      </w:r>
      <w:r w:rsidR="00E358BA">
        <w:t xml:space="preserve"> (refer to screenshot #</w:t>
      </w:r>
      <w:r w:rsidR="00E85D07">
        <w:t>5</w:t>
      </w:r>
      <w:r w:rsidR="00E358BA">
        <w:t>)</w:t>
      </w:r>
      <w:r w:rsidR="00DD3DFE">
        <w:t xml:space="preserve">. This is a very common way that attackers begin to look for exploits. </w:t>
      </w:r>
      <w:r w:rsidR="00A752F2">
        <w:t>After looking at the .</w:t>
      </w:r>
      <w:proofErr w:type="spellStart"/>
      <w:r w:rsidR="00A752F2">
        <w:t>pcap</w:t>
      </w:r>
      <w:proofErr w:type="spellEnd"/>
      <w:r w:rsidR="00A752F2">
        <w:t xml:space="preserve"> file I also noticed that SSH packets were being sent in the network which made me wonder if the attacker might’ve started the SSH service and might’ve tried to focus on a SSH connection. </w:t>
      </w:r>
      <w:r w:rsidR="007B4878">
        <w:t xml:space="preserve">I also notice a lot of </w:t>
      </w:r>
      <w:proofErr w:type="gramStart"/>
      <w:r w:rsidR="007B4878">
        <w:t>HTTP</w:t>
      </w:r>
      <w:proofErr w:type="gramEnd"/>
      <w:r w:rsidR="007B4878">
        <w:t>, TS</w:t>
      </w:r>
      <w:r w:rsidR="009D067D">
        <w:t xml:space="preserve">L, and </w:t>
      </w:r>
      <w:r w:rsidR="007B4878">
        <w:t xml:space="preserve">ICMP packets being sent in the network. Now, this gives me a better idea of what the hacker could’ve tried to do during his attack. My best guess </w:t>
      </w:r>
      <w:r w:rsidR="00F67F0B">
        <w:t>right now</w:t>
      </w:r>
      <w:r w:rsidR="007B4878">
        <w:t xml:space="preserve"> is that he first tried to use </w:t>
      </w:r>
      <w:proofErr w:type="spellStart"/>
      <w:r w:rsidR="007B4878">
        <w:t>nmap</w:t>
      </w:r>
      <w:proofErr w:type="spellEnd"/>
      <w:r w:rsidR="007B4878">
        <w:t xml:space="preserve"> to detect the opened ports so that he could communicate through there and established an TCP connection using port 22. </w:t>
      </w:r>
    </w:p>
    <w:p w14:paraId="196D7B9E" w14:textId="2BF94D7C" w:rsidR="005A1CEC" w:rsidRDefault="007B4878" w:rsidP="007D4CEE">
      <w:pPr>
        <w:spacing w:line="480" w:lineRule="auto"/>
      </w:pPr>
      <w:r>
        <w:tab/>
        <w:t>I fe</w:t>
      </w:r>
      <w:r w:rsidR="001155DF">
        <w:t xml:space="preserve">lt </w:t>
      </w:r>
      <w:r>
        <w:t xml:space="preserve">like looking at </w:t>
      </w:r>
      <w:proofErr w:type="gramStart"/>
      <w:r>
        <w:t>the .</w:t>
      </w:r>
      <w:proofErr w:type="spellStart"/>
      <w:r>
        <w:t>pcap</w:t>
      </w:r>
      <w:proofErr w:type="spellEnd"/>
      <w:proofErr w:type="gramEnd"/>
      <w:r>
        <w:t xml:space="preserve"> </w:t>
      </w:r>
      <w:r w:rsidR="001155DF">
        <w:t>was</w:t>
      </w:r>
      <w:r>
        <w:t xml:space="preserve"> a </w:t>
      </w:r>
      <w:r w:rsidR="009D067D">
        <w:t>great</w:t>
      </w:r>
      <w:r>
        <w:t xml:space="preserve"> </w:t>
      </w:r>
      <w:r w:rsidR="009D067D">
        <w:t xml:space="preserve">thing to do in order </w:t>
      </w:r>
      <w:r>
        <w:t xml:space="preserve">to understand the attack but I also need to look at other things so that I </w:t>
      </w:r>
      <w:r w:rsidR="001155DF">
        <w:t xml:space="preserve">wouldn’t </w:t>
      </w:r>
      <w:r w:rsidR="009D067D">
        <w:t xml:space="preserve">overwhelm myself by just staring at packets. </w:t>
      </w:r>
      <w:r w:rsidR="009D067D">
        <w:lastRenderedPageBreak/>
        <w:t>Therefore, I decided to look at Splunk. The IPS machine and the SIEM (</w:t>
      </w:r>
      <w:proofErr w:type="spellStart"/>
      <w:r w:rsidR="009D067D">
        <w:t>splunk</w:t>
      </w:r>
      <w:proofErr w:type="spellEnd"/>
      <w:r w:rsidR="009D067D">
        <w:t>) are closely related to each other, by that I mean that IPS is responsible of oversee</w:t>
      </w:r>
      <w:r w:rsidR="001155DF">
        <w:t>ing</w:t>
      </w:r>
      <w:r w:rsidR="009D067D">
        <w:t xml:space="preserve"> the network and create any type of</w:t>
      </w:r>
      <w:r w:rsidR="001155DF">
        <w:t xml:space="preserve"> necessary</w:t>
      </w:r>
      <w:r w:rsidR="009D067D">
        <w:t xml:space="preserve"> alerts, logs, etc. The SIEM comes handy because it lets me see everything in a more friendly manner. I could really use the IPS machine to look at the </w:t>
      </w:r>
      <w:r w:rsidR="00AC6A95">
        <w:t>packets but I will decide not to for simplicity reasons. I went ahead and accessed Splunk by navigating into the browser in my host virtual machine (from the cyber range). I signed in and typed “index=main</w:t>
      </w:r>
      <w:r w:rsidR="001155DF">
        <w:t xml:space="preserve"> </w:t>
      </w:r>
      <w:proofErr w:type="spellStart"/>
      <w:r w:rsidR="00AC6A95">
        <w:t>event_type</w:t>
      </w:r>
      <w:proofErr w:type="spellEnd"/>
      <w:r w:rsidR="00AC6A95">
        <w:t xml:space="preserve">=alert | table </w:t>
      </w:r>
      <w:proofErr w:type="spellStart"/>
      <w:proofErr w:type="gramStart"/>
      <w:r w:rsidR="00AC6A95">
        <w:t>alert.signature</w:t>
      </w:r>
      <w:proofErr w:type="spellEnd"/>
      <w:proofErr w:type="gramEnd"/>
      <w:r w:rsidR="00AC6A95">
        <w:t xml:space="preserve"> | </w:t>
      </w:r>
      <w:proofErr w:type="spellStart"/>
      <w:r w:rsidR="00AC6A95">
        <w:t>dedup</w:t>
      </w:r>
      <w:proofErr w:type="spellEnd"/>
      <w:r w:rsidR="00AC6A95">
        <w:t xml:space="preserve"> </w:t>
      </w:r>
      <w:proofErr w:type="spellStart"/>
      <w:r w:rsidR="00AC6A95">
        <w:t>alert.signature</w:t>
      </w:r>
      <w:proofErr w:type="spellEnd"/>
      <w:r w:rsidR="00AC6A95">
        <w:t xml:space="preserve">” in the search box so that I could see the specific alerts that Suricata made. I noticed that there was some type of correlation between the packets I’ve previously seen in </w:t>
      </w:r>
      <w:proofErr w:type="gramStart"/>
      <w:r w:rsidR="00AC6A95">
        <w:t>my</w:t>
      </w:r>
      <w:proofErr w:type="gramEnd"/>
      <w:r w:rsidR="00AC6A95">
        <w:t xml:space="preserve"> .</w:t>
      </w:r>
      <w:proofErr w:type="spellStart"/>
      <w:r w:rsidR="00AC6A95">
        <w:t>pcap</w:t>
      </w:r>
      <w:proofErr w:type="spellEnd"/>
      <w:r w:rsidR="00AC6A95">
        <w:t xml:space="preserve"> file and the alerts, they were very similar</w:t>
      </w:r>
      <w:r w:rsidR="00F67F0B">
        <w:t xml:space="preserve"> (refer to screenshot #</w:t>
      </w:r>
      <w:r w:rsidR="00E85D07">
        <w:t>8 and #9</w:t>
      </w:r>
      <w:r w:rsidR="00F67F0B">
        <w:t>)</w:t>
      </w:r>
      <w:r w:rsidR="00AC6A95">
        <w:t xml:space="preserve">. </w:t>
      </w:r>
      <w:r w:rsidR="001155DF">
        <w:t xml:space="preserve">In fact, the alerts confirmed me that the attacker used </w:t>
      </w:r>
      <w:proofErr w:type="spellStart"/>
      <w:r w:rsidR="00FD5485">
        <w:t>nmap</w:t>
      </w:r>
      <w:proofErr w:type="spellEnd"/>
      <w:r w:rsidR="00FD5485">
        <w:t xml:space="preserve"> to see for open ports and that he sent SSH traffic on non-SSH port</w:t>
      </w:r>
      <w:r w:rsidR="00F67F0B">
        <w:t xml:space="preserve"> (refer to screenshot #</w:t>
      </w:r>
      <w:r w:rsidR="00EB5E43">
        <w:t>6</w:t>
      </w:r>
      <w:r w:rsidR="00F67F0B">
        <w:t>)</w:t>
      </w:r>
      <w:r w:rsidR="00FD5485">
        <w:t>. One particular alert that caught my attention was “ET Policy Possible Kali Linux hostname in DHCP Request Packet”, meaning that the Kali machine was probably requesting something inside the network by pretending to be Meta 2</w:t>
      </w:r>
      <w:r w:rsidR="00B729F0">
        <w:t xml:space="preserve"> and that’s why the alert triggered</w:t>
      </w:r>
      <w:r w:rsidR="00FD5485">
        <w:t>.</w:t>
      </w:r>
      <w:r w:rsidR="00B729F0">
        <w:t xml:space="preserve"> </w:t>
      </w:r>
      <w:r w:rsidR="00BD7540">
        <w:t>Alert “… Unauthenticated Remote Command Execution” basically tells me the same thing</w:t>
      </w:r>
      <w:r w:rsidR="00AC4ECC">
        <w:t xml:space="preserve"> also</w:t>
      </w:r>
      <w:r w:rsidR="00BD7540">
        <w:t>. Then I started</w:t>
      </w:r>
      <w:r w:rsidR="00AC4ECC">
        <w:t xml:space="preserve"> to notice the shift</w:t>
      </w:r>
      <w:r w:rsidR="00BD7540">
        <w:t xml:space="preserve"> </w:t>
      </w:r>
      <w:r w:rsidR="00AC4ECC">
        <w:t xml:space="preserve">of </w:t>
      </w:r>
      <w:r w:rsidR="00BD7540">
        <w:t>the alerts</w:t>
      </w:r>
      <w:r w:rsidR="00AC4ECC">
        <w:t xml:space="preserve"> from SSH</w:t>
      </w:r>
      <w:r w:rsidR="00601C62">
        <w:t xml:space="preserve"> alerts</w:t>
      </w:r>
      <w:r w:rsidR="00AC4ECC">
        <w:t xml:space="preserve"> to Remote-Execution</w:t>
      </w:r>
      <w:r w:rsidR="00601C62">
        <w:t xml:space="preserve"> alerts</w:t>
      </w:r>
      <w:r w:rsidR="00AC4ECC">
        <w:t xml:space="preserve"> to HTTP</w:t>
      </w:r>
      <w:r w:rsidR="00601C62">
        <w:t xml:space="preserve"> alerts</w:t>
      </w:r>
      <w:r w:rsidR="00EB5E43">
        <w:t xml:space="preserve"> (refer to screenshot #</w:t>
      </w:r>
      <w:r w:rsidR="00E85D07">
        <w:t>7 and #9</w:t>
      </w:r>
      <w:r w:rsidR="00EB5E43">
        <w:t>)</w:t>
      </w:r>
      <w:r w:rsidR="00AC4ECC">
        <w:t>.</w:t>
      </w:r>
      <w:r w:rsidR="00601C62">
        <w:t xml:space="preserve"> </w:t>
      </w:r>
      <w:r w:rsidR="00863F64">
        <w:t xml:space="preserve">For what I’m seeing in the alerts the attacker probably tried to log in into the web server and he was maybe able to crack the password because it was unencrypted. After having access to the web </w:t>
      </w:r>
      <w:r w:rsidR="00BD1D52">
        <w:t>server,</w:t>
      </w:r>
      <w:r w:rsidR="00863F64">
        <w:t xml:space="preserve"> he added a message saying “THIS SITE HAS BEEN PAWNED. THE BAD BANDBITS STRIKE AGAIN !!!”</w:t>
      </w:r>
      <w:r w:rsidR="00BD1D52">
        <w:t xml:space="preserve"> (</w:t>
      </w:r>
      <w:proofErr w:type="gramStart"/>
      <w:r w:rsidR="00BD1D52">
        <w:t>refer</w:t>
      </w:r>
      <w:proofErr w:type="gramEnd"/>
      <w:r w:rsidR="00BD1D52">
        <w:t xml:space="preserve"> to screenshot #</w:t>
      </w:r>
      <w:r w:rsidR="00AC067F">
        <w:t>10</w:t>
      </w:r>
      <w:r w:rsidR="00BD1D52">
        <w:t xml:space="preserve">). </w:t>
      </w:r>
      <w:r w:rsidR="004046A2">
        <w:t xml:space="preserve">There was a particular disclosed vulnerability that the Splunk alerted </w:t>
      </w:r>
      <w:r w:rsidR="005A1CEC">
        <w:t xml:space="preserve">to me </w:t>
      </w:r>
      <w:r w:rsidR="004046A2">
        <w:t>and it was CVE-2019-1653 which I believe</w:t>
      </w:r>
      <w:r w:rsidR="005A1CEC">
        <w:t xml:space="preserve"> it somewhat</w:t>
      </w:r>
      <w:r w:rsidR="004046A2">
        <w:t xml:space="preserve"> explains this scenario. The cvi.mitre.org website states</w:t>
      </w:r>
      <w:r w:rsidR="00043143">
        <w:t xml:space="preserve"> that “</w:t>
      </w:r>
      <w:r w:rsidR="002D43F7">
        <w:t>[t]</w:t>
      </w:r>
      <w:proofErr w:type="gramStart"/>
      <w:r w:rsidR="002D43F7" w:rsidRPr="002D43F7">
        <w:t>he</w:t>
      </w:r>
      <w:proofErr w:type="gramEnd"/>
      <w:r w:rsidR="002D43F7" w:rsidRPr="002D43F7">
        <w:t xml:space="preserve"> vulnerability is due to improper access controls for URLs. An attacker could exploit this vulnerability by connecting to an affected device via HTTP or HTTPS and requesting specific URLs. A successful exploit could allow the attacker to download the router configuration or detailed diagnostic information. Cisco has released firmware </w:t>
      </w:r>
      <w:r w:rsidR="002D43F7" w:rsidRPr="002D43F7">
        <w:lastRenderedPageBreak/>
        <w:t>updates that address this vulnerability.</w:t>
      </w:r>
      <w:r w:rsidR="00043143">
        <w:t>”</w:t>
      </w:r>
      <w:r w:rsidR="005A1CEC">
        <w:t xml:space="preserve">. After making my analysis </w:t>
      </w:r>
      <w:r w:rsidR="006A4A0B">
        <w:t>I’ve decide to come up with some rules that would apply to this scenario.</w:t>
      </w:r>
    </w:p>
    <w:p w14:paraId="3DFFDAE2" w14:textId="305EE4CD" w:rsidR="005B4FC4" w:rsidRDefault="005A1CEC" w:rsidP="007D4CEE">
      <w:pPr>
        <w:spacing w:line="480" w:lineRule="auto"/>
      </w:pPr>
      <w:r>
        <w:tab/>
      </w:r>
      <w:r w:rsidR="004155B5">
        <w:t xml:space="preserve">I will start by making Suricata rules which I will be explaining </w:t>
      </w:r>
      <w:r w:rsidR="005B4FC4">
        <w:t>every single</w:t>
      </w:r>
      <w:r w:rsidR="004155B5">
        <w:t xml:space="preserve"> one of</w:t>
      </w:r>
      <w:r>
        <w:t xml:space="preserve"> </w:t>
      </w:r>
      <w:r w:rsidR="004155B5">
        <w:t>them in the next section</w:t>
      </w:r>
      <w:r w:rsidR="005B4FC4">
        <w:t>.</w:t>
      </w:r>
      <w:r w:rsidR="004A63BE">
        <w:t xml:space="preserve"> </w:t>
      </w:r>
      <w:r w:rsidR="00F852AF">
        <w:t>Before I even made any particular Suricata rules I had to make sure that the Suricata configuration file (located at /</w:t>
      </w:r>
      <w:proofErr w:type="spellStart"/>
      <w:r w:rsidR="00F852AF">
        <w:t>usr</w:t>
      </w:r>
      <w:proofErr w:type="spellEnd"/>
      <w:r w:rsidR="00F852AF">
        <w:t>/local/</w:t>
      </w:r>
      <w:proofErr w:type="spellStart"/>
      <w:r w:rsidR="00F852AF">
        <w:t>etc</w:t>
      </w:r>
      <w:proofErr w:type="spellEnd"/>
      <w:r w:rsidR="00F852AF">
        <w:t>/</w:t>
      </w:r>
      <w:proofErr w:type="spellStart"/>
      <w:r w:rsidR="00F852AF">
        <w:t>suricata</w:t>
      </w:r>
      <w:proofErr w:type="spellEnd"/>
      <w:r w:rsidR="00F852AF">
        <w:t>/</w:t>
      </w:r>
      <w:proofErr w:type="spellStart"/>
      <w:r w:rsidR="00F852AF" w:rsidRPr="00F852AF">
        <w:rPr>
          <w:b/>
          <w:bCs/>
          <w:i/>
          <w:iCs/>
        </w:rPr>
        <w:t>suricata.yaml</w:t>
      </w:r>
      <w:proofErr w:type="spellEnd"/>
      <w:r w:rsidR="00F852AF">
        <w:t xml:space="preserve">) was taking in consideration the rules I would add myself and not just its own rules, which are stored in the file called </w:t>
      </w:r>
      <w:proofErr w:type="spellStart"/>
      <w:r w:rsidR="00F852AF" w:rsidRPr="00F852AF">
        <w:rPr>
          <w:b/>
          <w:bCs/>
          <w:i/>
          <w:iCs/>
        </w:rPr>
        <w:t>suricata.rules</w:t>
      </w:r>
      <w:proofErr w:type="spellEnd"/>
      <w:r w:rsidR="00F852AF">
        <w:t xml:space="preserve">. This particular file adds its own rules whenever there is an update in Suricata but I want to add my own. So, for that I will </w:t>
      </w:r>
      <w:r w:rsidR="00F923E8">
        <w:t xml:space="preserve">first </w:t>
      </w:r>
      <w:r w:rsidR="00F852AF">
        <w:t xml:space="preserve">need to create a file called </w:t>
      </w:r>
      <w:proofErr w:type="spellStart"/>
      <w:r w:rsidR="00F852AF">
        <w:t>local.rules</w:t>
      </w:r>
      <w:proofErr w:type="spellEnd"/>
      <w:r w:rsidR="00F852AF">
        <w:t xml:space="preserve"> in the </w:t>
      </w:r>
      <w:r w:rsidR="00F923E8">
        <w:t>Suricata’s rule directory which is /</w:t>
      </w:r>
      <w:proofErr w:type="spellStart"/>
      <w:r w:rsidR="00F923E8">
        <w:t>usr</w:t>
      </w:r>
      <w:proofErr w:type="spellEnd"/>
      <w:r w:rsidR="00F923E8">
        <w:t>/local/var/lib/</w:t>
      </w:r>
      <w:proofErr w:type="spellStart"/>
      <w:r w:rsidR="00F923E8">
        <w:t>suricata</w:t>
      </w:r>
      <w:proofErr w:type="spellEnd"/>
      <w:r w:rsidR="00F923E8">
        <w:t xml:space="preserve">/rules. For that I used command </w:t>
      </w:r>
      <w:proofErr w:type="spellStart"/>
      <w:r w:rsidR="00F923E8" w:rsidRPr="00F923E8">
        <w:rPr>
          <w:b/>
          <w:bCs/>
        </w:rPr>
        <w:t>sudo</w:t>
      </w:r>
      <w:proofErr w:type="spellEnd"/>
      <w:r w:rsidR="00F923E8" w:rsidRPr="00F923E8">
        <w:rPr>
          <w:b/>
          <w:bCs/>
        </w:rPr>
        <w:t xml:space="preserve"> touch /</w:t>
      </w:r>
      <w:proofErr w:type="spellStart"/>
      <w:r w:rsidR="00F923E8" w:rsidRPr="00F923E8">
        <w:rPr>
          <w:b/>
          <w:bCs/>
        </w:rPr>
        <w:t>usr</w:t>
      </w:r>
      <w:proofErr w:type="spellEnd"/>
      <w:r w:rsidR="00F923E8" w:rsidRPr="00F923E8">
        <w:rPr>
          <w:b/>
          <w:bCs/>
        </w:rPr>
        <w:t>/local/var/lib/</w:t>
      </w:r>
      <w:proofErr w:type="spellStart"/>
      <w:r w:rsidR="00F923E8" w:rsidRPr="00F923E8">
        <w:rPr>
          <w:b/>
          <w:bCs/>
        </w:rPr>
        <w:t>suricata</w:t>
      </w:r>
      <w:proofErr w:type="spellEnd"/>
      <w:r w:rsidR="00F923E8" w:rsidRPr="00F923E8">
        <w:rPr>
          <w:b/>
          <w:bCs/>
        </w:rPr>
        <w:t>/rules/</w:t>
      </w:r>
      <w:proofErr w:type="spellStart"/>
      <w:r w:rsidR="00F923E8" w:rsidRPr="00F923E8">
        <w:rPr>
          <w:b/>
          <w:bCs/>
          <w:i/>
          <w:iCs/>
        </w:rPr>
        <w:t>local.rules</w:t>
      </w:r>
      <w:proofErr w:type="spellEnd"/>
      <w:r w:rsidR="00F923E8">
        <w:t>. Then</w:t>
      </w:r>
      <w:r w:rsidR="002C1645">
        <w:t xml:space="preserve">, for testing purposes I wrote </w:t>
      </w:r>
      <w:r w:rsidR="00AC43B4">
        <w:t xml:space="preserve">two </w:t>
      </w:r>
      <w:r w:rsidR="002C1645">
        <w:t>rule</w:t>
      </w:r>
      <w:r w:rsidR="00AC43B4">
        <w:t>s</w:t>
      </w:r>
      <w:r w:rsidR="002C1645">
        <w:t xml:space="preserve"> that we went over together in th</w:t>
      </w:r>
      <w:r w:rsidR="00AC43B4">
        <w:t>e</w:t>
      </w:r>
      <w:r w:rsidR="002C1645">
        <w:t xml:space="preserve"> class, which I will explain later. After writing my rule using vim I exited it by hitting ESC and </w:t>
      </w:r>
      <w:proofErr w:type="gramStart"/>
      <w:r w:rsidR="002C1645">
        <w:t xml:space="preserve">then </w:t>
      </w:r>
      <w:r w:rsidR="002C1645" w:rsidRPr="0087795F">
        <w:rPr>
          <w:b/>
          <w:bCs/>
        </w:rPr>
        <w:t>:</w:t>
      </w:r>
      <w:proofErr w:type="spellStart"/>
      <w:r w:rsidR="002C1645" w:rsidRPr="0087795F">
        <w:rPr>
          <w:b/>
          <w:bCs/>
        </w:rPr>
        <w:t>wq</w:t>
      </w:r>
      <w:proofErr w:type="spellEnd"/>
      <w:proofErr w:type="gramEnd"/>
      <w:r w:rsidR="002C1645">
        <w:t>. Then, I went back to the Suricata’s configuration file, opened it using vim, and inserted “</w:t>
      </w:r>
      <w:proofErr w:type="spellStart"/>
      <w:r w:rsidR="002C1645">
        <w:t>local.rules</w:t>
      </w:r>
      <w:proofErr w:type="spellEnd"/>
      <w:r w:rsidR="002C1645">
        <w:t xml:space="preserve">” under rule-files and under its default </w:t>
      </w:r>
      <w:proofErr w:type="spellStart"/>
      <w:r w:rsidR="002C1645">
        <w:t>suricata.rule</w:t>
      </w:r>
      <w:r w:rsidR="00AC43B4">
        <w:t>s</w:t>
      </w:r>
      <w:proofErr w:type="spellEnd"/>
      <w:r w:rsidR="00AC43B4">
        <w:t xml:space="preserve"> file</w:t>
      </w:r>
      <w:r w:rsidR="00EB5E43">
        <w:t>.</w:t>
      </w:r>
      <w:r w:rsidR="00AC43B4">
        <w:t xml:space="preserve"> </w:t>
      </w:r>
      <w:r w:rsidR="002C1645">
        <w:t xml:space="preserve">I exited vim and used command </w:t>
      </w:r>
      <w:proofErr w:type="spellStart"/>
      <w:r w:rsidR="002C1645" w:rsidRPr="00AC43B4">
        <w:rPr>
          <w:b/>
          <w:bCs/>
        </w:rPr>
        <w:t>sudo</w:t>
      </w:r>
      <w:proofErr w:type="spellEnd"/>
      <w:r w:rsidR="002C1645" w:rsidRPr="00AC43B4">
        <w:rPr>
          <w:b/>
          <w:bCs/>
        </w:rPr>
        <w:t xml:space="preserve"> </w:t>
      </w:r>
      <w:proofErr w:type="spellStart"/>
      <w:r w:rsidR="002C1645" w:rsidRPr="00AC43B4">
        <w:rPr>
          <w:b/>
          <w:bCs/>
        </w:rPr>
        <w:t>suricata</w:t>
      </w:r>
      <w:proofErr w:type="spellEnd"/>
      <w:r w:rsidR="002C1645" w:rsidRPr="00AC43B4">
        <w:rPr>
          <w:b/>
          <w:bCs/>
        </w:rPr>
        <w:t xml:space="preserve"> -T -c /</w:t>
      </w:r>
      <w:proofErr w:type="spellStart"/>
      <w:r w:rsidR="002C1645" w:rsidRPr="00AC43B4">
        <w:rPr>
          <w:b/>
          <w:bCs/>
        </w:rPr>
        <w:t>usr</w:t>
      </w:r>
      <w:proofErr w:type="spellEnd"/>
      <w:r w:rsidR="002C1645" w:rsidRPr="00AC43B4">
        <w:rPr>
          <w:b/>
          <w:bCs/>
        </w:rPr>
        <w:t>/local/</w:t>
      </w:r>
      <w:proofErr w:type="spellStart"/>
      <w:r w:rsidR="002C1645" w:rsidRPr="00AC43B4">
        <w:rPr>
          <w:b/>
          <w:bCs/>
        </w:rPr>
        <w:t>etc</w:t>
      </w:r>
      <w:proofErr w:type="spellEnd"/>
      <w:r w:rsidR="002C1645" w:rsidRPr="00AC43B4">
        <w:rPr>
          <w:b/>
          <w:bCs/>
        </w:rPr>
        <w:t>/</w:t>
      </w:r>
      <w:proofErr w:type="spellStart"/>
      <w:r w:rsidR="002C1645" w:rsidRPr="00AC43B4">
        <w:rPr>
          <w:b/>
          <w:bCs/>
        </w:rPr>
        <w:t>suricata</w:t>
      </w:r>
      <w:proofErr w:type="spellEnd"/>
      <w:r w:rsidR="002C1645" w:rsidRPr="00AC43B4">
        <w:rPr>
          <w:b/>
          <w:bCs/>
        </w:rPr>
        <w:t>/</w:t>
      </w:r>
      <w:proofErr w:type="spellStart"/>
      <w:r w:rsidR="002C1645" w:rsidRPr="00AC43B4">
        <w:rPr>
          <w:b/>
          <w:bCs/>
        </w:rPr>
        <w:t>suricata.yaml</w:t>
      </w:r>
      <w:proofErr w:type="spellEnd"/>
      <w:r w:rsidR="002C1645" w:rsidRPr="00AC43B4">
        <w:rPr>
          <w:b/>
          <w:bCs/>
        </w:rPr>
        <w:t xml:space="preserve"> </w:t>
      </w:r>
      <w:r w:rsidR="00AC43B4" w:rsidRPr="00AC43B4">
        <w:rPr>
          <w:b/>
          <w:bCs/>
        </w:rPr>
        <w:t xml:space="preserve">-v </w:t>
      </w:r>
      <w:r w:rsidR="00AC43B4">
        <w:t>to test if my IDS configuration was successful, which it was</w:t>
      </w:r>
      <w:r w:rsidR="00EB5E43">
        <w:t>.</w:t>
      </w:r>
    </w:p>
    <w:p w14:paraId="09A37276" w14:textId="053AFAB1" w:rsidR="00C93E48" w:rsidRDefault="00C93E48" w:rsidP="007D4CEE">
      <w:pPr>
        <w:spacing w:line="480" w:lineRule="auto"/>
      </w:pPr>
      <w:r>
        <w:tab/>
        <w:t xml:space="preserve">Going back to the rules I’ve talked </w:t>
      </w:r>
      <w:r w:rsidR="00C2104E">
        <w:t>about;</w:t>
      </w:r>
      <w:r w:rsidR="00EB5E43">
        <w:t xml:space="preserve"> </w:t>
      </w:r>
      <w:r w:rsidR="000F7B86">
        <w:t xml:space="preserve">I will give a brief explanation into what they mean. First rule </w:t>
      </w:r>
      <w:r w:rsidR="00A80A48">
        <w:t xml:space="preserve">generates an alert, with protocol </w:t>
      </w:r>
      <w:proofErr w:type="spellStart"/>
      <w:r w:rsidR="00A80A48">
        <w:t>ssh</w:t>
      </w:r>
      <w:proofErr w:type="spellEnd"/>
      <w:r w:rsidR="00A80A48">
        <w:t>, if any packets are sent from any source</w:t>
      </w:r>
      <w:r w:rsidR="004C5A3C">
        <w:t xml:space="preserve"> with any port</w:t>
      </w:r>
      <w:r w:rsidR="00A80A48">
        <w:t xml:space="preserve"> to destination </w:t>
      </w:r>
      <w:r w:rsidR="00C01BDF">
        <w:t>“M</w:t>
      </w:r>
      <w:r w:rsidR="00A80A48">
        <w:t>eta</w:t>
      </w:r>
      <w:r w:rsidR="00C01BDF">
        <w:t xml:space="preserve"> 2” (</w:t>
      </w:r>
      <w:r w:rsidR="004C5A3C">
        <w:t>172.16.2.3</w:t>
      </w:r>
      <w:r w:rsidR="00A80A48">
        <w:t xml:space="preserve">) </w:t>
      </w:r>
      <w:r w:rsidR="004C5A3C">
        <w:t xml:space="preserve">using any port but </w:t>
      </w:r>
      <w:r w:rsidR="00C01BDF">
        <w:t>excluding</w:t>
      </w:r>
      <w:r w:rsidR="004C5A3C">
        <w:t xml:space="preserve"> port 22 (</w:t>
      </w:r>
      <w:proofErr w:type="spellStart"/>
      <w:r w:rsidR="004C5A3C">
        <w:t>ssh</w:t>
      </w:r>
      <w:proofErr w:type="spellEnd"/>
      <w:r w:rsidR="004C5A3C">
        <w:t>).</w:t>
      </w:r>
      <w:r w:rsidR="00C01BDF">
        <w:t xml:space="preserve"> </w:t>
      </w:r>
    </w:p>
    <w:p w14:paraId="0357A6B4" w14:textId="7F2F0CB7" w:rsidR="00C01BDF" w:rsidRDefault="00C01BDF" w:rsidP="007D4CEE">
      <w:pPr>
        <w:spacing w:line="480" w:lineRule="auto"/>
      </w:pPr>
      <w:r>
        <w:t>Second rule sends an “</w:t>
      </w:r>
      <w:proofErr w:type="spellStart"/>
      <w:r>
        <w:t>unreach</w:t>
      </w:r>
      <w:proofErr w:type="spellEnd"/>
      <w:r>
        <w:t xml:space="preserve"> error” to the sender of the matching packet, with protocol </w:t>
      </w:r>
      <w:proofErr w:type="spellStart"/>
      <w:r>
        <w:t>ssh</w:t>
      </w:r>
      <w:proofErr w:type="spellEnd"/>
      <w:r>
        <w:t xml:space="preserve">, if any packets sent from source “Meta 2” (172.16.2.3) with port 22 to destination “Meta 2” with port 22. This second rule essentially stops/rejects any </w:t>
      </w:r>
      <w:r w:rsidR="006E7CE4">
        <w:t xml:space="preserve">connection that is attempted by the attacker using </w:t>
      </w:r>
      <w:proofErr w:type="spellStart"/>
      <w:r w:rsidR="006E7CE4">
        <w:t>ssh</w:t>
      </w:r>
      <w:proofErr w:type="spellEnd"/>
      <w:r w:rsidR="006E7CE4">
        <w:t xml:space="preserve">. SSH would allow the user to gain remote access to the “Meta 2” through Kali. </w:t>
      </w:r>
      <w:r w:rsidR="00F64C10">
        <w:t xml:space="preserve"> </w:t>
      </w:r>
    </w:p>
    <w:p w14:paraId="2D2C450F" w14:textId="0404511B" w:rsidR="004945C5" w:rsidRDefault="00F64C10" w:rsidP="007D4CEE">
      <w:pPr>
        <w:spacing w:line="480" w:lineRule="auto"/>
      </w:pPr>
      <w:r>
        <w:tab/>
        <w:t xml:space="preserve">Those rules were made with the help of my professor, however, we were asked to create more rules for Suricata. I’ve come up with some ideas about what kind of rules I should make regarding this. </w:t>
      </w:r>
      <w:r w:rsidR="00C7454B">
        <w:t xml:space="preserve">Since I had in mind that many HTTP packets, and TCP packets targeting port 80 were sent </w:t>
      </w:r>
      <w:r w:rsidR="00C7454B">
        <w:lastRenderedPageBreak/>
        <w:t xml:space="preserve">through the network I’ve decided to create some rules in Suricate in my </w:t>
      </w:r>
      <w:proofErr w:type="spellStart"/>
      <w:r w:rsidR="00C7454B">
        <w:t>local.rules</w:t>
      </w:r>
      <w:proofErr w:type="spellEnd"/>
      <w:r w:rsidR="00C7454B">
        <w:t xml:space="preserve"> file. The first rule would reject http packets coming from 172.16.2.2 using port 80 to 172.16.2.3 using port 80. This would essentially block any packets coming from Kali as we already know it</w:t>
      </w:r>
      <w:r w:rsidR="00191853">
        <w:t xml:space="preserve">s </w:t>
      </w:r>
      <w:r w:rsidR="00C7454B">
        <w:t xml:space="preserve">intentions was to get into our network. The second rule would reject TCP packets coming from 172.16.2.2 using port 80 to </w:t>
      </w:r>
      <w:r w:rsidR="00191853">
        <w:t>172.16.2.3 using port 80. I’ve decided to use destination and source port 80 because that’s what I mainly saw in the .</w:t>
      </w:r>
      <w:proofErr w:type="spellStart"/>
      <w:r w:rsidR="00191853">
        <w:t>pcap</w:t>
      </w:r>
      <w:proofErr w:type="spellEnd"/>
      <w:r w:rsidR="00191853">
        <w:t xml:space="preserve"> file. I’ve also decided to use source IP 172.16.2.2 strictly because I knew for a fact that it was the only machine executing malicious activity. Rejecting TCP packets from any IP address with any port would essentially block literally all the packets, which is not a good idea. Finally, I wanted to include a rule that would block TELNET because it’s a vulnerable port just as HTTP. So</w:t>
      </w:r>
      <w:r w:rsidR="00C2104E">
        <w:t>,</w:t>
      </w:r>
      <w:r w:rsidR="00191853">
        <w:t xml:space="preserve"> my third and last rule reject TCP</w:t>
      </w:r>
      <w:r w:rsidR="004945C5">
        <w:t xml:space="preserve"> packets coming from any IP using port 23 to 172.16.2.3 using any port but 23. This would block any incoming non-TELNET traffic in a TELNET port. All these rules would hopefully protect my network better for any future attack</w:t>
      </w:r>
      <w:r w:rsidR="00C2104E">
        <w:t xml:space="preserve"> (refer to screenshot #11).</w:t>
      </w:r>
    </w:p>
    <w:p w14:paraId="548EC525" w14:textId="77777777" w:rsidR="009147BA" w:rsidRDefault="009147BA" w:rsidP="004945C5"/>
    <w:p w14:paraId="75DD30D4" w14:textId="77777777" w:rsidR="009147BA" w:rsidRDefault="009147BA">
      <w:r>
        <w:br w:type="page"/>
      </w:r>
    </w:p>
    <w:p w14:paraId="52927A06" w14:textId="7AE5EFF5" w:rsidR="009147BA" w:rsidRPr="009147BA" w:rsidRDefault="009147BA" w:rsidP="009147BA">
      <w:pPr>
        <w:pStyle w:val="Heading5"/>
        <w:jc w:val="center"/>
        <w:rPr>
          <w:sz w:val="48"/>
          <w:szCs w:val="48"/>
        </w:rPr>
      </w:pPr>
      <w:r w:rsidRPr="009147BA">
        <w:rPr>
          <w:sz w:val="48"/>
          <w:szCs w:val="48"/>
        </w:rPr>
        <w:lastRenderedPageBreak/>
        <w:t>Screenshots</w:t>
      </w:r>
    </w:p>
    <w:p w14:paraId="0C381A1C" w14:textId="3EC52BFF" w:rsidR="009147BA" w:rsidRDefault="009147BA" w:rsidP="004945C5">
      <w:r>
        <w:tab/>
        <w:t>Screenshot 1</w:t>
      </w:r>
    </w:p>
    <w:p w14:paraId="0D17C8F6" w14:textId="7CBC387D" w:rsidR="009147BA" w:rsidRDefault="00E85D07" w:rsidP="009147BA">
      <w:pPr>
        <w:pStyle w:val="ListParagraph"/>
      </w:pPr>
      <w:r>
        <w:rPr>
          <w:noProof/>
        </w:rPr>
        <mc:AlternateContent>
          <mc:Choice Requires="wpi">
            <w:drawing>
              <wp:anchor distT="0" distB="0" distL="114300" distR="114300" simplePos="0" relativeHeight="251683840" behindDoc="0" locked="0" layoutInCell="1" allowOverlap="1" wp14:anchorId="5BD005AD" wp14:editId="79A85271">
                <wp:simplePos x="0" y="0"/>
                <wp:positionH relativeFrom="column">
                  <wp:posOffset>6832468</wp:posOffset>
                </wp:positionH>
                <wp:positionV relativeFrom="paragraph">
                  <wp:posOffset>277263</wp:posOffset>
                </wp:positionV>
                <wp:extent cx="467640" cy="191520"/>
                <wp:effectExtent l="57150" t="38100" r="46990" b="56515"/>
                <wp:wrapNone/>
                <wp:docPr id="53" name="Ink 53"/>
                <wp:cNvGraphicFramePr/>
                <a:graphic xmlns:a="http://schemas.openxmlformats.org/drawingml/2006/main">
                  <a:graphicData uri="http://schemas.microsoft.com/office/word/2010/wordprocessingInk">
                    <w14:contentPart bwMode="auto" r:id="rId13">
                      <w14:nvContentPartPr>
                        <w14:cNvContentPartPr/>
                      </w14:nvContentPartPr>
                      <w14:xfrm>
                        <a:off x="0" y="0"/>
                        <a:ext cx="467640" cy="191520"/>
                      </w14:xfrm>
                    </w14:contentPart>
                  </a:graphicData>
                </a:graphic>
              </wp:anchor>
            </w:drawing>
          </mc:Choice>
          <mc:Fallback>
            <w:pict>
              <v:shapetype w14:anchorId="4F876A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537.3pt;margin-top:21.15pt;width:38.2pt;height:1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">
                <v:imagedata r:id="rId14" o:title=""/>
              </v:shape>
            </w:pict>
          </mc:Fallback>
        </mc:AlternateContent>
      </w:r>
      <w:r>
        <w:rPr>
          <w:noProof/>
        </w:rPr>
        <mc:AlternateContent>
          <mc:Choice Requires="wpi">
            <w:drawing>
              <wp:anchor distT="0" distB="0" distL="114300" distR="114300" simplePos="0" relativeHeight="251682816" behindDoc="0" locked="0" layoutInCell="1" allowOverlap="1" wp14:anchorId="26AA189C" wp14:editId="41B3A45D">
                <wp:simplePos x="0" y="0"/>
                <wp:positionH relativeFrom="column">
                  <wp:posOffset>277228</wp:posOffset>
                </wp:positionH>
                <wp:positionV relativeFrom="paragraph">
                  <wp:posOffset>230823</wp:posOffset>
                </wp:positionV>
                <wp:extent cx="1118520" cy="264600"/>
                <wp:effectExtent l="57150" t="38100" r="24765" b="40640"/>
                <wp:wrapNone/>
                <wp:docPr id="52"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1118520" cy="264600"/>
                      </w14:xfrm>
                    </w14:contentPart>
                  </a:graphicData>
                </a:graphic>
              </wp:anchor>
            </w:drawing>
          </mc:Choice>
          <mc:Fallback>
            <w:pict>
              <v:shape w14:anchorId="68891C9B" id="Ink 52" o:spid="_x0000_s1026" type="#_x0000_t75" style="position:absolute;margin-left:21.15pt;margin-top:17.5pt;width:89.45pt;height:22.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">
                <v:imagedata r:id="rId16" o:title=""/>
              </v:shape>
            </w:pict>
          </mc:Fallback>
        </mc:AlternateContent>
      </w:r>
      <w:r w:rsidR="009147BA">
        <w:rPr>
          <w:noProof/>
        </w:rPr>
        <w:drawing>
          <wp:inline distT="0" distB="0" distL="0" distR="0" wp14:anchorId="67EAC2C2" wp14:editId="343E7B39">
            <wp:extent cx="6830378"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30378" cy="1152686"/>
                    </a:xfrm>
                    <a:prstGeom prst="rect">
                      <a:avLst/>
                    </a:prstGeom>
                  </pic:spPr>
                </pic:pic>
              </a:graphicData>
            </a:graphic>
          </wp:inline>
        </w:drawing>
      </w:r>
    </w:p>
    <w:p w14:paraId="7B7B2847" w14:textId="10AC5864" w:rsidR="009147BA" w:rsidRDefault="009147BA" w:rsidP="009147BA">
      <w:pPr>
        <w:pStyle w:val="ListParagraph"/>
      </w:pPr>
      <w:r>
        <w:t>Screenshot 2</w:t>
      </w:r>
    </w:p>
    <w:p w14:paraId="11C514E5" w14:textId="2727F9AF" w:rsidR="009147BA" w:rsidRDefault="00E85D07" w:rsidP="00E358BA">
      <w:pPr>
        <w:pStyle w:val="ListParagraph"/>
        <w:rPr>
          <w:noProof/>
        </w:rPr>
      </w:pPr>
      <w:r>
        <w:rPr>
          <w:noProof/>
        </w:rPr>
        <mc:AlternateContent>
          <mc:Choice Requires="wpi">
            <w:drawing>
              <wp:anchor distT="0" distB="0" distL="114300" distR="114300" simplePos="0" relativeHeight="251681792" behindDoc="0" locked="0" layoutInCell="1" allowOverlap="1" wp14:anchorId="43A27D66" wp14:editId="20CCA812">
                <wp:simplePos x="0" y="0"/>
                <wp:positionH relativeFrom="column">
                  <wp:posOffset>6311548</wp:posOffset>
                </wp:positionH>
                <wp:positionV relativeFrom="paragraph">
                  <wp:posOffset>1923514</wp:posOffset>
                </wp:positionV>
                <wp:extent cx="873360" cy="61920"/>
                <wp:effectExtent l="38100" t="38100" r="41275" b="52705"/>
                <wp:wrapNone/>
                <wp:docPr id="51" name="Ink 51"/>
                <wp:cNvGraphicFramePr/>
                <a:graphic xmlns:a="http://schemas.openxmlformats.org/drawingml/2006/main">
                  <a:graphicData uri="http://schemas.microsoft.com/office/word/2010/wordprocessingInk">
                    <w14:contentPart bwMode="auto" r:id="rId18">
                      <w14:nvContentPartPr>
                        <w14:cNvContentPartPr/>
                      </w14:nvContentPartPr>
                      <w14:xfrm>
                        <a:off x="0" y="0"/>
                        <a:ext cx="873360" cy="61920"/>
                      </w14:xfrm>
                    </w14:contentPart>
                  </a:graphicData>
                </a:graphic>
              </wp:anchor>
            </w:drawing>
          </mc:Choice>
          <mc:Fallback>
            <w:pict>
              <v:shape w14:anchorId="11D3081A" id="Ink 51" o:spid="_x0000_s1026" type="#_x0000_t75" style="position:absolute;margin-left:496.25pt;margin-top:150.75pt;width:70.15pt;height:6.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">
                <v:imagedata r:id="rId19" o:title=""/>
              </v:shape>
            </w:pict>
          </mc:Fallback>
        </mc:AlternateContent>
      </w:r>
      <w:r>
        <w:rPr>
          <w:noProof/>
        </w:rPr>
        <mc:AlternateContent>
          <mc:Choice Requires="wpi">
            <w:drawing>
              <wp:anchor distT="0" distB="0" distL="114300" distR="114300" simplePos="0" relativeHeight="251680768" behindDoc="0" locked="0" layoutInCell="1" allowOverlap="1" wp14:anchorId="6D23553B" wp14:editId="6EB5BC99">
                <wp:simplePos x="0" y="0"/>
                <wp:positionH relativeFrom="column">
                  <wp:posOffset>3128788</wp:posOffset>
                </wp:positionH>
                <wp:positionV relativeFrom="paragraph">
                  <wp:posOffset>1958074</wp:posOffset>
                </wp:positionV>
                <wp:extent cx="889920" cy="38520"/>
                <wp:effectExtent l="57150" t="38100" r="43815" b="57150"/>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889920" cy="38520"/>
                      </w14:xfrm>
                    </w14:contentPart>
                  </a:graphicData>
                </a:graphic>
              </wp:anchor>
            </w:drawing>
          </mc:Choice>
          <mc:Fallback>
            <w:pict>
              <v:shape w14:anchorId="1148F1F5" id="Ink 50" o:spid="_x0000_s1026" type="#_x0000_t75" style="position:absolute;margin-left:245.65pt;margin-top:153.5pt;width:71.45pt;height:4.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">
                <v:imagedata r:id="rId21" o:title=""/>
              </v:shape>
            </w:pict>
          </mc:Fallback>
        </mc:AlternateContent>
      </w:r>
      <w:r w:rsidR="009147BA">
        <w:rPr>
          <w:noProof/>
        </w:rPr>
        <w:drawing>
          <wp:inline distT="0" distB="0" distL="0" distR="0" wp14:anchorId="1EA9EC9C" wp14:editId="418009B9">
            <wp:extent cx="6839905" cy="319132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6839905" cy="3191320"/>
                    </a:xfrm>
                    <a:prstGeom prst="rect">
                      <a:avLst/>
                    </a:prstGeom>
                  </pic:spPr>
                </pic:pic>
              </a:graphicData>
            </a:graphic>
          </wp:inline>
        </w:drawing>
      </w:r>
    </w:p>
    <w:p w14:paraId="444BC215" w14:textId="2B95BEA3" w:rsidR="00E358BA" w:rsidRDefault="00E358BA" w:rsidP="00E358BA">
      <w:pPr>
        <w:rPr>
          <w:noProof/>
        </w:rPr>
      </w:pPr>
      <w:r>
        <w:rPr>
          <w:noProof/>
        </w:rPr>
        <w:tab/>
        <w:t>Screenshot 3</w:t>
      </w:r>
    </w:p>
    <w:p w14:paraId="1C63B7EC" w14:textId="38939B59" w:rsidR="00E358BA" w:rsidRPr="00E358BA" w:rsidRDefault="00E358BA" w:rsidP="00E358BA">
      <w:pPr>
        <w:tabs>
          <w:tab w:val="left" w:pos="916"/>
        </w:tabs>
      </w:pPr>
      <w:r>
        <w:tab/>
      </w:r>
    </w:p>
    <w:p w14:paraId="0100D394" w14:textId="77777777" w:rsidR="00E358BA" w:rsidRDefault="00E358BA" w:rsidP="009147BA">
      <w:pPr>
        <w:pStyle w:val="ListParagraph"/>
        <w:rPr>
          <w:noProof/>
        </w:rPr>
      </w:pPr>
    </w:p>
    <w:p w14:paraId="1639AD96" w14:textId="1388B5CC" w:rsidR="00E358BA" w:rsidRDefault="00E85D07" w:rsidP="009147BA">
      <w:pPr>
        <w:pStyle w:val="ListParagraph"/>
      </w:pPr>
      <w:r>
        <w:rPr>
          <w:noProof/>
        </w:rPr>
        <w:lastRenderedPageBreak/>
        <mc:AlternateContent>
          <mc:Choice Requires="wpi">
            <w:drawing>
              <wp:anchor distT="0" distB="0" distL="114300" distR="114300" simplePos="0" relativeHeight="251679744" behindDoc="0" locked="0" layoutInCell="1" allowOverlap="1" wp14:anchorId="7EB30CCD" wp14:editId="5A4F46AD">
                <wp:simplePos x="0" y="0"/>
                <wp:positionH relativeFrom="column">
                  <wp:posOffset>4019428</wp:posOffset>
                </wp:positionH>
                <wp:positionV relativeFrom="paragraph">
                  <wp:posOffset>4072315</wp:posOffset>
                </wp:positionV>
                <wp:extent cx="360" cy="30960"/>
                <wp:effectExtent l="38100" t="38100" r="57150" b="45720"/>
                <wp:wrapNone/>
                <wp:docPr id="49" name="Ink 4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0960"/>
                      </w14:xfrm>
                    </w14:contentPart>
                  </a:graphicData>
                </a:graphic>
              </wp:anchor>
            </w:drawing>
          </mc:Choice>
          <mc:Fallback>
            <w:pict>
              <v:shape w14:anchorId="53C3EBC6" id="Ink 49" o:spid="_x0000_s1026" type="#_x0000_t75" style="position:absolute;margin-left:315.8pt;margin-top:319.95pt;width:1.45pt;height:3.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">
                <v:imagedata r:id="rId24" o:title=""/>
              </v:shape>
            </w:pict>
          </mc:Fallback>
        </mc:AlternateContent>
      </w:r>
      <w:r w:rsidR="009147BA">
        <w:rPr>
          <w:noProof/>
        </w:rPr>
        <w:drawing>
          <wp:inline distT="0" distB="0" distL="0" distR="0" wp14:anchorId="48246810" wp14:editId="6885F167">
            <wp:extent cx="6472052" cy="4369022"/>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a:extLst>
                        <a:ext uri="{28A0092B-C50C-407E-A947-70E740481C1C}">
                          <a14:useLocalDpi xmlns:a14="http://schemas.microsoft.com/office/drawing/2010/main" val="0"/>
                        </a:ext>
                      </a:extLst>
                    </a:blip>
                    <a:srcRect t="12937" r="38182" b="12839"/>
                    <a:stretch/>
                  </pic:blipFill>
                  <pic:spPr bwMode="auto">
                    <a:xfrm>
                      <a:off x="0" y="0"/>
                      <a:ext cx="6477902" cy="4372971"/>
                    </a:xfrm>
                    <a:prstGeom prst="rect">
                      <a:avLst/>
                    </a:prstGeom>
                    <a:ln>
                      <a:noFill/>
                    </a:ln>
                    <a:extLst>
                      <a:ext uri="{53640926-AAD7-44D8-BBD7-CCE9431645EC}">
                        <a14:shadowObscured xmlns:a14="http://schemas.microsoft.com/office/drawing/2010/main"/>
                      </a:ext>
                    </a:extLst>
                  </pic:spPr>
                </pic:pic>
              </a:graphicData>
            </a:graphic>
          </wp:inline>
        </w:drawing>
      </w:r>
    </w:p>
    <w:p w14:paraId="54FAC28F" w14:textId="77777777" w:rsidR="00E358BA" w:rsidRDefault="00E358BA" w:rsidP="009147BA">
      <w:pPr>
        <w:pStyle w:val="ListParagraph"/>
        <w:rPr>
          <w:noProof/>
        </w:rPr>
      </w:pPr>
      <w:r>
        <w:t>Screenshot 4</w:t>
      </w:r>
    </w:p>
    <w:p w14:paraId="27D3D1A6" w14:textId="5C3AA69C" w:rsidR="00F67F0B" w:rsidRDefault="00AC067F" w:rsidP="009147BA">
      <w:pPr>
        <w:pStyle w:val="ListParagraph"/>
        <w:rPr>
          <w:noProof/>
        </w:rPr>
      </w:pPr>
      <w:r>
        <w:rPr>
          <w:noProof/>
        </w:rPr>
        <mc:AlternateContent>
          <mc:Choice Requires="wpi">
            <w:drawing>
              <wp:anchor distT="0" distB="0" distL="114300" distR="114300" simplePos="0" relativeHeight="251678720" behindDoc="0" locked="0" layoutInCell="1" allowOverlap="1" wp14:anchorId="51169ED7" wp14:editId="35C40A7B">
                <wp:simplePos x="0" y="0"/>
                <wp:positionH relativeFrom="column">
                  <wp:posOffset>5478148</wp:posOffset>
                </wp:positionH>
                <wp:positionV relativeFrom="paragraph">
                  <wp:posOffset>2837237</wp:posOffset>
                </wp:positionV>
                <wp:extent cx="657720" cy="251280"/>
                <wp:effectExtent l="57150" t="38100" r="9525" b="53975"/>
                <wp:wrapNone/>
                <wp:docPr id="48" name="Ink 48"/>
                <wp:cNvGraphicFramePr/>
                <a:graphic xmlns:a="http://schemas.openxmlformats.org/drawingml/2006/main">
                  <a:graphicData uri="http://schemas.microsoft.com/office/word/2010/wordprocessingInk">
                    <w14:contentPart bwMode="auto" r:id="rId26">
                      <w14:nvContentPartPr>
                        <w14:cNvContentPartPr/>
                      </w14:nvContentPartPr>
                      <w14:xfrm>
                        <a:off x="0" y="0"/>
                        <a:ext cx="657720" cy="251280"/>
                      </w14:xfrm>
                    </w14:contentPart>
                  </a:graphicData>
                </a:graphic>
              </wp:anchor>
            </w:drawing>
          </mc:Choice>
          <mc:Fallback>
            <w:pict>
              <v:shape w14:anchorId="7D03598A" id="Ink 48" o:spid="_x0000_s1026" type="#_x0000_t75" style="position:absolute;margin-left:430.65pt;margin-top:222.7pt;width:53.25pt;height:21.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">
                <v:imagedata r:id="rId27" o:title=""/>
              </v:shape>
            </w:pict>
          </mc:Fallback>
        </mc:AlternateContent>
      </w:r>
      <w:r>
        <w:rPr>
          <w:noProof/>
        </w:rPr>
        <mc:AlternateContent>
          <mc:Choice Requires="wpi">
            <w:drawing>
              <wp:anchor distT="0" distB="0" distL="114300" distR="114300" simplePos="0" relativeHeight="251677696" behindDoc="0" locked="0" layoutInCell="1" allowOverlap="1" wp14:anchorId="79446E88" wp14:editId="0F3CCC16">
                <wp:simplePos x="0" y="0"/>
                <wp:positionH relativeFrom="column">
                  <wp:posOffset>5335905</wp:posOffset>
                </wp:positionH>
                <wp:positionV relativeFrom="paragraph">
                  <wp:posOffset>1648460</wp:posOffset>
                </wp:positionV>
                <wp:extent cx="895350" cy="775340"/>
                <wp:effectExtent l="57150" t="57150" r="57150" b="43815"/>
                <wp:wrapNone/>
                <wp:docPr id="47" name="Ink 47"/>
                <wp:cNvGraphicFramePr/>
                <a:graphic xmlns:a="http://schemas.openxmlformats.org/drawingml/2006/main">
                  <a:graphicData uri="http://schemas.microsoft.com/office/word/2010/wordprocessingInk">
                    <w14:contentPart bwMode="auto" r:id="rId28">
                      <w14:nvContentPartPr>
                        <w14:cNvContentPartPr/>
                      </w14:nvContentPartPr>
                      <w14:xfrm>
                        <a:off x="0" y="0"/>
                        <a:ext cx="895350" cy="775340"/>
                      </w14:xfrm>
                    </w14:contentPart>
                  </a:graphicData>
                </a:graphic>
              </wp:anchor>
            </w:drawing>
          </mc:Choice>
          <mc:Fallback>
            <w:pict>
              <v:shape w14:anchorId="7C037B1F" id="Ink 47" o:spid="_x0000_s1026" type="#_x0000_t75" style="position:absolute;margin-left:419.45pt;margin-top:129.1pt;width:71.9pt;height:62.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&#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">
                <v:imagedata r:id="rId29" o:title=""/>
              </v:shape>
            </w:pict>
          </mc:Fallback>
        </mc:AlternateContent>
      </w:r>
      <w:r>
        <w:rPr>
          <w:noProof/>
        </w:rPr>
        <mc:AlternateContent>
          <mc:Choice Requires="wpi">
            <w:drawing>
              <wp:anchor distT="0" distB="0" distL="114300" distR="114300" simplePos="0" relativeHeight="251674624" behindDoc="0" locked="0" layoutInCell="1" allowOverlap="1" wp14:anchorId="38AEA66C" wp14:editId="32F13EDD">
                <wp:simplePos x="0" y="0"/>
                <wp:positionH relativeFrom="column">
                  <wp:posOffset>5423428</wp:posOffset>
                </wp:positionH>
                <wp:positionV relativeFrom="paragraph">
                  <wp:posOffset>1256477</wp:posOffset>
                </wp:positionV>
                <wp:extent cx="648000" cy="229680"/>
                <wp:effectExtent l="38100" t="38100" r="19050" b="56515"/>
                <wp:wrapNone/>
                <wp:docPr id="44" name="Ink 44"/>
                <wp:cNvGraphicFramePr/>
                <a:graphic xmlns:a="http://schemas.openxmlformats.org/drawingml/2006/main">
                  <a:graphicData uri="http://schemas.microsoft.com/office/word/2010/wordprocessingInk">
                    <w14:contentPart bwMode="auto" r:id="rId30">
                      <w14:nvContentPartPr>
                        <w14:cNvContentPartPr/>
                      </w14:nvContentPartPr>
                      <w14:xfrm>
                        <a:off x="0" y="0"/>
                        <a:ext cx="648000" cy="229680"/>
                      </w14:xfrm>
                    </w14:contentPart>
                  </a:graphicData>
                </a:graphic>
              </wp:anchor>
            </w:drawing>
          </mc:Choice>
          <mc:Fallback>
            <w:pict>
              <v:shape w14:anchorId="3761733C" id="Ink 44" o:spid="_x0000_s1026" type="#_x0000_t75" style="position:absolute;margin-left:426.35pt;margin-top:98.25pt;width:52.4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">
                <v:imagedata r:id="rId31" o:title=""/>
              </v:shape>
            </w:pict>
          </mc:Fallback>
        </mc:AlternateContent>
      </w:r>
      <w:r>
        <w:rPr>
          <w:noProof/>
        </w:rPr>
        <mc:AlternateContent>
          <mc:Choice Requires="wpi">
            <w:drawing>
              <wp:anchor distT="0" distB="0" distL="114300" distR="114300" simplePos="0" relativeHeight="251673600" behindDoc="0" locked="0" layoutInCell="1" allowOverlap="1" wp14:anchorId="0FD340C9" wp14:editId="7FC2C4D6">
                <wp:simplePos x="0" y="0"/>
                <wp:positionH relativeFrom="column">
                  <wp:posOffset>5382388</wp:posOffset>
                </wp:positionH>
                <wp:positionV relativeFrom="paragraph">
                  <wp:posOffset>758597</wp:posOffset>
                </wp:positionV>
                <wp:extent cx="908280" cy="263160"/>
                <wp:effectExtent l="38100" t="38100" r="6350" b="41910"/>
                <wp:wrapNone/>
                <wp:docPr id="43" name="Ink 43"/>
                <wp:cNvGraphicFramePr/>
                <a:graphic xmlns:a="http://schemas.openxmlformats.org/drawingml/2006/main">
                  <a:graphicData uri="http://schemas.microsoft.com/office/word/2010/wordprocessingInk">
                    <w14:contentPart bwMode="auto" r:id="rId32">
                      <w14:nvContentPartPr>
                        <w14:cNvContentPartPr/>
                      </w14:nvContentPartPr>
                      <w14:xfrm>
                        <a:off x="0" y="0"/>
                        <a:ext cx="908280" cy="263160"/>
                      </w14:xfrm>
                    </w14:contentPart>
                  </a:graphicData>
                </a:graphic>
              </wp:anchor>
            </w:drawing>
          </mc:Choice>
          <mc:Fallback>
            <w:pict>
              <v:shape w14:anchorId="291032D3" id="Ink 43" o:spid="_x0000_s1026" type="#_x0000_t75" style="position:absolute;margin-left:423.1pt;margin-top:59.05pt;width:72.9pt;height:22.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">
                <v:imagedata r:id="rId33" o:title=""/>
              </v:shape>
            </w:pict>
          </mc:Fallback>
        </mc:AlternateContent>
      </w:r>
      <w:r>
        <w:rPr>
          <w:noProof/>
        </w:rPr>
        <mc:AlternateContent>
          <mc:Choice Requires="wpi">
            <w:drawing>
              <wp:anchor distT="0" distB="0" distL="114300" distR="114300" simplePos="0" relativeHeight="251672576" behindDoc="0" locked="0" layoutInCell="1" allowOverlap="1" wp14:anchorId="462AF730" wp14:editId="486A7D6B">
                <wp:simplePos x="0" y="0"/>
                <wp:positionH relativeFrom="column">
                  <wp:posOffset>5419108</wp:posOffset>
                </wp:positionH>
                <wp:positionV relativeFrom="paragraph">
                  <wp:posOffset>259277</wp:posOffset>
                </wp:positionV>
                <wp:extent cx="869760" cy="313560"/>
                <wp:effectExtent l="38100" t="57150" r="45085" b="48895"/>
                <wp:wrapNone/>
                <wp:docPr id="42" name="Ink 42"/>
                <wp:cNvGraphicFramePr/>
                <a:graphic xmlns:a="http://schemas.openxmlformats.org/drawingml/2006/main">
                  <a:graphicData uri="http://schemas.microsoft.com/office/word/2010/wordprocessingInk">
                    <w14:contentPart bwMode="auto" r:id="rId34">
                      <w14:nvContentPartPr>
                        <w14:cNvContentPartPr/>
                      </w14:nvContentPartPr>
                      <w14:xfrm>
                        <a:off x="0" y="0"/>
                        <a:ext cx="869760" cy="313560"/>
                      </w14:xfrm>
                    </w14:contentPart>
                  </a:graphicData>
                </a:graphic>
              </wp:anchor>
            </w:drawing>
          </mc:Choice>
          <mc:Fallback>
            <w:pict>
              <v:shape w14:anchorId="25EF73B8" id="Ink 42" o:spid="_x0000_s1026" type="#_x0000_t75" style="position:absolute;margin-left:426pt;margin-top:19.7pt;width:69.9pt;height:26.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">
                <v:imagedata r:id="rId35" o:title=""/>
              </v:shape>
            </w:pict>
          </mc:Fallback>
        </mc:AlternateContent>
      </w:r>
      <w:r w:rsidR="009147BA">
        <w:rPr>
          <w:noProof/>
        </w:rPr>
        <w:drawing>
          <wp:inline distT="0" distB="0" distL="0" distR="0" wp14:anchorId="05A97391" wp14:editId="7836FAFE">
            <wp:extent cx="6187044" cy="3366615"/>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6">
                      <a:extLst>
                        <a:ext uri="{28A0092B-C50C-407E-A947-70E740481C1C}">
                          <a14:useLocalDpi xmlns:a14="http://schemas.microsoft.com/office/drawing/2010/main" val="0"/>
                        </a:ext>
                      </a:extLst>
                    </a:blip>
                    <a:srcRect t="12630" r="50996" b="39941"/>
                    <a:stretch/>
                  </pic:blipFill>
                  <pic:spPr bwMode="auto">
                    <a:xfrm>
                      <a:off x="0" y="0"/>
                      <a:ext cx="6199493" cy="3373389"/>
                    </a:xfrm>
                    <a:prstGeom prst="rect">
                      <a:avLst/>
                    </a:prstGeom>
                    <a:ln>
                      <a:noFill/>
                    </a:ln>
                    <a:extLst>
                      <a:ext uri="{53640926-AAD7-44D8-BBD7-CCE9431645EC}">
                        <a14:shadowObscured xmlns:a14="http://schemas.microsoft.com/office/drawing/2010/main"/>
                      </a:ext>
                    </a:extLst>
                  </pic:spPr>
                </pic:pic>
              </a:graphicData>
            </a:graphic>
          </wp:inline>
        </w:drawing>
      </w:r>
    </w:p>
    <w:p w14:paraId="21FFA925" w14:textId="1FFBCDDE" w:rsidR="00F67F0B" w:rsidRDefault="00F67F0B" w:rsidP="009147BA">
      <w:pPr>
        <w:pStyle w:val="ListParagraph"/>
        <w:rPr>
          <w:noProof/>
        </w:rPr>
      </w:pPr>
      <w:r>
        <w:rPr>
          <w:noProof/>
        </w:rPr>
        <w:t>Screenshot 5</w:t>
      </w:r>
    </w:p>
    <w:p w14:paraId="624FF954" w14:textId="22EEFC2D" w:rsidR="00F67F0B" w:rsidRDefault="00AC067F" w:rsidP="009147BA">
      <w:pPr>
        <w:pStyle w:val="ListParagraph"/>
        <w:rPr>
          <w:noProof/>
        </w:rPr>
      </w:pPr>
      <w:r>
        <w:rPr>
          <w:noProof/>
        </w:rPr>
        <w:lastRenderedPageBreak/>
        <mc:AlternateContent>
          <mc:Choice Requires="wpi">
            <w:drawing>
              <wp:anchor distT="0" distB="0" distL="114300" distR="114300" simplePos="0" relativeHeight="251671552" behindDoc="0" locked="0" layoutInCell="1" allowOverlap="1" wp14:anchorId="454D216A" wp14:editId="669F093B">
                <wp:simplePos x="0" y="0"/>
                <wp:positionH relativeFrom="column">
                  <wp:posOffset>5679028</wp:posOffset>
                </wp:positionH>
                <wp:positionV relativeFrom="paragraph">
                  <wp:posOffset>646658</wp:posOffset>
                </wp:positionV>
                <wp:extent cx="1074600" cy="381600"/>
                <wp:effectExtent l="57150" t="38100" r="30480" b="57150"/>
                <wp:wrapNone/>
                <wp:docPr id="41" name="Ink 41"/>
                <wp:cNvGraphicFramePr/>
                <a:graphic xmlns:a="http://schemas.openxmlformats.org/drawingml/2006/main">
                  <a:graphicData uri="http://schemas.microsoft.com/office/word/2010/wordprocessingInk">
                    <w14:contentPart bwMode="auto" r:id="rId37">
                      <w14:nvContentPartPr>
                        <w14:cNvContentPartPr/>
                      </w14:nvContentPartPr>
                      <w14:xfrm>
                        <a:off x="0" y="0"/>
                        <a:ext cx="1074600" cy="381600"/>
                      </w14:xfrm>
                    </w14:contentPart>
                  </a:graphicData>
                </a:graphic>
              </wp:anchor>
            </w:drawing>
          </mc:Choice>
          <mc:Fallback>
            <w:pict>
              <v:shape w14:anchorId="44D21DB4" id="Ink 41" o:spid="_x0000_s1026" type="#_x0000_t75" style="position:absolute;margin-left:446.45pt;margin-top:50.2pt;width:86pt;height:3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">
                <v:imagedata r:id="rId38" o:title=""/>
              </v:shape>
            </w:pict>
          </mc:Fallback>
        </mc:AlternateContent>
      </w:r>
      <w:r w:rsidR="009147BA">
        <w:rPr>
          <w:noProof/>
        </w:rPr>
        <w:drawing>
          <wp:inline distT="0" distB="0" distL="0" distR="0" wp14:anchorId="114349AD" wp14:editId="77AA5CB6">
            <wp:extent cx="6388925" cy="29581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9">
                      <a:extLst>
                        <a:ext uri="{28A0092B-C50C-407E-A947-70E740481C1C}">
                          <a14:useLocalDpi xmlns:a14="http://schemas.microsoft.com/office/drawing/2010/main" val="0"/>
                        </a:ext>
                      </a:extLst>
                    </a:blip>
                    <a:srcRect t="14169" r="46147" b="41481"/>
                    <a:stretch/>
                  </pic:blipFill>
                  <pic:spPr bwMode="auto">
                    <a:xfrm>
                      <a:off x="0" y="0"/>
                      <a:ext cx="6396876" cy="2961832"/>
                    </a:xfrm>
                    <a:prstGeom prst="rect">
                      <a:avLst/>
                    </a:prstGeom>
                    <a:ln>
                      <a:noFill/>
                    </a:ln>
                    <a:extLst>
                      <a:ext uri="{53640926-AAD7-44D8-BBD7-CCE9431645EC}">
                        <a14:shadowObscured xmlns:a14="http://schemas.microsoft.com/office/drawing/2010/main"/>
                      </a:ext>
                    </a:extLst>
                  </pic:spPr>
                </pic:pic>
              </a:graphicData>
            </a:graphic>
          </wp:inline>
        </w:drawing>
      </w:r>
    </w:p>
    <w:p w14:paraId="44A73E87" w14:textId="2515D801" w:rsidR="00F67F0B" w:rsidRDefault="00F67F0B" w:rsidP="009147BA">
      <w:pPr>
        <w:pStyle w:val="ListParagraph"/>
        <w:rPr>
          <w:noProof/>
        </w:rPr>
      </w:pPr>
      <w:r>
        <w:rPr>
          <w:noProof/>
        </w:rPr>
        <w:t>Screenshot 6</w:t>
      </w:r>
    </w:p>
    <w:p w14:paraId="12755D34" w14:textId="344235A4" w:rsidR="00EB5E43" w:rsidRDefault="009147BA" w:rsidP="009147BA">
      <w:pPr>
        <w:pStyle w:val="ListParagraph"/>
        <w:rPr>
          <w:noProof/>
        </w:rPr>
      </w:pPr>
      <w:r>
        <w:rPr>
          <w:noProof/>
        </w:rPr>
        <w:drawing>
          <wp:inline distT="0" distB="0" distL="0" distR="0" wp14:anchorId="10028B7C" wp14:editId="65C704F3">
            <wp:extent cx="6225965" cy="125878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a:extLst>
                        <a:ext uri="{28A0092B-C50C-407E-A947-70E740481C1C}">
                          <a14:useLocalDpi xmlns:a14="http://schemas.microsoft.com/office/drawing/2010/main" val="0"/>
                        </a:ext>
                      </a:extLst>
                    </a:blip>
                    <a:srcRect t="31730" r="38355" b="46102"/>
                    <a:stretch/>
                  </pic:blipFill>
                  <pic:spPr bwMode="auto">
                    <a:xfrm>
                      <a:off x="0" y="0"/>
                      <a:ext cx="6249190" cy="1263480"/>
                    </a:xfrm>
                    <a:prstGeom prst="rect">
                      <a:avLst/>
                    </a:prstGeom>
                    <a:ln>
                      <a:noFill/>
                    </a:ln>
                    <a:extLst>
                      <a:ext uri="{53640926-AAD7-44D8-BBD7-CCE9431645EC}">
                        <a14:shadowObscured xmlns:a14="http://schemas.microsoft.com/office/drawing/2010/main"/>
                      </a:ext>
                    </a:extLst>
                  </pic:spPr>
                </pic:pic>
              </a:graphicData>
            </a:graphic>
          </wp:inline>
        </w:drawing>
      </w:r>
    </w:p>
    <w:p w14:paraId="6B10AFC3" w14:textId="4AC86423" w:rsidR="00EB5E43" w:rsidRDefault="00EB5E43" w:rsidP="009147BA">
      <w:pPr>
        <w:pStyle w:val="ListParagraph"/>
        <w:rPr>
          <w:noProof/>
        </w:rPr>
      </w:pPr>
      <w:r>
        <w:rPr>
          <w:noProof/>
        </w:rPr>
        <w:t>Screenshot 7</w:t>
      </w:r>
    </w:p>
    <w:p w14:paraId="55A1C231" w14:textId="21FCF369" w:rsidR="00EB5E43" w:rsidRDefault="009147BA" w:rsidP="009147BA">
      <w:pPr>
        <w:pStyle w:val="ListParagraph"/>
        <w:rPr>
          <w:noProof/>
        </w:rPr>
      </w:pPr>
      <w:r>
        <w:rPr>
          <w:noProof/>
        </w:rPr>
        <w:drawing>
          <wp:inline distT="0" distB="0" distL="0" distR="0" wp14:anchorId="7366B9AA" wp14:editId="484C5ABF">
            <wp:extent cx="6685808" cy="19433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1">
                      <a:extLst>
                        <a:ext uri="{28A0092B-C50C-407E-A947-70E740481C1C}">
                          <a14:useLocalDpi xmlns:a14="http://schemas.microsoft.com/office/drawing/2010/main" val="0"/>
                        </a:ext>
                      </a:extLst>
                    </a:blip>
                    <a:srcRect t="12939" r="40433" b="56265"/>
                    <a:stretch/>
                  </pic:blipFill>
                  <pic:spPr bwMode="auto">
                    <a:xfrm>
                      <a:off x="0" y="0"/>
                      <a:ext cx="6703865" cy="1948619"/>
                    </a:xfrm>
                    <a:prstGeom prst="rect">
                      <a:avLst/>
                    </a:prstGeom>
                    <a:ln>
                      <a:noFill/>
                    </a:ln>
                    <a:extLst>
                      <a:ext uri="{53640926-AAD7-44D8-BBD7-CCE9431645EC}">
                        <a14:shadowObscured xmlns:a14="http://schemas.microsoft.com/office/drawing/2010/main"/>
                      </a:ext>
                    </a:extLst>
                  </pic:spPr>
                </pic:pic>
              </a:graphicData>
            </a:graphic>
          </wp:inline>
        </w:drawing>
      </w:r>
    </w:p>
    <w:p w14:paraId="4931DCEF" w14:textId="37D2831E" w:rsidR="00EB5E43" w:rsidRDefault="00C2104E" w:rsidP="009147BA">
      <w:pPr>
        <w:pStyle w:val="ListParagraph"/>
        <w:rPr>
          <w:noProof/>
        </w:rPr>
      </w:pPr>
      <w:r>
        <w:rPr>
          <w:noProof/>
        </w:rPr>
        <w:t>Screenshot 8</w:t>
      </w:r>
    </w:p>
    <w:p w14:paraId="4FDBEFA9" w14:textId="6A60FFCC" w:rsidR="00EB5E43" w:rsidRDefault="00AC067F" w:rsidP="009147BA">
      <w:pPr>
        <w:pStyle w:val="ListParagraph"/>
        <w:rPr>
          <w:noProof/>
        </w:rPr>
      </w:pPr>
      <w:r>
        <w:rPr>
          <w:noProof/>
        </w:rPr>
        <w:lastRenderedPageBreak/>
        <mc:AlternateContent>
          <mc:Choice Requires="wpi">
            <w:drawing>
              <wp:anchor distT="0" distB="0" distL="114300" distR="114300" simplePos="0" relativeHeight="251664384" behindDoc="0" locked="0" layoutInCell="1" allowOverlap="1" wp14:anchorId="2642188B" wp14:editId="6091F750">
                <wp:simplePos x="0" y="0"/>
                <wp:positionH relativeFrom="column">
                  <wp:posOffset>1656388</wp:posOffset>
                </wp:positionH>
                <wp:positionV relativeFrom="paragraph">
                  <wp:posOffset>1857254</wp:posOffset>
                </wp:positionV>
                <wp:extent cx="1614240" cy="49320"/>
                <wp:effectExtent l="57150" t="57150" r="43180" b="46355"/>
                <wp:wrapNone/>
                <wp:docPr id="33" name="Ink 33"/>
                <wp:cNvGraphicFramePr/>
                <a:graphic xmlns:a="http://schemas.openxmlformats.org/drawingml/2006/main">
                  <a:graphicData uri="http://schemas.microsoft.com/office/word/2010/wordprocessingInk">
                    <w14:contentPart bwMode="auto" r:id="rId42">
                      <w14:nvContentPartPr>
                        <w14:cNvContentPartPr/>
                      </w14:nvContentPartPr>
                      <w14:xfrm>
                        <a:off x="0" y="0"/>
                        <a:ext cx="1614240" cy="49320"/>
                      </w14:xfrm>
                    </w14:contentPart>
                  </a:graphicData>
                </a:graphic>
              </wp:anchor>
            </w:drawing>
          </mc:Choice>
          <mc:Fallback>
            <w:pict>
              <v:shape w14:anchorId="77FF310E" id="Ink 33" o:spid="_x0000_s1026" type="#_x0000_t75" style="position:absolute;margin-left:129.7pt;margin-top:145.55pt;width:128.5pt;height:5.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">
                <v:imagedata r:id="rId43" o:title=""/>
              </v:shape>
            </w:pict>
          </mc:Fallback>
        </mc:AlternateContent>
      </w:r>
      <w:r>
        <w:rPr>
          <w:noProof/>
        </w:rPr>
        <mc:AlternateContent>
          <mc:Choice Requires="wpi">
            <w:drawing>
              <wp:anchor distT="0" distB="0" distL="114300" distR="114300" simplePos="0" relativeHeight="251663360" behindDoc="0" locked="0" layoutInCell="1" allowOverlap="1" wp14:anchorId="1F85560F" wp14:editId="46594341">
                <wp:simplePos x="0" y="0"/>
                <wp:positionH relativeFrom="column">
                  <wp:posOffset>3105028</wp:posOffset>
                </wp:positionH>
                <wp:positionV relativeFrom="paragraph">
                  <wp:posOffset>3853454</wp:posOffset>
                </wp:positionV>
                <wp:extent cx="1281600" cy="60480"/>
                <wp:effectExtent l="38100" t="38100" r="52070" b="53975"/>
                <wp:wrapNone/>
                <wp:docPr id="32" name="Ink 32"/>
                <wp:cNvGraphicFramePr/>
                <a:graphic xmlns:a="http://schemas.openxmlformats.org/drawingml/2006/main">
                  <a:graphicData uri="http://schemas.microsoft.com/office/word/2010/wordprocessingInk">
                    <w14:contentPart bwMode="auto" r:id="rId44">
                      <w14:nvContentPartPr>
                        <w14:cNvContentPartPr/>
                      </w14:nvContentPartPr>
                      <w14:xfrm>
                        <a:off x="0" y="0"/>
                        <a:ext cx="1281600" cy="60480"/>
                      </w14:xfrm>
                    </w14:contentPart>
                  </a:graphicData>
                </a:graphic>
              </wp:anchor>
            </w:drawing>
          </mc:Choice>
          <mc:Fallback>
            <w:pict>
              <v:shape w14:anchorId="2BD20979" id="Ink 32" o:spid="_x0000_s1026" type="#_x0000_t75" style="position:absolute;margin-left:243.8pt;margin-top:302.7pt;width:102.3pt;height:6.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">
                <v:imagedata r:id="rId45" o:title=""/>
              </v:shape>
            </w:pict>
          </mc:Fallback>
        </mc:AlternateContent>
      </w:r>
      <w:r>
        <w:rPr>
          <w:noProof/>
        </w:rPr>
        <mc:AlternateContent>
          <mc:Choice Requires="wpi">
            <w:drawing>
              <wp:anchor distT="0" distB="0" distL="114300" distR="114300" simplePos="0" relativeHeight="251662336" behindDoc="0" locked="0" layoutInCell="1" allowOverlap="1" wp14:anchorId="6A19F255" wp14:editId="165F8B7E">
                <wp:simplePos x="0" y="0"/>
                <wp:positionH relativeFrom="column">
                  <wp:posOffset>1300348</wp:posOffset>
                </wp:positionH>
                <wp:positionV relativeFrom="paragraph">
                  <wp:posOffset>3853454</wp:posOffset>
                </wp:positionV>
                <wp:extent cx="1150560" cy="360"/>
                <wp:effectExtent l="57150" t="38100" r="50165" b="57150"/>
                <wp:wrapNone/>
                <wp:docPr id="31" name="Ink 31"/>
                <wp:cNvGraphicFramePr/>
                <a:graphic xmlns:a="http://schemas.openxmlformats.org/drawingml/2006/main">
                  <a:graphicData uri="http://schemas.microsoft.com/office/word/2010/wordprocessingInk">
                    <w14:contentPart bwMode="auto" r:id="rId46">
                      <w14:nvContentPartPr>
                        <w14:cNvContentPartPr/>
                      </w14:nvContentPartPr>
                      <w14:xfrm>
                        <a:off x="0" y="0"/>
                        <a:ext cx="1150560" cy="360"/>
                      </w14:xfrm>
                    </w14:contentPart>
                  </a:graphicData>
                </a:graphic>
              </wp:anchor>
            </w:drawing>
          </mc:Choice>
          <mc:Fallback>
            <w:pict>
              <v:shape w14:anchorId="1A02B02F" id="Ink 31" o:spid="_x0000_s1026" type="#_x0000_t75" style="position:absolute;margin-left:101.7pt;margin-top:302.7pt;width:92.0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">
                <v:imagedata r:id="rId47" o:title=""/>
              </v:shape>
            </w:pict>
          </mc:Fallback>
        </mc:AlternateContent>
      </w:r>
      <w:r w:rsidR="009147BA">
        <w:rPr>
          <w:noProof/>
        </w:rPr>
        <w:drawing>
          <wp:inline distT="0" distB="0" distL="0" distR="0" wp14:anchorId="3E411E2A" wp14:editId="7632AA3C">
            <wp:extent cx="4108862" cy="4151164"/>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8">
                      <a:extLst>
                        <a:ext uri="{28A0092B-C50C-407E-A947-70E740481C1C}">
                          <a14:useLocalDpi xmlns:a14="http://schemas.microsoft.com/office/drawing/2010/main" val="0"/>
                        </a:ext>
                      </a:extLst>
                    </a:blip>
                    <a:srcRect t="32649" r="65888" b="6052"/>
                    <a:stretch/>
                  </pic:blipFill>
                  <pic:spPr bwMode="auto">
                    <a:xfrm>
                      <a:off x="0" y="0"/>
                      <a:ext cx="4126651" cy="4169136"/>
                    </a:xfrm>
                    <a:prstGeom prst="rect">
                      <a:avLst/>
                    </a:prstGeom>
                    <a:ln>
                      <a:noFill/>
                    </a:ln>
                    <a:extLst>
                      <a:ext uri="{53640926-AAD7-44D8-BBD7-CCE9431645EC}">
                        <a14:shadowObscured xmlns:a14="http://schemas.microsoft.com/office/drawing/2010/main"/>
                      </a:ext>
                    </a:extLst>
                  </pic:spPr>
                </pic:pic>
              </a:graphicData>
            </a:graphic>
          </wp:inline>
        </w:drawing>
      </w:r>
    </w:p>
    <w:p w14:paraId="27994A55" w14:textId="50ECD7CD" w:rsidR="00C2104E" w:rsidRDefault="00AC067F" w:rsidP="009147BA">
      <w:pPr>
        <w:pStyle w:val="ListParagraph"/>
        <w:rPr>
          <w:noProof/>
        </w:rPr>
      </w:pPr>
      <w:r>
        <w:rPr>
          <w:noProof/>
        </w:rPr>
        <mc:AlternateContent>
          <mc:Choice Requires="wpi">
            <w:drawing>
              <wp:anchor distT="0" distB="0" distL="114300" distR="114300" simplePos="0" relativeHeight="251661312" behindDoc="0" locked="0" layoutInCell="1" allowOverlap="1" wp14:anchorId="4F666475" wp14:editId="19054F6A">
                <wp:simplePos x="0" y="0"/>
                <wp:positionH relativeFrom="column">
                  <wp:posOffset>646948</wp:posOffset>
                </wp:positionH>
                <wp:positionV relativeFrom="paragraph">
                  <wp:posOffset>-2806</wp:posOffset>
                </wp:positionV>
                <wp:extent cx="1733400" cy="48600"/>
                <wp:effectExtent l="38100" t="57150" r="57785" b="46990"/>
                <wp:wrapNone/>
                <wp:docPr id="30" name="Ink 30"/>
                <wp:cNvGraphicFramePr/>
                <a:graphic xmlns:a="http://schemas.openxmlformats.org/drawingml/2006/main">
                  <a:graphicData uri="http://schemas.microsoft.com/office/word/2010/wordprocessingInk">
                    <w14:contentPart bwMode="auto" r:id="rId49">
                      <w14:nvContentPartPr>
                        <w14:cNvContentPartPr/>
                      </w14:nvContentPartPr>
                      <w14:xfrm>
                        <a:off x="0" y="0"/>
                        <a:ext cx="1733400" cy="48600"/>
                      </w14:xfrm>
                    </w14:contentPart>
                  </a:graphicData>
                </a:graphic>
              </wp:anchor>
            </w:drawing>
          </mc:Choice>
          <mc:Fallback>
            <w:pict>
              <v:shape w14:anchorId="702D0FDE" id="Ink 30" o:spid="_x0000_s1026" type="#_x0000_t75" style="position:absolute;margin-left:50.25pt;margin-top:-.9pt;width:137.95pt;height:5.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">
                <v:imagedata r:id="rId50" o:title=""/>
              </v:shape>
            </w:pict>
          </mc:Fallback>
        </mc:AlternateContent>
      </w:r>
      <w:r w:rsidR="00C2104E">
        <w:rPr>
          <w:noProof/>
        </w:rPr>
        <w:t>Screenshot 9</w:t>
      </w:r>
    </w:p>
    <w:p w14:paraId="284C21F3" w14:textId="43928C60" w:rsidR="00C2104E" w:rsidRDefault="00AC067F" w:rsidP="009147BA">
      <w:pPr>
        <w:pStyle w:val="ListParagraph"/>
        <w:rPr>
          <w:noProof/>
        </w:rPr>
      </w:pPr>
      <w:r>
        <w:rPr>
          <w:noProof/>
        </w:rPr>
        <mc:AlternateContent>
          <mc:Choice Requires="wpi">
            <w:drawing>
              <wp:anchor distT="0" distB="0" distL="114300" distR="114300" simplePos="0" relativeHeight="251667456" behindDoc="0" locked="0" layoutInCell="1" allowOverlap="1" wp14:anchorId="682023F3" wp14:editId="09184E74">
                <wp:simplePos x="0" y="0"/>
                <wp:positionH relativeFrom="column">
                  <wp:posOffset>1383508</wp:posOffset>
                </wp:positionH>
                <wp:positionV relativeFrom="paragraph">
                  <wp:posOffset>2970940</wp:posOffset>
                </wp:positionV>
                <wp:extent cx="1270440" cy="72360"/>
                <wp:effectExtent l="57150" t="38100" r="25400" b="42545"/>
                <wp:wrapNone/>
                <wp:docPr id="36" name="Ink 36"/>
                <wp:cNvGraphicFramePr/>
                <a:graphic xmlns:a="http://schemas.openxmlformats.org/drawingml/2006/main">
                  <a:graphicData uri="http://schemas.microsoft.com/office/word/2010/wordprocessingInk">
                    <w14:contentPart bwMode="auto" r:id="rId51">
                      <w14:nvContentPartPr>
                        <w14:cNvContentPartPr/>
                      </w14:nvContentPartPr>
                      <w14:xfrm>
                        <a:off x="0" y="0"/>
                        <a:ext cx="1270440" cy="72360"/>
                      </w14:xfrm>
                    </w14:contentPart>
                  </a:graphicData>
                </a:graphic>
              </wp:anchor>
            </w:drawing>
          </mc:Choice>
          <mc:Fallback>
            <w:pict>
              <v:shape w14:anchorId="7B5F2DB7" id="Ink 36" o:spid="_x0000_s1026" type="#_x0000_t75" style="position:absolute;margin-left:108.25pt;margin-top:233.25pt;width:101.45pt;height:7.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">
                <v:imagedata r:id="rId52" o:title=""/>
              </v:shape>
            </w:pict>
          </mc:Fallback>
        </mc:AlternateContent>
      </w:r>
      <w:r>
        <w:rPr>
          <w:noProof/>
        </w:rPr>
        <mc:AlternateContent>
          <mc:Choice Requires="wpi">
            <w:drawing>
              <wp:anchor distT="0" distB="0" distL="114300" distR="114300" simplePos="0" relativeHeight="251666432" behindDoc="0" locked="0" layoutInCell="1" allowOverlap="1" wp14:anchorId="0104D9D5" wp14:editId="07F34D5F">
                <wp:simplePos x="0" y="0"/>
                <wp:positionH relativeFrom="column">
                  <wp:posOffset>4161988</wp:posOffset>
                </wp:positionH>
                <wp:positionV relativeFrom="paragraph">
                  <wp:posOffset>2234740</wp:posOffset>
                </wp:positionV>
                <wp:extent cx="842760" cy="24480"/>
                <wp:effectExtent l="57150" t="38100" r="52705" b="52070"/>
                <wp:wrapNone/>
                <wp:docPr id="35" name="Ink 35"/>
                <wp:cNvGraphicFramePr/>
                <a:graphic xmlns:a="http://schemas.openxmlformats.org/drawingml/2006/main">
                  <a:graphicData uri="http://schemas.microsoft.com/office/word/2010/wordprocessingInk">
                    <w14:contentPart bwMode="auto" r:id="rId53">
                      <w14:nvContentPartPr>
                        <w14:cNvContentPartPr/>
                      </w14:nvContentPartPr>
                      <w14:xfrm>
                        <a:off x="0" y="0"/>
                        <a:ext cx="842760" cy="24480"/>
                      </w14:xfrm>
                    </w14:contentPart>
                  </a:graphicData>
                </a:graphic>
              </wp:anchor>
            </w:drawing>
          </mc:Choice>
          <mc:Fallback>
            <w:pict>
              <v:shape w14:anchorId="6623BBE5" id="Ink 35" o:spid="_x0000_s1026" type="#_x0000_t75" style="position:absolute;margin-left:327pt;margin-top:175.25pt;width:67.75pt;height:3.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">
                <v:imagedata r:id="rId54" o:title=""/>
              </v:shape>
            </w:pict>
          </mc:Fallback>
        </mc:AlternateContent>
      </w:r>
      <w:r>
        <w:rPr>
          <w:noProof/>
        </w:rPr>
        <mc:AlternateContent>
          <mc:Choice Requires="wpi">
            <w:drawing>
              <wp:anchor distT="0" distB="0" distL="114300" distR="114300" simplePos="0" relativeHeight="251665408" behindDoc="0" locked="0" layoutInCell="1" allowOverlap="1" wp14:anchorId="29E6B2FA" wp14:editId="1A6D8E15">
                <wp:simplePos x="0" y="0"/>
                <wp:positionH relativeFrom="column">
                  <wp:posOffset>1109908</wp:posOffset>
                </wp:positionH>
                <wp:positionV relativeFrom="paragraph">
                  <wp:posOffset>1426900</wp:posOffset>
                </wp:positionV>
                <wp:extent cx="248400" cy="360"/>
                <wp:effectExtent l="38100" t="38100" r="56515" b="57150"/>
                <wp:wrapNone/>
                <wp:docPr id="34" name="Ink 34"/>
                <wp:cNvGraphicFramePr/>
                <a:graphic xmlns:a="http://schemas.openxmlformats.org/drawingml/2006/main">
                  <a:graphicData uri="http://schemas.microsoft.com/office/word/2010/wordprocessingInk">
                    <w14:contentPart bwMode="auto" r:id="rId55">
                      <w14:nvContentPartPr>
                        <w14:cNvContentPartPr/>
                      </w14:nvContentPartPr>
                      <w14:xfrm>
                        <a:off x="0" y="0"/>
                        <a:ext cx="248400" cy="360"/>
                      </w14:xfrm>
                    </w14:contentPart>
                  </a:graphicData>
                </a:graphic>
              </wp:anchor>
            </w:drawing>
          </mc:Choice>
          <mc:Fallback>
            <w:pict>
              <v:shape w14:anchorId="6C09AFB8" id="Ink 34" o:spid="_x0000_s1026" type="#_x0000_t75" style="position:absolute;margin-left:86.7pt;margin-top:111.65pt;width:20.9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">
                <v:imagedata r:id="rId56" o:title=""/>
              </v:shape>
            </w:pict>
          </mc:Fallback>
        </mc:AlternateContent>
      </w:r>
      <w:r w:rsidR="00C2104E">
        <w:rPr>
          <w:noProof/>
        </w:rPr>
        <w:drawing>
          <wp:inline distT="0" distB="0" distL="0" distR="0" wp14:anchorId="7120EB7E" wp14:editId="1E37776A">
            <wp:extent cx="4738255" cy="3828380"/>
            <wp:effectExtent l="0" t="0" r="571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7">
                      <a:extLst>
                        <a:ext uri="{28A0092B-C50C-407E-A947-70E740481C1C}">
                          <a14:useLocalDpi xmlns:a14="http://schemas.microsoft.com/office/drawing/2010/main" val="0"/>
                        </a:ext>
                      </a:extLst>
                    </a:blip>
                    <a:srcRect t="30493" r="56710" b="7294"/>
                    <a:stretch/>
                  </pic:blipFill>
                  <pic:spPr bwMode="auto">
                    <a:xfrm>
                      <a:off x="0" y="0"/>
                      <a:ext cx="4752042" cy="3839520"/>
                    </a:xfrm>
                    <a:prstGeom prst="rect">
                      <a:avLst/>
                    </a:prstGeom>
                    <a:ln>
                      <a:noFill/>
                    </a:ln>
                    <a:extLst>
                      <a:ext uri="{53640926-AAD7-44D8-BBD7-CCE9431645EC}">
                        <a14:shadowObscured xmlns:a14="http://schemas.microsoft.com/office/drawing/2010/main"/>
                      </a:ext>
                    </a:extLst>
                  </pic:spPr>
                </pic:pic>
              </a:graphicData>
            </a:graphic>
          </wp:inline>
        </w:drawing>
      </w:r>
    </w:p>
    <w:p w14:paraId="6BF4253D" w14:textId="7D50ADE3" w:rsidR="00AC067F" w:rsidRDefault="00AC067F" w:rsidP="009147BA">
      <w:pPr>
        <w:pStyle w:val="ListParagraph"/>
        <w:rPr>
          <w:noProof/>
        </w:rPr>
      </w:pPr>
      <w:r>
        <w:rPr>
          <w:noProof/>
        </w:rPr>
        <w:t>Screenshot 10</w:t>
      </w:r>
    </w:p>
    <w:p w14:paraId="78F6E97C" w14:textId="6EDC5D0F" w:rsidR="00C2104E" w:rsidRDefault="00AC067F" w:rsidP="009147BA">
      <w:pPr>
        <w:pStyle w:val="ListParagraph"/>
        <w:rPr>
          <w:noProof/>
        </w:rPr>
      </w:pPr>
      <w:r>
        <w:rPr>
          <w:noProof/>
        </w:rPr>
        <w:lastRenderedPageBreak/>
        <mc:AlternateContent>
          <mc:Choice Requires="wpi">
            <w:drawing>
              <wp:anchor distT="0" distB="0" distL="114300" distR="114300" simplePos="0" relativeHeight="251670528" behindDoc="0" locked="0" layoutInCell="1" allowOverlap="1" wp14:anchorId="16EB0954" wp14:editId="32B9226F">
                <wp:simplePos x="0" y="0"/>
                <wp:positionH relativeFrom="column">
                  <wp:posOffset>1216828</wp:posOffset>
                </wp:positionH>
                <wp:positionV relativeFrom="paragraph">
                  <wp:posOffset>942728</wp:posOffset>
                </wp:positionV>
                <wp:extent cx="4530600" cy="84600"/>
                <wp:effectExtent l="38100" t="57150" r="41910" b="48895"/>
                <wp:wrapNone/>
                <wp:docPr id="39" name="Ink 39"/>
                <wp:cNvGraphicFramePr/>
                <a:graphic xmlns:a="http://schemas.openxmlformats.org/drawingml/2006/main">
                  <a:graphicData uri="http://schemas.microsoft.com/office/word/2010/wordprocessingInk">
                    <w14:contentPart bwMode="auto" r:id="rId58">
                      <w14:nvContentPartPr>
                        <w14:cNvContentPartPr/>
                      </w14:nvContentPartPr>
                      <w14:xfrm>
                        <a:off x="0" y="0"/>
                        <a:ext cx="4530600" cy="84600"/>
                      </w14:xfrm>
                    </w14:contentPart>
                  </a:graphicData>
                </a:graphic>
              </wp:anchor>
            </w:drawing>
          </mc:Choice>
          <mc:Fallback>
            <w:pict>
              <v:shape w14:anchorId="4DECB4CD" id="Ink 39" o:spid="_x0000_s1026" type="#_x0000_t75" style="position:absolute;margin-left:95.1pt;margin-top:73.55pt;width:358.2pt;height:8.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">
                <v:imagedata r:id="rId59" o:title=""/>
              </v:shape>
            </w:pict>
          </mc:Fallback>
        </mc:AlternateContent>
      </w:r>
      <w:r w:rsidR="00C2104E">
        <w:rPr>
          <w:noProof/>
        </w:rPr>
        <w:drawing>
          <wp:inline distT="0" distB="0" distL="0" distR="0" wp14:anchorId="15DAAAC4" wp14:editId="1F6CF25C">
            <wp:extent cx="6151418" cy="2624642"/>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0">
                      <a:extLst>
                        <a:ext uri="{28A0092B-C50C-407E-A947-70E740481C1C}">
                          <a14:useLocalDpi xmlns:a14="http://schemas.microsoft.com/office/drawing/2010/main" val="0"/>
                        </a:ext>
                      </a:extLst>
                    </a:blip>
                    <a:srcRect t="67147" r="56710"/>
                    <a:stretch/>
                  </pic:blipFill>
                  <pic:spPr bwMode="auto">
                    <a:xfrm>
                      <a:off x="0" y="0"/>
                      <a:ext cx="6164333" cy="2630152"/>
                    </a:xfrm>
                    <a:prstGeom prst="rect">
                      <a:avLst/>
                    </a:prstGeom>
                    <a:ln>
                      <a:noFill/>
                    </a:ln>
                    <a:extLst>
                      <a:ext uri="{53640926-AAD7-44D8-BBD7-CCE9431645EC}">
                        <a14:shadowObscured xmlns:a14="http://schemas.microsoft.com/office/drawing/2010/main"/>
                      </a:ext>
                    </a:extLst>
                  </pic:spPr>
                </pic:pic>
              </a:graphicData>
            </a:graphic>
          </wp:inline>
        </w:drawing>
      </w:r>
    </w:p>
    <w:p w14:paraId="62035928" w14:textId="799F406C" w:rsidR="00EB5E43" w:rsidRDefault="00C2104E" w:rsidP="009147BA">
      <w:pPr>
        <w:pStyle w:val="ListParagraph"/>
        <w:rPr>
          <w:noProof/>
        </w:rPr>
      </w:pPr>
      <w:r>
        <w:rPr>
          <w:noProof/>
        </w:rPr>
        <w:t>Screenshot 1</w:t>
      </w:r>
      <w:r w:rsidR="00AC067F">
        <w:rPr>
          <w:noProof/>
        </w:rPr>
        <w:t>1</w:t>
      </w:r>
    </w:p>
    <w:p w14:paraId="63F3B248" w14:textId="4960B08D" w:rsidR="006A4A0B" w:rsidRPr="00F923E8" w:rsidRDefault="00AC067F" w:rsidP="009147BA">
      <w:pPr>
        <w:pStyle w:val="ListParagraph"/>
      </w:pPr>
      <w:r>
        <w:rPr>
          <w:noProof/>
        </w:rPr>
        <mc:AlternateContent>
          <mc:Choice Requires="wpi">
            <w:drawing>
              <wp:anchor distT="0" distB="0" distL="114300" distR="114300" simplePos="0" relativeHeight="251669504" behindDoc="0" locked="0" layoutInCell="1" allowOverlap="1" wp14:anchorId="1D61EB37" wp14:editId="7A1A557F">
                <wp:simplePos x="0" y="0"/>
                <wp:positionH relativeFrom="column">
                  <wp:posOffset>6525388</wp:posOffset>
                </wp:positionH>
                <wp:positionV relativeFrom="paragraph">
                  <wp:posOffset>906400</wp:posOffset>
                </wp:positionV>
                <wp:extent cx="536760" cy="1059840"/>
                <wp:effectExtent l="57150" t="38100" r="53975" b="45085"/>
                <wp:wrapNone/>
                <wp:docPr id="38" name="Ink 38"/>
                <wp:cNvGraphicFramePr/>
                <a:graphic xmlns:a="http://schemas.openxmlformats.org/drawingml/2006/main">
                  <a:graphicData uri="http://schemas.microsoft.com/office/word/2010/wordprocessingInk">
                    <w14:contentPart bwMode="auto" r:id="rId61">
                      <w14:nvContentPartPr>
                        <w14:cNvContentPartPr/>
                      </w14:nvContentPartPr>
                      <w14:xfrm>
                        <a:off x="0" y="0"/>
                        <a:ext cx="536760" cy="1059840"/>
                      </w14:xfrm>
                    </w14:contentPart>
                  </a:graphicData>
                </a:graphic>
              </wp:anchor>
            </w:drawing>
          </mc:Choice>
          <mc:Fallback>
            <w:pict>
              <v:shape w14:anchorId="42E1F788" id="Ink 38" o:spid="_x0000_s1026" type="#_x0000_t75" style="position:absolute;margin-left:513.1pt;margin-top:70.65pt;width:43.65pt;height:84.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">
                <v:imagedata r:id="rId62" o:title=""/>
              </v:shape>
            </w:pict>
          </mc:Fallback>
        </mc:AlternateContent>
      </w:r>
      <w:r>
        <w:rPr>
          <w:noProof/>
        </w:rPr>
        <mc:AlternateContent>
          <mc:Choice Requires="wpi">
            <w:drawing>
              <wp:anchor distT="0" distB="0" distL="114300" distR="114300" simplePos="0" relativeHeight="251668480" behindDoc="0" locked="0" layoutInCell="1" allowOverlap="1" wp14:anchorId="71E1FFE1" wp14:editId="5DC01A48">
                <wp:simplePos x="0" y="0"/>
                <wp:positionH relativeFrom="column">
                  <wp:posOffset>382708</wp:posOffset>
                </wp:positionH>
                <wp:positionV relativeFrom="paragraph">
                  <wp:posOffset>931960</wp:posOffset>
                </wp:positionV>
                <wp:extent cx="203760" cy="963000"/>
                <wp:effectExtent l="57150" t="57150" r="44450" b="46990"/>
                <wp:wrapNone/>
                <wp:docPr id="37" name="Ink 37"/>
                <wp:cNvGraphicFramePr/>
                <a:graphic xmlns:a="http://schemas.openxmlformats.org/drawingml/2006/main">
                  <a:graphicData uri="http://schemas.microsoft.com/office/word/2010/wordprocessingInk">
                    <w14:contentPart bwMode="auto" r:id="rId63">
                      <w14:nvContentPartPr>
                        <w14:cNvContentPartPr/>
                      </w14:nvContentPartPr>
                      <w14:xfrm>
                        <a:off x="0" y="0"/>
                        <a:ext cx="203760" cy="963000"/>
                      </w14:xfrm>
                    </w14:contentPart>
                  </a:graphicData>
                </a:graphic>
              </wp:anchor>
            </w:drawing>
          </mc:Choice>
          <mc:Fallback>
            <w:pict>
              <v:shape w14:anchorId="4D62EEFB" id="Ink 37" o:spid="_x0000_s1026" type="#_x0000_t75" style="position:absolute;margin-left:29.45pt;margin-top:72.7pt;width:17.5pt;height:77.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">
                <v:imagedata r:id="rId64" o:title=""/>
              </v:shape>
            </w:pict>
          </mc:Fallback>
        </mc:AlternateContent>
      </w:r>
      <w:r w:rsidR="009147BA">
        <w:rPr>
          <w:noProof/>
        </w:rPr>
        <w:drawing>
          <wp:inline distT="0" distB="0" distL="0" distR="0" wp14:anchorId="56C65D27" wp14:editId="07346620">
            <wp:extent cx="6662519" cy="207818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5">
                      <a:extLst>
                        <a:ext uri="{28A0092B-C50C-407E-A947-70E740481C1C}">
                          <a14:useLocalDpi xmlns:a14="http://schemas.microsoft.com/office/drawing/2010/main" val="0"/>
                        </a:ext>
                      </a:extLst>
                    </a:blip>
                    <a:srcRect l="49871" t="15092" r="1277" b="57805"/>
                    <a:stretch/>
                  </pic:blipFill>
                  <pic:spPr bwMode="auto">
                    <a:xfrm>
                      <a:off x="0" y="0"/>
                      <a:ext cx="6683141" cy="2084613"/>
                    </a:xfrm>
                    <a:prstGeom prst="rect">
                      <a:avLst/>
                    </a:prstGeom>
                    <a:ln>
                      <a:noFill/>
                    </a:ln>
                    <a:extLst>
                      <a:ext uri="{53640926-AAD7-44D8-BBD7-CCE9431645EC}">
                        <a14:shadowObscured xmlns:a14="http://schemas.microsoft.com/office/drawing/2010/main"/>
                      </a:ext>
                    </a:extLst>
                  </pic:spPr>
                </pic:pic>
              </a:graphicData>
            </a:graphic>
          </wp:inline>
        </w:drawing>
      </w:r>
      <w:r w:rsidR="004945C5">
        <w:br w:type="page"/>
      </w:r>
    </w:p>
    <w:sdt>
      <w:sdtPr>
        <w:rPr>
          <w:rFonts w:asciiTheme="minorHAnsi" w:hAnsiTheme="minorHAnsi"/>
          <w:b w:val="0"/>
          <w:color w:val="auto"/>
          <w:sz w:val="24"/>
          <w:szCs w:val="24"/>
        </w:rPr>
        <w:id w:val="-1566478937"/>
        <w:docPartObj>
          <w:docPartGallery w:val="Bibliographies"/>
          <w:docPartUnique/>
        </w:docPartObj>
      </w:sdtPr>
      <w:sdtEndPr>
        <w:rPr>
          <w:rFonts w:ascii="Times New Roman" w:hAnsi="Times New Roman" w:cs="Times New Roman"/>
        </w:rPr>
      </w:sdtEndPr>
      <w:sdtContent>
        <w:p w14:paraId="3073D9EF" w14:textId="333B1EA4" w:rsidR="007D4CEE" w:rsidRDefault="007D4CEE">
          <w:pPr>
            <w:pStyle w:val="Heading1"/>
          </w:pPr>
          <w:r>
            <w:t>References</w:t>
          </w:r>
        </w:p>
        <w:p w14:paraId="698948E6" w14:textId="77777777" w:rsidR="00AF223E" w:rsidRPr="00AF223E" w:rsidRDefault="00AF223E" w:rsidP="00AF223E">
          <w:pPr>
            <w:ind w:left="720" w:hanging="720"/>
            <w:rPr>
              <w:rFonts w:cs="Times New Roman"/>
            </w:rPr>
          </w:pPr>
          <w:r w:rsidRPr="00AF223E">
            <w:rPr>
              <w:rFonts w:cs="Times New Roman"/>
              <w:i/>
              <w:iCs/>
            </w:rPr>
            <w:t>Java development kit version 17 API specification</w:t>
          </w:r>
          <w:r w:rsidRPr="00AF223E">
            <w:rPr>
              <w:rFonts w:cs="Times New Roman"/>
            </w:rPr>
            <w:t xml:space="preserve">. Moved. (2023, July 10). https://docs.oracle.com/en/java/javase/17/docs/specs/man/rmiregistry.html#:~:text=rmiregistry%20%26,and%20make%20remote%20method%20invocations. </w:t>
          </w:r>
        </w:p>
        <w:p w14:paraId="7E1346D3" w14:textId="77777777" w:rsidR="002D43F7" w:rsidRPr="00AF223E" w:rsidRDefault="002D43F7" w:rsidP="002D43F7"/>
        <w:sdt>
          <w:sdtPr>
            <w:rPr>
              <w:rFonts w:asciiTheme="minorHAnsi" w:hAnsiTheme="minorHAnsi"/>
            </w:rPr>
            <w:id w:val="-573587230"/>
            <w:bibliography/>
          </w:sdtPr>
          <w:sdtEndPr/>
          <w:sdtContent>
            <w:p w14:paraId="402B1245" w14:textId="6A2F4A1D" w:rsidR="002D43F7" w:rsidRPr="00AF223E" w:rsidRDefault="002D43F7" w:rsidP="002D43F7">
              <w:pPr>
                <w:pStyle w:val="NormalWeb"/>
                <w:ind w:left="567" w:hanging="567"/>
                <w:rPr>
                  <w:rFonts w:asciiTheme="minorHAnsi" w:eastAsia="Times New Roman" w:hAnsiTheme="minorHAnsi"/>
                </w:rPr>
              </w:pPr>
              <w:r w:rsidRPr="00AF223E">
                <w:rPr>
                  <w:rFonts w:asciiTheme="minorHAnsi" w:eastAsia="Times New Roman" w:hAnsiTheme="minorHAnsi"/>
                </w:rPr>
                <w:t xml:space="preserve">NVD. (n.d.). https://nvd.nist.gov/vuln/detail/CVE-2019-1653 </w:t>
              </w:r>
            </w:p>
            <w:p w14:paraId="37226D54" w14:textId="4F68BB94" w:rsidR="00043143" w:rsidRDefault="004A381C" w:rsidP="002D43F7">
              <w:pPr>
                <w:pStyle w:val="NormalWeb"/>
                <w:ind w:left="567" w:hanging="567"/>
              </w:pPr>
            </w:p>
          </w:sdtContent>
        </w:sdt>
      </w:sdtContent>
    </w:sdt>
    <w:p w14:paraId="677C7FBC" w14:textId="667ACEBB" w:rsidR="007D4CEE" w:rsidRDefault="007D4CEE"/>
    <w:p w14:paraId="677F25BE" w14:textId="77777777" w:rsidR="00234663" w:rsidRPr="00234663" w:rsidRDefault="00234663" w:rsidP="00234663"/>
    <w:sectPr w:rsidR="00234663" w:rsidRPr="00234663" w:rsidSect="00E74B29">
      <w:footerReference w:type="even" r:id="rId66"/>
      <w:footerReference w:type="default" r:id="rId6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F0DF8" w14:textId="77777777" w:rsidR="004A381C" w:rsidRDefault="004A381C" w:rsidP="00E74B29">
      <w:r>
        <w:separator/>
      </w:r>
    </w:p>
  </w:endnote>
  <w:endnote w:type="continuationSeparator" w:id="0">
    <w:p w14:paraId="09FABFB7" w14:textId="77777777" w:rsidR="004A381C" w:rsidRDefault="004A381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353D213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30C787"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74F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558B661" w14:textId="77777777" w:rsidTr="006709F1">
      <w:tc>
        <w:tcPr>
          <w:tcW w:w="1079" w:type="dxa"/>
        </w:tcPr>
        <w:p w14:paraId="3B6EE74D" w14:textId="77777777" w:rsidR="00E74B29" w:rsidRPr="00E74B29" w:rsidRDefault="00E74B29" w:rsidP="006709F1">
          <w:pPr>
            <w:pStyle w:val="Footer"/>
          </w:pPr>
        </w:p>
      </w:tc>
      <w:tc>
        <w:tcPr>
          <w:tcW w:w="5395" w:type="dxa"/>
        </w:tcPr>
        <w:p w14:paraId="28AC4333" w14:textId="14CD1408" w:rsidR="00E74B29" w:rsidRPr="00874FE7" w:rsidRDefault="00234663" w:rsidP="006709F1">
          <w:pPr>
            <w:pStyle w:val="Footer"/>
          </w:pPr>
          <w:r>
            <w:t>Lab 2 | Detecting an Intrusion</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739AC747"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3DBE123" w14:textId="77777777" w:rsidR="00E74B29" w:rsidRPr="00E74B29" w:rsidRDefault="00E74B29" w:rsidP="006709F1">
          <w:pPr>
            <w:pStyle w:val="Footer"/>
          </w:pPr>
        </w:p>
      </w:tc>
    </w:tr>
  </w:tbl>
  <w:p w14:paraId="6759B00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21275" w14:textId="77777777" w:rsidR="004A381C" w:rsidRDefault="004A381C" w:rsidP="00E74B29">
      <w:r>
        <w:separator/>
      </w:r>
    </w:p>
  </w:footnote>
  <w:footnote w:type="continuationSeparator" w:id="0">
    <w:p w14:paraId="1CF8C4E3" w14:textId="77777777" w:rsidR="004A381C" w:rsidRDefault="004A381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B6B0BBE"/>
    <w:multiLevelType w:val="hybridMultilevel"/>
    <w:tmpl w:val="085CF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943"/>
    <w:rsid w:val="00043143"/>
    <w:rsid w:val="00086FA5"/>
    <w:rsid w:val="000D7B03"/>
    <w:rsid w:val="000E4641"/>
    <w:rsid w:val="000F7B86"/>
    <w:rsid w:val="001155DF"/>
    <w:rsid w:val="00151F66"/>
    <w:rsid w:val="00161A24"/>
    <w:rsid w:val="00177F8D"/>
    <w:rsid w:val="00185F4A"/>
    <w:rsid w:val="00191853"/>
    <w:rsid w:val="001B0859"/>
    <w:rsid w:val="00234663"/>
    <w:rsid w:val="002C1645"/>
    <w:rsid w:val="002C7F66"/>
    <w:rsid w:val="002D2200"/>
    <w:rsid w:val="002D43F7"/>
    <w:rsid w:val="002F0E7A"/>
    <w:rsid w:val="003041AA"/>
    <w:rsid w:val="003C0B0B"/>
    <w:rsid w:val="003E0D69"/>
    <w:rsid w:val="003E5F9E"/>
    <w:rsid w:val="004006ED"/>
    <w:rsid w:val="004046A2"/>
    <w:rsid w:val="0040564B"/>
    <w:rsid w:val="004155B5"/>
    <w:rsid w:val="00442E63"/>
    <w:rsid w:val="0048120C"/>
    <w:rsid w:val="0048666D"/>
    <w:rsid w:val="004909D9"/>
    <w:rsid w:val="004945C5"/>
    <w:rsid w:val="004A381C"/>
    <w:rsid w:val="004A63BE"/>
    <w:rsid w:val="004C5A3C"/>
    <w:rsid w:val="004D603D"/>
    <w:rsid w:val="004F69DF"/>
    <w:rsid w:val="00521481"/>
    <w:rsid w:val="0052483B"/>
    <w:rsid w:val="0053008B"/>
    <w:rsid w:val="00534400"/>
    <w:rsid w:val="00535C4B"/>
    <w:rsid w:val="005A1CEC"/>
    <w:rsid w:val="005A41A7"/>
    <w:rsid w:val="005B4FC4"/>
    <w:rsid w:val="005E3341"/>
    <w:rsid w:val="00601C62"/>
    <w:rsid w:val="006163D8"/>
    <w:rsid w:val="00636333"/>
    <w:rsid w:val="00641943"/>
    <w:rsid w:val="00642D1A"/>
    <w:rsid w:val="00665110"/>
    <w:rsid w:val="006709F1"/>
    <w:rsid w:val="006A4A0B"/>
    <w:rsid w:val="006C60E6"/>
    <w:rsid w:val="006E7CE4"/>
    <w:rsid w:val="007124E6"/>
    <w:rsid w:val="00722B09"/>
    <w:rsid w:val="00736214"/>
    <w:rsid w:val="007B4878"/>
    <w:rsid w:val="007D4CEE"/>
    <w:rsid w:val="007F0E06"/>
    <w:rsid w:val="00837914"/>
    <w:rsid w:val="00863F64"/>
    <w:rsid w:val="00874FE7"/>
    <w:rsid w:val="0087795F"/>
    <w:rsid w:val="009147BA"/>
    <w:rsid w:val="00952F7D"/>
    <w:rsid w:val="0095496A"/>
    <w:rsid w:val="009A38BA"/>
    <w:rsid w:val="009B3C24"/>
    <w:rsid w:val="009B7011"/>
    <w:rsid w:val="009D067D"/>
    <w:rsid w:val="009F3128"/>
    <w:rsid w:val="00A752F2"/>
    <w:rsid w:val="00A80A48"/>
    <w:rsid w:val="00A97CB3"/>
    <w:rsid w:val="00AB2E3D"/>
    <w:rsid w:val="00AC067F"/>
    <w:rsid w:val="00AC43B4"/>
    <w:rsid w:val="00AC4ECC"/>
    <w:rsid w:val="00AC6A95"/>
    <w:rsid w:val="00AF223E"/>
    <w:rsid w:val="00B425FE"/>
    <w:rsid w:val="00B43E11"/>
    <w:rsid w:val="00B729F0"/>
    <w:rsid w:val="00BA71BF"/>
    <w:rsid w:val="00BD1D52"/>
    <w:rsid w:val="00BD25E8"/>
    <w:rsid w:val="00BD7540"/>
    <w:rsid w:val="00C01BDF"/>
    <w:rsid w:val="00C2104E"/>
    <w:rsid w:val="00C7454B"/>
    <w:rsid w:val="00C755AB"/>
    <w:rsid w:val="00C87900"/>
    <w:rsid w:val="00C93E48"/>
    <w:rsid w:val="00CD0640"/>
    <w:rsid w:val="00D43125"/>
    <w:rsid w:val="00D66A3A"/>
    <w:rsid w:val="00DB0B27"/>
    <w:rsid w:val="00DD3DFE"/>
    <w:rsid w:val="00DF198B"/>
    <w:rsid w:val="00E14407"/>
    <w:rsid w:val="00E358BA"/>
    <w:rsid w:val="00E74B29"/>
    <w:rsid w:val="00E85D07"/>
    <w:rsid w:val="00E87753"/>
    <w:rsid w:val="00EB5E43"/>
    <w:rsid w:val="00ED40E6"/>
    <w:rsid w:val="00ED7AD3"/>
    <w:rsid w:val="00F03DC3"/>
    <w:rsid w:val="00F1340A"/>
    <w:rsid w:val="00F50791"/>
    <w:rsid w:val="00F61714"/>
    <w:rsid w:val="00F64C10"/>
    <w:rsid w:val="00F67F0B"/>
    <w:rsid w:val="00F736A8"/>
    <w:rsid w:val="00F852AF"/>
    <w:rsid w:val="00F923E8"/>
    <w:rsid w:val="00FB2F1A"/>
    <w:rsid w:val="00FD5485"/>
    <w:rsid w:val="00FE7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3988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9147BA"/>
    <w:pPr>
      <w:ind w:left="720"/>
      <w:contextualSpacing/>
    </w:pPr>
  </w:style>
  <w:style w:type="paragraph" w:styleId="NormalWeb">
    <w:name w:val="Normal (Web)"/>
    <w:basedOn w:val="Normal"/>
    <w:uiPriority w:val="99"/>
    <w:semiHidden/>
    <w:rsid w:val="0004314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1517">
      <w:bodyDiv w:val="1"/>
      <w:marLeft w:val="0"/>
      <w:marRight w:val="0"/>
      <w:marTop w:val="0"/>
      <w:marBottom w:val="0"/>
      <w:divBdr>
        <w:top w:val="none" w:sz="0" w:space="0" w:color="auto"/>
        <w:left w:val="none" w:sz="0" w:space="0" w:color="auto"/>
        <w:bottom w:val="none" w:sz="0" w:space="0" w:color="auto"/>
        <w:right w:val="none" w:sz="0" w:space="0" w:color="auto"/>
      </w:divBdr>
    </w:div>
    <w:div w:id="116487341">
      <w:bodyDiv w:val="1"/>
      <w:marLeft w:val="0"/>
      <w:marRight w:val="0"/>
      <w:marTop w:val="0"/>
      <w:marBottom w:val="0"/>
      <w:divBdr>
        <w:top w:val="none" w:sz="0" w:space="0" w:color="auto"/>
        <w:left w:val="none" w:sz="0" w:space="0" w:color="auto"/>
        <w:bottom w:val="none" w:sz="0" w:space="0" w:color="auto"/>
        <w:right w:val="none" w:sz="0" w:space="0" w:color="auto"/>
      </w:divBdr>
    </w:div>
    <w:div w:id="571741770">
      <w:bodyDiv w:val="1"/>
      <w:marLeft w:val="0"/>
      <w:marRight w:val="0"/>
      <w:marTop w:val="0"/>
      <w:marBottom w:val="0"/>
      <w:divBdr>
        <w:top w:val="none" w:sz="0" w:space="0" w:color="auto"/>
        <w:left w:val="none" w:sz="0" w:space="0" w:color="auto"/>
        <w:bottom w:val="none" w:sz="0" w:space="0" w:color="auto"/>
        <w:right w:val="none" w:sz="0" w:space="0" w:color="auto"/>
      </w:divBdr>
    </w:div>
    <w:div w:id="659774762">
      <w:bodyDiv w:val="1"/>
      <w:marLeft w:val="0"/>
      <w:marRight w:val="0"/>
      <w:marTop w:val="0"/>
      <w:marBottom w:val="0"/>
      <w:divBdr>
        <w:top w:val="none" w:sz="0" w:space="0" w:color="auto"/>
        <w:left w:val="none" w:sz="0" w:space="0" w:color="auto"/>
        <w:bottom w:val="none" w:sz="0" w:space="0" w:color="auto"/>
        <w:right w:val="none" w:sz="0" w:space="0" w:color="auto"/>
      </w:divBdr>
    </w:div>
    <w:div w:id="116936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7.png"/><Relationship Id="rId42" Type="http://schemas.openxmlformats.org/officeDocument/2006/relationships/customXml" Target="ink/ink12.xml"/><Relationship Id="rId47" Type="http://schemas.openxmlformats.org/officeDocument/2006/relationships/image" Target="media/image23.png"/><Relationship Id="rId63" Type="http://schemas.openxmlformats.org/officeDocument/2006/relationships/customXml" Target="ink/ink21.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customXml" Target="ink/ink9.xml"/><Relationship Id="rId37" Type="http://schemas.openxmlformats.org/officeDocument/2006/relationships/customXml" Target="ink/ink11.xm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customXml" Target="ink/ink17.xml"/><Relationship Id="rId58" Type="http://schemas.openxmlformats.org/officeDocument/2006/relationships/customXml" Target="ink/ink19.xm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customXml" Target="ink/ink20.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customXml" Target="ink/ink8.xm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customXml" Target="ink/ink16.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customXml" Target="ink/ink14.xml"/><Relationship Id="rId59" Type="http://schemas.openxmlformats.org/officeDocument/2006/relationships/image" Target="media/image30.png"/><Relationship Id="rId67" Type="http://schemas.openxmlformats.org/officeDocument/2006/relationships/footer" Target="footer2.xml"/><Relationship Id="rId20" Type="http://schemas.openxmlformats.org/officeDocument/2006/relationships/customXml" Target="ink/ink4.xml"/><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customXml" Target="ink/ink5.xml"/><Relationship Id="rId28" Type="http://schemas.openxmlformats.org/officeDocument/2006/relationships/customXml" Target="ink/ink7.xml"/><Relationship Id="rId36" Type="http://schemas.openxmlformats.org/officeDocument/2006/relationships/image" Target="media/image16.png"/><Relationship Id="rId49" Type="http://schemas.openxmlformats.org/officeDocument/2006/relationships/customXml" Target="ink/ink15.xml"/><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customXml" Target="ink/ink13.xm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1.xml"/><Relationship Id="rId18" Type="http://schemas.openxmlformats.org/officeDocument/2006/relationships/customXml" Target="ink/ink3.xml"/><Relationship Id="rId39" Type="http://schemas.openxmlformats.org/officeDocument/2006/relationships/image" Target="media/image18.png"/><Relationship Id="rId34" Type="http://schemas.openxmlformats.org/officeDocument/2006/relationships/customXml" Target="ink/ink10.xml"/><Relationship Id="rId50" Type="http://schemas.openxmlformats.org/officeDocument/2006/relationships/image" Target="media/image25.png"/><Relationship Id="rId55" Type="http://schemas.openxmlformats.org/officeDocument/2006/relationships/customXml" Target="ink/ink1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18601DC8C5431B82CCCBB68B3963D2"/>
        <w:category>
          <w:name w:val="General"/>
          <w:gallery w:val="placeholder"/>
        </w:category>
        <w:types>
          <w:type w:val="bbPlcHdr"/>
        </w:types>
        <w:behaviors>
          <w:behavior w:val="content"/>
        </w:behaviors>
        <w:guid w:val="{EEEC7587-5E2F-4306-8B69-D90981D264FE}"/>
      </w:docPartPr>
      <w:docPartBody>
        <w:p w:rsidR="00D72FCB" w:rsidRDefault="001B0598">
          <w:pPr>
            <w:pStyle w:val="E218601DC8C5431B82CCCBB68B3963D2"/>
          </w:pPr>
          <w:r w:rsidRPr="00DF198B">
            <w:t>—</w:t>
          </w:r>
        </w:p>
      </w:docPartBody>
    </w:docPart>
    <w:docPart>
      <w:docPartPr>
        <w:name w:val="78C8684865AB49898BB06BFAF8B14A5A"/>
        <w:category>
          <w:name w:val="General"/>
          <w:gallery w:val="placeholder"/>
        </w:category>
        <w:types>
          <w:type w:val="bbPlcHdr"/>
        </w:types>
        <w:behaviors>
          <w:behavior w:val="content"/>
        </w:behaviors>
        <w:guid w:val="{270E8677-C3FA-4298-8B5D-CE0126C912B8}"/>
      </w:docPartPr>
      <w:docPartBody>
        <w:p w:rsidR="00D72FCB" w:rsidRDefault="001B0598">
          <w:pPr>
            <w:pStyle w:val="78C8684865AB49898BB06BFAF8B14A5A"/>
          </w:pPr>
          <w:r w:rsidRPr="00DF198B">
            <w:t>—</w:t>
          </w:r>
        </w:p>
      </w:docPartBody>
    </w:docPart>
    <w:docPart>
      <w:docPartPr>
        <w:name w:val="DE21AFA2A0E74AF3818D447257A6DAF4"/>
        <w:category>
          <w:name w:val="General"/>
          <w:gallery w:val="placeholder"/>
        </w:category>
        <w:types>
          <w:type w:val="bbPlcHdr"/>
        </w:types>
        <w:behaviors>
          <w:behavior w:val="content"/>
        </w:behaviors>
        <w:guid w:val="{36F2917D-C77F-4CF3-979A-0039BE3B8388}"/>
      </w:docPartPr>
      <w:docPartBody>
        <w:p w:rsidR="00D72FCB" w:rsidRDefault="001B0598">
          <w:pPr>
            <w:pStyle w:val="DE21AFA2A0E74AF3818D447257A6DAF4"/>
          </w:pPr>
          <w:r w:rsidRPr="00E74B29">
            <w:t>INSTRUCTIONS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598"/>
    <w:rsid w:val="00104F28"/>
    <w:rsid w:val="001B0598"/>
    <w:rsid w:val="00483612"/>
    <w:rsid w:val="009241DF"/>
    <w:rsid w:val="009865DB"/>
    <w:rsid w:val="00D72F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18601DC8C5431B82CCCBB68B3963D2">
    <w:name w:val="E218601DC8C5431B82CCCBB68B3963D2"/>
  </w:style>
  <w:style w:type="paragraph" w:customStyle="1" w:styleId="78C8684865AB49898BB06BFAF8B14A5A">
    <w:name w:val="78C8684865AB49898BB06BFAF8B14A5A"/>
  </w:style>
  <w:style w:type="paragraph" w:customStyle="1" w:styleId="DE21AFA2A0E74AF3818D447257A6DAF4">
    <w:name w:val="DE21AFA2A0E74AF3818D447257A6DA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1:27.739"/>
    </inkml:context>
    <inkml:brush xml:id="br0">
      <inkml:brushProperty name="width" value="0.05" units="cm"/>
      <inkml:brushProperty name="height" value="0.05" units="cm"/>
      <inkml:brushProperty name="color" value="#E71224"/>
    </inkml:brush>
  </inkml:definitions>
  <inkml:trace contextRef="#ctx0" brushRef="#br0">103 531 24575,'1059'0'0,"-1054"1"0,0-1 0,0 0 0,0 0 0,0-1 0,0 1 0,0-1 0,0 0 0,0-1 0,0 1 0,-1-1 0,1 0 0,0 0 0,-1 0 0,1-1 0,-1 1 0,0-1 0,0 0 0,0-1 0,0 1 0,-1-1 0,1 1 0,-1-1 0,0 0 0,0 0 0,0-1 0,-1 1 0,1-1 0,-1 1 0,0-1 0,0 0 0,-1 1 0,0-1 0,1 0 0,-1 0 0,0-5 0,2-15 0,0 0 0,-2 1 0,0-1 0,-2 0 0,-5-34 0,4 51 0,1 0 0,-2 0 0,1 0 0,-1 0 0,0 0 0,-1 1 0,1 0 0,-1-1 0,-1 1 0,0 1 0,0-1 0,0 1 0,-1-1 0,0 2 0,0-1 0,0 1 0,-1 0 0,1 0 0,-14-7 0,-1 4 0,1 1 0,-1 0 0,0 2 0,0 0 0,-42-2 0,34 3 0,-1 0 0,-40-12 0,35 6 0,0 1 0,0 3 0,0 0 0,-37 0 0,-146 7 0,87 2 0,118-2 0,1 0 0,-1 1 0,0 0 0,1 1 0,0 1 0,-1 0 0,1 0 0,1 1 0,-1 1 0,1 0 0,0 1 0,0 0 0,1 0 0,0 1 0,-13 13 0,9-7 0,1 1 0,0 0 0,1 1 0,0 0 0,2 1 0,0 0 0,1 1 0,0 0 0,-7 26 0,11-23-90,1 1-1,1 1 1,1-1-1,1 0 1,2 29-1,0-29-731,-1 6-6004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09.759"/>
    </inkml:context>
    <inkml:brush xml:id="br0">
      <inkml:brushProperty name="width" value="0.05" units="cm"/>
      <inkml:brushProperty name="height" value="0.05" units="cm"/>
      <inkml:brushProperty name="color" value="#E71224"/>
    </inkml:brush>
  </inkml:definitions>
  <inkml:trace contextRef="#ctx0" brushRef="#br0">71 830 24575,'56'0'0,"9"-1"0,-1 2 0,122 20 0,-119-12 0,-1-3 0,1-2 0,91-7 0,-27 0 0,925 3 0,-1033-1 0,0 0 0,0-2 0,0 0 0,-1-2 0,1-1 0,-1 0 0,-1-2 0,1 0 0,-1-1 0,0-2 0,-1 0 0,32-24 0,-42 27 0,-1-1 0,-1-1 0,0 1 0,0-1 0,-1-1 0,0 1 0,0-1 0,-1-1 0,-1 1 0,0-1 0,-1 0 0,0 0 0,2-15 0,1-8 0,-2 0 0,-1-1 0,-1-50 0,-3 63 0,0 1 0,0-1 0,-1 1 0,-2 0 0,-7-33 0,8 48 0,0 0 0,-1 1 0,0-1 0,0 1 0,0-1 0,-1 1 0,0 0 0,0 1 0,-1-1 0,0 1 0,0 0 0,0 0 0,-1 0 0,1 0 0,-1 1 0,0 0 0,0 1 0,-9-5 0,-236-92 0,237 94 0,-1 1 0,1 1 0,-1 0 0,0 1 0,0 1 0,-22-1 0,-98 6 0,55 0 0,40-1 0,-67 13 0,67-8 0,-69 3 0,77-10 0,0 2 0,0 1 0,-51 11 0,-45 7 0,39-8 0,6-3 0,59-8 0,0 1 0,0 1 0,1 1 0,-31 10 0,-149 52 0,110-39 0,10 6 0,61-24 0,0-1 0,0-1 0,-29 7 0,-144 19 0,190-34 0,1 0 0,-1 1 0,0 0 0,1 0 0,-1 1 0,1-1 0,-1 1 0,1 0 0,-1 0 0,1 1 0,0-1 0,0 1 0,0 0 0,1 0 0,-1 0 0,1 0 0,-6 8 0,5-5 0,1 0 0,0 1 0,0 0 0,1 0 0,0 0 0,1 0 0,-1 0 0,1 0 0,0 0 0,1 1 0,0 7 0,3 142-1365,-2-125-5461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01.480"/>
    </inkml:context>
    <inkml:brush xml:id="br0">
      <inkml:brushProperty name="width" value="0.05" units="cm"/>
      <inkml:brushProperty name="height" value="0.05" units="cm"/>
      <inkml:brushProperty name="color" value="#E71224"/>
    </inkml:brush>
  </inkml:definitions>
  <inkml:trace contextRef="#ctx0" brushRef="#br0">867 199 24575,'-48'-2'0,"-69"-13"0,-36-1 0,101 14 0,-129 2 0,156 2 0,0 1 0,1 0 0,-1 2 0,1 1 0,-27 10 0,43-12 0,-1 0 0,1 1 0,0 0 0,0 0 0,0 1 0,1 0 0,0 0 0,0 0 0,0 1 0,1 0 0,0 1 0,0 0 0,1 0 0,0 0 0,1 0 0,0 1 0,0-1 0,0 1 0,1 0 0,1 0 0,-3 16 0,0 6 0,2 0 0,1 1 0,2-1 0,0 0 0,8 41 0,-6-62 0,0 0 0,1 0 0,0 0 0,1 0 0,0-1 0,1 1 0,0-1 0,0 0 0,1-1 0,0 1 0,0-1 0,1 0 0,0-1 0,16 13 0,9 6 0,1-2 0,51 27 0,-63-39 0,15 7 0,67 25 0,-66-30 0,-3-3 0,-1-2 0,1-2 0,56 6 0,-41-7 0,171 26 0,16 1 0,-127-22 0,220-7 0,-166-7 0,-55-1 0,-1-4 0,161-34 0,-214 31 0,0-1 0,-1-4 0,55-23 0,-20 9 0,-61 21 0,53-22 0,-71 26 0,0 0 0,-1-1 0,1 1 0,-1-2 0,0 1 0,-1-1 0,1 0 0,-1-1 0,8-11 0,4-6 0,1 1 0,41-39 0,-51 55 0,0-1 0,-1-1 0,-1 0 0,1 0 0,-2-1 0,1 0 0,-2 0 0,1-1 0,-2 0 0,1 0 0,-2 0 0,1 0 0,-2-1 0,0 0 0,0 0 0,-1 0 0,-1 0 0,0-20 0,0-9 0,0 17 0,-1 0 0,-1 0 0,-5-33 0,5 52 0,0 1 0,-1-1 0,0 0 0,0 0 0,0 1 0,0-1 0,-1 1 0,0 0 0,0-1 0,-1 1 0,1 1 0,-1-1 0,0 0 0,0 1 0,-1 0 0,1 0 0,-1 0 0,-10-5 0,-17-7 0,-2 1 0,0 2 0,0 1 0,-1 2 0,-1 1 0,-60-7 0,-57-14 0,114 20 0,-1 1 0,0 3 0,-44-3 0,-462 9 0,234 2 0,264 1 0,0 3 0,1 1 0,-51 15 0,-4 0 0,59-12 0,-47 18 0,24-7 0,20-8-273,0-2 0,-1-2 0,0-3 0,-48 2 0,66-8-6553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17.151"/>
    </inkml:context>
    <inkml:brush xml:id="br0">
      <inkml:brushProperty name="width" value="0.05" units="cm"/>
      <inkml:brushProperty name="height" value="0.05" units="cm"/>
      <inkml:brushProperty name="color" value="#E71224"/>
    </inkml:brush>
  </inkml:definitions>
  <inkml:trace contextRef="#ctx0" brushRef="#br0">0 136 24575,'1454'0'0,"-1422"-2"0,0-1 0,41-9 0,-38 5 0,57-3 0,604 8 0,-336 4 0,-336-3 0,0-1 0,39-10 0,19-2 0,-29 7 0,52-15 0,-47 8 0,9 3 0,135-8 0,72 20 0,-103 2 0,387-3-1365,-530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11.278"/>
    </inkml:context>
    <inkml:brush xml:id="br0">
      <inkml:brushProperty name="width" value="0.05" units="cm"/>
      <inkml:brushProperty name="height" value="0.05" units="cm"/>
      <inkml:brushProperty name="color" value="#E71224"/>
    </inkml:brush>
  </inkml:definitions>
  <inkml:trace contextRef="#ctx0" brushRef="#br0">1 1 24575,'1519'0'0,"-1488"1"0,0 2 0,37 9 0,-32-6 0,43 3 0,111 8 0,70 2 0,-245-19 0,66-2 0,-1 3 0,1 4 0,108 21 0,157 36 0,-250-54 0,153-8 0,-101-3 0,-116 3-1365,-4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08.053"/>
    </inkml:context>
    <inkml:brush xml:id="br0">
      <inkml:brushProperty name="width" value="0.05" units="cm"/>
      <inkml:brushProperty name="height" value="0.05" units="cm"/>
      <inkml:brushProperty name="color" value="#E71224"/>
    </inkml:brush>
  </inkml:definitions>
  <inkml:trace contextRef="#ctx0" brushRef="#br0">1 1 24575,'3167'0'-1365,"-3139"0"-5461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04.651"/>
    </inkml:context>
    <inkml:brush xml:id="br0">
      <inkml:brushProperty name="width" value="0.05" units="cm"/>
      <inkml:brushProperty name="height" value="0.05" units="cm"/>
      <inkml:brushProperty name="color" value="#E71224"/>
    </inkml:brush>
  </inkml:definitions>
  <inkml:trace contextRef="#ctx0" brushRef="#br0">0 1 24575,'2940'0'0,"-2917"1"0,1 1 0,45 12 0,-43-8 0,-1-2 0,37 3 0,119 9 0,3 1 0,-151-15 0,0 3 0,-1 0 0,49 16 0,-50-12 0,1-1 0,-1-2 0,56 4 0,486-9 245,-254-3-1855,-291 2-5216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56.220"/>
    </inkml:context>
    <inkml:brush xml:id="br0">
      <inkml:brushProperty name="width" value="0.05" units="cm"/>
      <inkml:brushProperty name="height" value="0.05" units="cm"/>
      <inkml:brushProperty name="color" value="#E71224"/>
    </inkml:brush>
  </inkml:definitions>
  <inkml:trace contextRef="#ctx0" brushRef="#br0">0 1 24575,'61'0'0,"0"3"0,0 3 0,99 23 0,67 34 0,-177-47 0,2-2 0,0-2 0,0-3 0,1-2 0,0-2 0,56-2 0,-68-2 0,73 14 0,-68-8 0,48 2 0,515-8 0,-292-3 0,-285 0 0,0-1 0,41-9 0,-39 5 0,59-4 0,72 13 0,58-4 0,-116-13 0,-70 8 0,57-3 0,111-12 0,-114 9 0,16-11-1365,-83 20-5461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50.171"/>
    </inkml:context>
    <inkml:brush xml:id="br0">
      <inkml:brushProperty name="width" value="0.05" units="cm"/>
      <inkml:brushProperty name="height" value="0.05" units="cm"/>
      <inkml:brushProperty name="color" value="#E71224"/>
    </inkml:brush>
  </inkml:definitions>
  <inkml:trace contextRef="#ctx0" brushRef="#br0">1 1 24575,'826'0'0,"-792"2"0,-1 1 0,37 9 0,-34-6 0,56 4 0,-52-7 0,50 10 0,-50-6 0,53 3 0,537-9 218,-304-3-1801,-296 2-5243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8:43.453"/>
    </inkml:context>
    <inkml:brush xml:id="br0">
      <inkml:brushProperty name="width" value="0.05" units="cm"/>
      <inkml:brushProperty name="height" value="0.05" units="cm"/>
      <inkml:brushProperty name="color" value="#E71224"/>
    </inkml:brush>
  </inkml:definitions>
  <inkml:trace contextRef="#ctx0" brushRef="#br0">1 1 24575,'661'0'-1365,"-633"0"-5461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9:32.199"/>
    </inkml:context>
    <inkml:brush xml:id="br0">
      <inkml:brushProperty name="width" value="0.05" units="cm"/>
      <inkml:brushProperty name="height" value="0.05" units="cm"/>
      <inkml:brushProperty name="color" value="#E71224"/>
    </inkml:brush>
  </inkml:definitions>
  <inkml:trace contextRef="#ctx0" brushRef="#br0">1 4 24575,'160'-3'0,"178"6"0,-217 13 0,-68-8 0,70 3 0,1060-13 0,-1153 4 0,0 1 0,0 2 0,0 1 0,36 12 0,-35-9 0,-1-1 0,1-2 0,56 5 0,704-10 0,-360-4 0,228 3 0,-625 2 0,-1 1 0,37 9 0,-34-5 0,55 2 0,649-7 0,-358-4 0,3450 2 0,-3801 1 0,0 2 0,41 10 0,-38-6 0,57 3 0,582-8 0,-324-5 0,448 3 0,-750 3 0,70 11 0,-69-6 0,65 1 0,-77-7 0,63 12 0,-61-7 0,52 2 0,306-10 0,-337-5-1365,-38-1-5461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1:22.774"/>
    </inkml:context>
    <inkml:brush xml:id="br0">
      <inkml:brushProperty name="width" value="0.05" units="cm"/>
      <inkml:brushProperty name="height" value="0.05" units="cm"/>
      <inkml:brushProperty name="color" value="#E71224"/>
    </inkml:brush>
  </inkml:definitions>
  <inkml:trace contextRef="#ctx0" brushRef="#br0">830 1 24575,'-4'0'0,"-1"1"0,1 1 0,-1-1 0,1 1 0,-1-1 0,1 1 0,0 0 0,0 1 0,-7 4 0,-11 6 0,-32 13 0,-18 10 0,-2-3 0,0-3 0,-99 24 0,140-46 0,-94 24 0,115-28 0,-1 0 0,2 1 0,-1 0 0,1 1 0,-1 1 0,2 0 0,-18 13 0,24-16 0,1-1 0,-1 1 0,1 0 0,-1 1 0,1-1 0,0 0 0,1 1 0,-1 0 0,1-1 0,0 1 0,0 0 0,1 0 0,-1 0 0,1 1 0,0-1 0,0 0 0,1 0 0,0 1 0,0-1 0,0 0 0,0 0 0,1 1 0,0-1 0,0 0 0,0 0 0,1 0 0,0 0 0,0 0 0,0 0 0,0 0 0,1-1 0,6 9 0,3 4 0,1-1 0,0-1 0,1 0 0,1-1 0,0 0 0,1-1 0,20 12 0,-22-16 0,18 13 0,0-2 0,1-1 0,46 18 0,-55-31 0,1-1 0,0-1 0,0-2 0,0 0 0,1-2 0,42-4 0,2 1 0,1275 1 0,-715 3 0,-604-3 0,-1-1 0,1-2 0,-1 0 0,0-2 0,0-1 0,42-19 0,9-3 0,-59 24 0,0 0 0,-1-1 0,0-1 0,-1-1 0,1 0 0,-2-1 0,1-1 0,20-19 0,-32 26 0,1 1 0,-1-1 0,0 0 0,0 0 0,0-1 0,0 1 0,-1-1 0,0 1 0,0-1 0,0 0 0,0 1 0,-1-1 0,0 0 0,0 0 0,0 0 0,-1 0 0,1-1 0,-1 1 0,0 0 0,-1 0 0,1 0 0,-1 0 0,0 0 0,-1 0 0,1 0 0,-1 0 0,0 1 0,0-1 0,0 0 0,-1 1 0,1 0 0,-1-1 0,-6-5 0,-24-30 0,-1 2 0,-3 2 0,0 1 0,-46-31 0,68 56 0,0 1 0,-1 0 0,0 1 0,0 1 0,-1 0 0,-23-6 0,-8 1 0,-52-5 0,-18 6 0,70 9 0,-48-10 0,20 2 0,0 4 0,-150 6 0,85 3 0,-623-3 0,746 1 76,0 1 0,-1 1 0,-24 7 0,-24 4-1745,41-12-5157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9:20.139"/>
    </inkml:context>
    <inkml:brush xml:id="br0">
      <inkml:brushProperty name="width" value="0.05" units="cm"/>
      <inkml:brushProperty name="height" value="0.05" units="cm"/>
      <inkml:brushProperty name="color" value="#E71224"/>
    </inkml:brush>
  </inkml:definitions>
  <inkml:trace contextRef="#ctx0" brushRef="#br0">0 2943 24575,'87'-4'0,"143"-26"0,-140 15 0,121-3 0,-159 14 0,55-9 0,49-4 0,-131 16 0,-1-2 0,0 0 0,0-2 0,-1-1 0,1 0 0,30-14 0,-16 2 0,0 0 0,65-46 0,-92 56 0,-1-1 0,0 0 0,-1-1 0,0 0 0,0 0 0,-1-1 0,0 0 0,12-24 0,-5 3 0,-2-1 0,12-39 0,-15 37 0,-2 0 0,-2-1 0,3-65 0,-11-111 0,-1 79 0,3-1659 0,0 1786 0,0 1 0,0-1 0,0 1 0,-1-1 0,0 1 0,0-1 0,-1 1 0,1 0 0,-1 0 0,-4-8 0,4 11 0,0-1 0,0 0 0,0 1 0,0 0 0,-1 0 0,1-1 0,-1 1 0,0 1 0,1-1 0,-1 0 0,0 1 0,0-1 0,0 1 0,0 0 0,0 0 0,-1 0 0,1 1 0,0-1 0,-4 0 0,-25-2-218,-1 2-1,-39 3 1,56-1-492,-16 0-6116</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19:16.619"/>
    </inkml:context>
    <inkml:brush xml:id="br0">
      <inkml:brushProperty name="width" value="0.05" units="cm"/>
      <inkml:brushProperty name="height" value="0.05" units="cm"/>
      <inkml:brushProperty name="color" value="#E71224"/>
    </inkml:brush>
  </inkml:definitions>
  <inkml:trace contextRef="#ctx0" brushRef="#br0">339 2 24575,'-84'-1'0,"-95"3"0,176-2 0,-1 1 0,1 0 0,0-1 0,0 1 0,0 1 0,-1-1 0,1 0 0,0 1 0,0 0 0,1-1 0,-1 1 0,0 0 0,0 1 0,1-1 0,0 0 0,-1 1 0,1-1 0,0 1 0,0 0 0,0 0 0,1 0 0,-1 0 0,1 0 0,-1 0 0,1 0 0,0 0 0,0 1 0,1-1 0,-2 4 0,-1 12 0,1 1 0,1-1 0,1 38 0,1-32 0,7 923 0,61 43 0,-40-823 0,-15-98 0,6 91 0,-20-156 0,0 0 0,0 0 0,1-1 0,0 1 0,0 0 0,0 0 0,0 0 0,1 0 0,0-1 0,-1 1 0,2-1 0,-1 1 0,5 6 0,-3-9 0,-1 1 0,0-1 0,1 1 0,-1-1 0,1 0 0,0 0 0,0-1 0,0 1 0,0-1 0,0 0 0,0 0 0,0 0 0,0 0 0,0-1 0,1 0 0,6 0 0,116 14 0,-83-8 0,53 2 0,-65-8-1365,-4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1:16.058"/>
    </inkml:context>
    <inkml:brush xml:id="br0">
      <inkml:brushProperty name="width" value="0.05" units="cm"/>
      <inkml:brushProperty name="height" value="0.05" units="cm"/>
      <inkml:brushProperty name="color" value="#E71224"/>
    </inkml:brush>
  </inkml:definitions>
  <inkml:trace contextRef="#ctx0" brushRef="#br0">1 1 24575,'11'1'0,"0"1"0,0 0 0,0 1 0,0 0 0,15 7 0,5 1 0,447 110 0,-412-112 0,0-3 0,0-3 0,80-7 0,-16 1 0,1151 4 0,-1223-7-1365,-37-1-5461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1:13.368"/>
    </inkml:context>
    <inkml:brush xml:id="br0">
      <inkml:brushProperty name="width" value="0.05" units="cm"/>
      <inkml:brushProperty name="height" value="0.05" units="cm"/>
      <inkml:brushProperty name="color" value="#E71224"/>
    </inkml:brush>
  </inkml:definitions>
  <inkml:trace contextRef="#ctx0" brushRef="#br0">1 3 24575,'67'0'0,"-23"-2"0,1 2 0,0 2 0,0 2 0,-1 1 0,66 18 0,115 28 0,-194-45 0,41 3 0,2-3 0,137-7 0,-80-2 0,1168 3-1365,-1271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1:03.085"/>
    </inkml:context>
    <inkml:brush xml:id="br0">
      <inkml:brushProperty name="width" value="0.05" units="cm"/>
      <inkml:brushProperty name="height" value="0.05" units="cm"/>
      <inkml:brushProperty name="color" value="#E71224"/>
    </inkml:brush>
  </inkml:definitions>
  <inkml:trace contextRef="#ctx0" brushRef="#br0">0 85 24575,'0'-11'0,"0"-10"0,0-6 0,0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26.799"/>
    </inkml:context>
    <inkml:brush xml:id="br0">
      <inkml:brushProperty name="width" value="0.05" units="cm"/>
      <inkml:brushProperty name="height" value="0.05" units="cm"/>
      <inkml:brushProperty name="color" value="#E71224"/>
    </inkml:brush>
  </inkml:definitions>
  <inkml:trace contextRef="#ctx0" brushRef="#br0">732 102 24575,'-524'0'0,"516"0"0,0 0 0,0 1 0,0-1 0,0 1 0,-1 1 0,1 0 0,1 0 0,-1 0 0,0 1 0,1 0 0,-1 1 0,1 0 0,0 0 0,0 0 0,0 1 0,1 0 0,-1 0 0,1 1 0,1 0 0,-1 0 0,1 0 0,0 1 0,0-1 0,1 1 0,0 0 0,0 1 0,1-1 0,0 1 0,0-1 0,0 1 0,1 0 0,1 0 0,-2 11 0,-2 28 0,2 0 0,2 1 0,7 70 0,-5-112 0,-1 0 0,2 1 0,-1-1 0,1 0 0,0 0 0,0 0 0,0 0 0,1 0 0,0 0 0,0-1 0,0 1 0,1-1 0,0 0 0,9 9 0,-6-8 0,1 0 0,0 0 0,0-1 0,0 0 0,1-1 0,-1 1 0,1-2 0,0 1 0,10 1 0,17 2 0,0-1 0,0-2 0,0-1 0,43-3 0,-76 0 0,14 0 0,56 0 0,0-3 0,100-16 0,0-16 0,-141 30 0,0 0 0,0 3 0,51 1 0,-49 2 0,1-2 0,66-10 0,-51 3 0,2 2 0,-1 3 0,55 3 0,64-4 0,-163 4 0,1-1 0,-1 0 0,1 0 0,-1-1 0,0 0 0,1 0 0,-1-1 0,0 0 0,-1 0 0,1-1 0,0 0 0,-1 0 0,0 0 0,0-1 0,0 0 0,-1 0 0,1-1 0,-1 1 0,0-1 0,-1 0 0,0-1 0,0 1 0,0-1 0,-1 1 0,1-1 0,-2 0 0,1-1 0,-1 1 0,0 0 0,-1-1 0,2-13 0,-2-5 0,0 0 0,-2-1 0,-1 1 0,-10-49 0,9 65 0,0 1 0,0 0 0,0 0 0,-1 0 0,-1 0 0,1 1 0,-1-1 0,-1 1 0,0 0 0,0 1 0,0 0 0,-1 0 0,0 0 0,-1 0 0,1 1 0,-13-7 0,-13-9 0,25 16 0,-1 0 0,0 1 0,0-1 0,0 2 0,-12-5 0,-24-5 0,0 3 0,-1 2 0,0 1 0,0 3 0,-80 0 0,-467 7-1365,565-2-5461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20.716"/>
    </inkml:context>
    <inkml:brush xml:id="br0">
      <inkml:brushProperty name="width" value="0.05" units="cm"/>
      <inkml:brushProperty name="height" value="0.05" units="cm"/>
      <inkml:brushProperty name="color" value="#E71224"/>
    </inkml:brush>
  </inkml:definitions>
  <inkml:trace contextRef="#ctx0" brushRef="#br0">697 270 24575,'-39'0'0,"13"-1"0,0 0 0,0 2 0,0 1 0,1 1 0,-1 2 0,-44 12 0,49-9 0,-15 6 0,-1 1 0,-51 30 0,77-39 0,0 2 0,1-1 0,0 2 0,0-1 0,1 1 0,0 1 0,1 0 0,0 0 0,0 0 0,1 1 0,-10 21 0,4-4 0,1-2 0,1 1 0,-16 53 0,-2 18 0,20-73 0,1 1 0,2-1 0,0 1 0,-3 35 0,9-57 0,-2 28 0,1 0 0,2 1 0,7 52 0,-7-76 0,1 0 0,1-1 0,-1 1 0,1-1 0,1 0 0,-1 0 0,1 0 0,1 0 0,0-1 0,0 1 0,0-1 0,1 0 0,0-1 0,0 0 0,1 0 0,-1 0 0,1 0 0,11 5 0,-2-1 0,0-1 0,1-1 0,0 0 0,0-1 0,1-1 0,0-1 0,0 0 0,0-2 0,1 0 0,35 1 0,772-7 0,-802 2 0,1-2 0,45-10 0,-44 7 0,0 1 0,34-1 0,261 5 0,-145 3 0,-154-4 0,1 0 0,-1-1 0,0-1 0,1-1 0,-2-1 0,1-1 0,-1-1 0,0 0 0,0-2 0,-1-1 0,-1 0 0,0-1 0,0-2 0,-2 1 0,1-2 0,-2-1 0,0 0 0,-1 0 0,0-2 0,-1 0 0,-2-1 0,0 0 0,12-25 0,-5 8 0,11-22 0,-2-2 0,22-68 0,-44 99 0,-1-1 0,-2 1 0,-1-1 0,-1 0 0,-6-50 0,2-6 0,3 67 0,0 0 0,-2 0 0,0 0 0,-1 0 0,-1 1 0,-9-25 0,10 34 0,-1 1 0,0-1 0,-1 1 0,0 0 0,0 1 0,-1-1 0,0 1 0,0 0 0,-1 1 0,0-1 0,0 1 0,0 0 0,-1 1 0,-16-9 0,-7-2 0,-1 2 0,-1 1 0,0 2 0,0 1 0,-1 2 0,0 1 0,-1 1 0,1 2 0,-61 1 0,46 4 0,0-2 0,0-3 0,-50-10 0,36 5 0,-1 3 0,0 3 0,-86 5 0,31 1 0,-31-6 0,-157 7 0,290-1 0,0 0 0,-1 1 0,1 1 0,-31 14 0,-36 10 0,60-20-3,-1 1-1,1 1 0,1 1 1,0 0-1,1 2 1,-27 22-1,-7 2-1336,36-25-5486</inkml:trace>
  <inkml:trace contextRef="#ctx0" brushRef="#br0" timeOffset="2964.01">1029 1655 24575,'-57'0'0,"1"2"0,-110 18 0,147-16 0,-316 75 0,327-77 0,-1 0 0,1 1 0,0 0 0,1 0 0,-1 1 0,0 0 0,1 1 0,0-1 0,0 2 0,1-1 0,-9 8 0,11-8 0,0 1 0,1 0 0,-1 0 0,1 0 0,0 0 0,1 0 0,-1 1 0,1-1 0,1 1 0,-1 0 0,1-1 0,0 1 0,1 0 0,0 10 0,-1-10 0,1 1 0,-1-1 0,2 1 0,-1-1 0,1 1 0,1-1 0,-1 1 0,1-1 0,1 0 0,-1 1 0,1-1 0,0-1 0,1 1 0,0 0 0,0-1 0,0 0 0,1 0 0,-1 0 0,2 0 0,-1-1 0,1 0 0,-1 0 0,1 0 0,1-1 0,-1 0 0,1 0 0,-1 0 0,1-1 0,9 3 0,29 7 0,2-1 0,0-3 0,0-2 0,52 2 0,196-9 0,-129-3 0,-133 3 0,144-5 0,-150 2 0,1-1 0,-2-1 0,1-2 0,38-14 0,-46 15 0,-1 1 0,1 0 0,-1 1 0,1 1 0,28 0 0,101 5 0,-59 1 0,-54-3 0,-1-2 0,1-2 0,0-1 0,38-10 0,-53 9 0,0 0 0,0-1 0,-1-1 0,0-1 0,-1-1 0,0 0 0,0-2 0,20-17 0,-10 7 0,-23 19 0,-1 0 0,1 0 0,-1 0 0,0-1 0,0 1 0,0-1 0,-1 0 0,1 0 0,-1-1 0,0 1 0,0-1 0,-1 0 0,1 1 0,-1-1 0,0 0 0,0-1 0,-1 1 0,2-8 0,0 0 0,-2-1 0,1 0 0,-2 0 0,0 0 0,0 0 0,-2 0 0,0 1 0,-4-17 0,4 23 0,0 1 0,-1 0 0,0 0 0,0 0 0,-1 0 0,1 0 0,-1 0 0,-1 1 0,1 0 0,-1 0 0,0 0 0,0 0 0,0 1 0,0 0 0,-1 0 0,0 0 0,0 1 0,-8-4 0,-18-5 0,0 1 0,-1 2 0,0 1 0,0 1 0,-1 2 0,-39-1 0,-33-7 0,-45-3 0,105 13 0,-56-11 0,59 6 0,-70-2 0,-447 12-1365,530-2-5461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16.678"/>
    </inkml:context>
    <inkml:brush xml:id="br0">
      <inkml:brushProperty name="width" value="0.05" units="cm"/>
      <inkml:brushProperty name="height" value="0.05" units="cm"/>
      <inkml:brushProperty name="color" value="#E71224"/>
    </inkml:brush>
  </inkml:definitions>
  <inkml:trace contextRef="#ctx0" brushRef="#br0">521 40 24575,'0'2'0,"-1"0"0,0 1 0,1-1 0,-1 0 0,0 0 0,0 0 0,-1 0 0,1 0 0,0 0 0,-1-1 0,1 1 0,-1 0 0,1-1 0,-1 1 0,-3 2 0,-31 20 0,35-23 0,-21 11 0,-1-1 0,0-1 0,0-1 0,-30 6 0,23-6 0,0 1 0,-30 15 0,51-21 0,0 1 0,0 0 0,1 1 0,0 0 0,0 1 0,1-1 0,-1 1 0,1 1 0,1-1 0,-10 14 0,-3 10 0,0 0 0,2 1 0,-23 65 0,38-92 0,0 1 0,1-1 0,0 1 0,0-1 0,1 1 0,0-1 0,0 1 0,0 0 0,1-1 0,-1 1 0,4 9 0,-3-11 0,0-1 0,0 0 0,1-1 0,-1 1 0,1 0 0,0 0 0,0-1 0,0 1 0,0-1 0,0 1 0,1-1 0,-1 0 0,1 0 0,-1 0 0,1 0 0,0 0 0,0-1 0,0 0 0,0 1 0,0-1 0,6 1 0,45 11 0,2-3 0,109 6 0,118-17 0,-115-1 0,-41 4 0,141-5 0,-238-2 0,-1-1 0,0-2 0,54-20 0,-20 6 0,-15 4 0,0-2 0,-1-2 0,-2-2 0,50-34 0,-87 52 0,1 0 0,-1-1 0,-1 0 0,1-1 0,-1 0 0,0 0 0,-1 0 0,0-1 0,0 0 0,-1 0 0,0 0 0,-1-1 0,6-19 0,-8 24 0,-1 0 0,0 0 0,-1 0 0,1 0 0,-1 0 0,0 0 0,0-1 0,-1 1 0,1 0 0,-1 0 0,0 0 0,-1 0 0,1 0 0,-1 0 0,0 1 0,0-1 0,-1 0 0,1 1 0,-1-1 0,0 1 0,0 0 0,0 0 0,-1 0 0,0 1 0,1-1 0,-1 1 0,0 0 0,-1 0 0,-8-5 0,-14-5 0,0 1 0,-2 1 0,1 2 0,-1 0 0,-40-5 0,-33-10 0,71 17 0,1 2 0,-1 1 0,0 1 0,-50 2 0,45 2 0,0-2 0,-65-11 0,14 0 3,0 3-1,0 4 1,-113 9-1,45-2-1377,111-2-5451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02:20:13.572"/>
    </inkml:context>
    <inkml:brush xml:id="br0">
      <inkml:brushProperty name="width" value="0.05" units="cm"/>
      <inkml:brushProperty name="height" value="0.05" units="cm"/>
      <inkml:brushProperty name="color" value="#E71224"/>
    </inkml:brush>
  </inkml:definitions>
  <inkml:trace contextRef="#ctx0" brushRef="#br0">405 269 24575,'0'-3'0,"-1"0"0,1 0 0,-1 0 0,1 0 0,-1 0 0,0 1 0,0-1 0,-1 0 0,1 1 0,0-1 0,-1 1 0,1-1 0,-1 1 0,0 0 0,0-1 0,0 1 0,0 0 0,0 0 0,0 1 0,-1-1 0,1 0 0,-1 1 0,1-1 0,-1 1 0,0 0 0,1 0 0,-1 0 0,0 0 0,0 0 0,0 1 0,-4-1 0,-13-2 0,0 1 0,0 1 0,-32 1 0,31 1 0,5-1 0,0 0 0,1 1 0,-1 1 0,0 1 0,-24 7 0,35-8 0,0 0 0,0 0 0,1 0 0,-1 1 0,1-1 0,0 1 0,0 0 0,0 1 0,0-1 0,0 1 0,1-1 0,-1 1 0,1 0 0,0 1 0,1-1 0,-1 0 0,1 1 0,-1-1 0,1 1 0,1 0 0,-3 6 0,-1 19 0,2-1 0,0 1 0,2 0 0,1-1 0,8 57 0,-7-78 0,1 0 0,0 1 0,1-1 0,-1 0 0,1 0 0,1-1 0,0 1 0,0-1 0,0 1 0,1-1 0,0-1 0,1 1 0,-1-1 0,1 0 0,0 0 0,1 0 0,-1-1 0,1 0 0,0 0 0,1-1 0,-1 0 0,1 0 0,0-1 0,0 0 0,0 0 0,0-1 0,0 0 0,0-1 0,1 1 0,-1-1 0,13-1 0,121 15 0,-91-8 0,56 1 0,715-9 0,-771-1 0,67-13 0,-65 7 0,64-1 0,-69 9 0,12 1 0,1-3 0,94-16 0,74-16 0,-178 27 0,-39 7 0,0-1 0,0-1 0,-1 0 0,1-1 0,-1 0 0,0 0 0,0-1 0,19-10 0,-7-1 0,-11 8 0,0 0 0,-1-1 0,20-18 0,-27 22 0,-1 0 0,1 0 0,-1-1 0,0 0 0,0 1 0,-1-1 0,0 0 0,0 0 0,0 0 0,0-1 0,-1 1 0,1 0 0,-1-9 0,2-9 0,-1-1 0,-1 0 0,-3-39 0,1 55 0,-1 0 0,1 0 0,-1 0 0,0 0 0,-1 0 0,0 1 0,0-1 0,-1 1 0,0 0 0,0 0 0,-1 0 0,0 1 0,0 0 0,-8-8 0,-5-1 0,-2 1 0,0 1 0,0 0 0,-1 2 0,0 0 0,-1 2 0,-23-8 0,-11-5 0,46 18 0,-8-5 0,-1 1 0,0 1 0,-1 1 0,0 0 0,0 2 0,0 0 0,-34-2 0,-114 10 0,-95-6 0,183-14 0,61 11 0,-1 1 0,-26-3 0,-397 3 0,227 7 0,155-3 0,32-2 0,-1 1 0,0 2 0,1 0 0,-1 3 0,1 0 0,0 2 0,-41 13 0,31-2-455,-2-3 0,-68 17 0,81-27-6371</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4D9AAE52-2B0A-4E84-B48A-05D6321C2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14</Pages>
  <Words>2128</Words>
  <Characters>12134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2023-09-26T14:42:00Z</dcterms:created>
  <dcterms:modified xsi:type="dcterms:W3CDTF">2023-09-30T02:42:00Z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