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C85127"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421438EC" wp14:editId="1CD889F5">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1C672629" w14:textId="77777777" w:rsidTr="00185F4A">
        <w:trPr>
          <w:trHeight w:val="1083"/>
        </w:trPr>
        <w:tc>
          <w:tcPr>
            <w:tcW w:w="10790" w:type="dxa"/>
            <w:gridSpan w:val="9"/>
          </w:tcPr>
          <w:p w14:paraId="02DE120D" w14:textId="77777777" w:rsidR="00DF198B" w:rsidRDefault="00DF198B"/>
        </w:tc>
      </w:tr>
      <w:tr w:rsidR="00DF198B" w14:paraId="03176E54" w14:textId="77777777" w:rsidTr="00185F4A">
        <w:trPr>
          <w:trHeight w:val="1068"/>
        </w:trPr>
        <w:tc>
          <w:tcPr>
            <w:tcW w:w="1198" w:type="dxa"/>
            <w:gridSpan w:val="2"/>
            <w:tcBorders>
              <w:right w:val="single" w:sz="18" w:space="0" w:color="476166" w:themeColor="accent1"/>
            </w:tcBorders>
          </w:tcPr>
          <w:p w14:paraId="3C2FB788"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DA0B593" w14:textId="18F393BF" w:rsidR="00DF198B" w:rsidRPr="00DF198B" w:rsidRDefault="00766C20" w:rsidP="00874FE7">
            <w:pPr>
              <w:pStyle w:val="Heading1"/>
            </w:pPr>
            <w:r>
              <w:t>Digital Forensics Report</w:t>
            </w:r>
          </w:p>
        </w:tc>
        <w:tc>
          <w:tcPr>
            <w:tcW w:w="1199" w:type="dxa"/>
            <w:gridSpan w:val="2"/>
            <w:tcBorders>
              <w:left w:val="single" w:sz="18" w:space="0" w:color="476166" w:themeColor="accent1"/>
            </w:tcBorders>
          </w:tcPr>
          <w:p w14:paraId="696281B8" w14:textId="77777777" w:rsidR="00DF198B" w:rsidRDefault="00DF198B"/>
        </w:tc>
      </w:tr>
      <w:tr w:rsidR="00DF198B" w14:paraId="270ABB4E" w14:textId="77777777" w:rsidTr="00185F4A">
        <w:trPr>
          <w:trHeight w:val="1837"/>
        </w:trPr>
        <w:tc>
          <w:tcPr>
            <w:tcW w:w="1170" w:type="dxa"/>
          </w:tcPr>
          <w:p w14:paraId="34F03102" w14:textId="77777777" w:rsidR="00DF198B" w:rsidRDefault="00DF198B"/>
        </w:tc>
        <w:tc>
          <w:tcPr>
            <w:tcW w:w="8460" w:type="dxa"/>
            <w:gridSpan w:val="7"/>
          </w:tcPr>
          <w:p w14:paraId="7D94DECF" w14:textId="77777777" w:rsidR="00DF198B" w:rsidRDefault="00DF198B"/>
        </w:tc>
        <w:tc>
          <w:tcPr>
            <w:tcW w:w="1160" w:type="dxa"/>
          </w:tcPr>
          <w:p w14:paraId="5334AE2C" w14:textId="77777777" w:rsidR="00DF198B" w:rsidRDefault="00DF198B"/>
        </w:tc>
      </w:tr>
      <w:tr w:rsidR="00DF198B" w14:paraId="30C7F2E6" w14:textId="77777777" w:rsidTr="00185F4A">
        <w:trPr>
          <w:trHeight w:val="929"/>
        </w:trPr>
        <w:tc>
          <w:tcPr>
            <w:tcW w:w="2397" w:type="dxa"/>
            <w:gridSpan w:val="4"/>
          </w:tcPr>
          <w:p w14:paraId="61C079B3" w14:textId="77777777" w:rsidR="00DF198B" w:rsidRDefault="00DF198B"/>
        </w:tc>
        <w:tc>
          <w:tcPr>
            <w:tcW w:w="5995" w:type="dxa"/>
            <w:shd w:val="clear" w:color="auto" w:fill="FFFFFF" w:themeFill="background1"/>
          </w:tcPr>
          <w:p w14:paraId="3009A41E" w14:textId="77777777" w:rsidR="00DF198B" w:rsidRPr="00DF198B" w:rsidRDefault="00DF198B" w:rsidP="00DF198B">
            <w:pPr>
              <w:jc w:val="center"/>
              <w:rPr>
                <w:rFonts w:ascii="Georgia" w:hAnsi="Georgia"/>
                <w:sz w:val="48"/>
                <w:szCs w:val="48"/>
              </w:rPr>
            </w:pPr>
          </w:p>
        </w:tc>
        <w:tc>
          <w:tcPr>
            <w:tcW w:w="2398" w:type="dxa"/>
            <w:gridSpan w:val="4"/>
          </w:tcPr>
          <w:p w14:paraId="7CE9CF70" w14:textId="77777777" w:rsidR="00DF198B" w:rsidRDefault="00DF198B"/>
        </w:tc>
      </w:tr>
      <w:tr w:rsidR="00DF198B" w14:paraId="205922C4" w14:textId="77777777" w:rsidTr="00185F4A">
        <w:trPr>
          <w:trHeight w:val="1460"/>
        </w:trPr>
        <w:tc>
          <w:tcPr>
            <w:tcW w:w="2397" w:type="dxa"/>
            <w:gridSpan w:val="4"/>
          </w:tcPr>
          <w:p w14:paraId="01BE3B19" w14:textId="77777777" w:rsidR="00DF198B" w:rsidRDefault="00DF198B"/>
        </w:tc>
        <w:tc>
          <w:tcPr>
            <w:tcW w:w="5995" w:type="dxa"/>
            <w:shd w:val="clear" w:color="auto" w:fill="FFFFFF" w:themeFill="background1"/>
          </w:tcPr>
          <w:p w14:paraId="3C966D5C" w14:textId="70C89653" w:rsidR="00DF198B" w:rsidRDefault="00766C20" w:rsidP="00874FE7">
            <w:pPr>
              <w:pStyle w:val="Heading2"/>
            </w:pPr>
            <w:r>
              <w:t>CASE: User Locked Up / Potential Breach</w:t>
            </w:r>
          </w:p>
          <w:p w14:paraId="79EDE3E1" w14:textId="71EE39DC" w:rsidR="00766C20" w:rsidRPr="00766C20" w:rsidRDefault="00766C20" w:rsidP="00766C20"/>
        </w:tc>
        <w:tc>
          <w:tcPr>
            <w:tcW w:w="2398" w:type="dxa"/>
            <w:gridSpan w:val="4"/>
          </w:tcPr>
          <w:p w14:paraId="364C189D" w14:textId="77777777" w:rsidR="00DF198B" w:rsidRDefault="00DF198B"/>
        </w:tc>
      </w:tr>
      <w:tr w:rsidR="00DF198B" w14:paraId="7759E8CD" w14:textId="77777777" w:rsidTr="00185F4A">
        <w:trPr>
          <w:trHeight w:val="7176"/>
        </w:trPr>
        <w:tc>
          <w:tcPr>
            <w:tcW w:w="2397" w:type="dxa"/>
            <w:gridSpan w:val="4"/>
            <w:vAlign w:val="bottom"/>
          </w:tcPr>
          <w:p w14:paraId="169789FB"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4528EDC7" w14:textId="77777777" w:rsidR="00766C20" w:rsidRDefault="00766C20" w:rsidP="00874FE7">
            <w:pPr>
              <w:pStyle w:val="Heading3"/>
            </w:pPr>
            <w:r>
              <w:t xml:space="preserve">CASE #: </w:t>
            </w:r>
          </w:p>
          <w:p w14:paraId="4E950E51" w14:textId="5A3BDA0C" w:rsidR="00DF198B" w:rsidRPr="00DF198B" w:rsidRDefault="00766C20" w:rsidP="00874FE7">
            <w:pPr>
              <w:pStyle w:val="Heading3"/>
            </w:pPr>
            <w:r>
              <w:t>A-00001</w:t>
            </w:r>
          </w:p>
          <w:p w14:paraId="475312BD" w14:textId="77777777" w:rsidR="00874FE7" w:rsidRPr="00DF198B" w:rsidRDefault="00B12753" w:rsidP="00874FE7">
            <w:pPr>
              <w:pStyle w:val="Heading3"/>
            </w:pPr>
            <w:sdt>
              <w:sdtPr>
                <w:id w:val="-1516760087"/>
                <w:placeholder>
                  <w:docPart w:val="6F87F11CE6A5434688ABBA50AA8E4A1A"/>
                </w:placeholder>
                <w:temporary/>
                <w:showingPlcHdr/>
                <w15:appearance w15:val="hidden"/>
              </w:sdtPr>
              <w:sdtEndPr/>
              <w:sdtContent>
                <w:r w:rsidR="00874FE7" w:rsidRPr="00DF198B">
                  <w:t>—</w:t>
                </w:r>
              </w:sdtContent>
            </w:sdt>
          </w:p>
          <w:p w14:paraId="5902CA47" w14:textId="7DF1C3E8" w:rsidR="00DF198B" w:rsidRPr="00DF198B" w:rsidRDefault="00766C20" w:rsidP="00874FE7">
            <w:pPr>
              <w:pStyle w:val="Heading3"/>
            </w:pPr>
            <w:r>
              <w:t>DATE/TIME OF INCIDENT: 11/30/2009</w:t>
            </w:r>
          </w:p>
          <w:p w14:paraId="5B16FC07" w14:textId="77777777" w:rsidR="00DF198B" w:rsidRPr="00DF198B" w:rsidRDefault="00B12753" w:rsidP="00874FE7">
            <w:pPr>
              <w:pStyle w:val="Heading3"/>
            </w:pPr>
            <w:sdt>
              <w:sdtPr>
                <w:id w:val="1492440299"/>
                <w:placeholder>
                  <w:docPart w:val="A522A9F9950B467489C5E4F6DE823078"/>
                </w:placeholder>
                <w:temporary/>
                <w:showingPlcHdr/>
                <w15:appearance w15:val="hidden"/>
              </w:sdtPr>
              <w:sdtEndPr/>
              <w:sdtContent>
                <w:r w:rsidR="00874FE7" w:rsidRPr="00DF198B">
                  <w:t>—</w:t>
                </w:r>
              </w:sdtContent>
            </w:sdt>
          </w:p>
          <w:p w14:paraId="41F7F547" w14:textId="77777777" w:rsidR="00766C20" w:rsidRDefault="00766C20" w:rsidP="00766C20">
            <w:pPr>
              <w:pStyle w:val="Heading3"/>
            </w:pPr>
            <w:r>
              <w:t xml:space="preserve">PREPARED BY: </w:t>
            </w:r>
          </w:p>
          <w:p w14:paraId="5351767E" w14:textId="388B1758" w:rsidR="00766C20" w:rsidRPr="00766C20" w:rsidRDefault="00766C20" w:rsidP="00766C20">
            <w:pPr>
              <w:pStyle w:val="Heading3"/>
            </w:pPr>
            <w:r>
              <w:t>CESAR MUNGUIA</w:t>
            </w:r>
          </w:p>
          <w:p w14:paraId="040181A2" w14:textId="77777777" w:rsidR="00DF198B" w:rsidRPr="00DF198B" w:rsidRDefault="00DF198B" w:rsidP="00DF198B"/>
        </w:tc>
        <w:tc>
          <w:tcPr>
            <w:tcW w:w="2398" w:type="dxa"/>
            <w:gridSpan w:val="4"/>
            <w:vAlign w:val="bottom"/>
          </w:tcPr>
          <w:p w14:paraId="48D6E69D" w14:textId="77777777" w:rsidR="00DF198B" w:rsidRDefault="00DF198B" w:rsidP="00DF198B">
            <w:pPr>
              <w:jc w:val="center"/>
            </w:pPr>
          </w:p>
        </w:tc>
      </w:tr>
      <w:tr w:rsidR="00DF198B" w14:paraId="613EB893" w14:textId="77777777" w:rsidTr="00185F4A">
        <w:tc>
          <w:tcPr>
            <w:tcW w:w="2340" w:type="dxa"/>
            <w:gridSpan w:val="3"/>
          </w:tcPr>
          <w:p w14:paraId="4F450386" w14:textId="77777777" w:rsidR="00DF198B" w:rsidRDefault="00DF198B"/>
        </w:tc>
        <w:tc>
          <w:tcPr>
            <w:tcW w:w="6120" w:type="dxa"/>
            <w:gridSpan w:val="3"/>
          </w:tcPr>
          <w:p w14:paraId="25A4F9AF" w14:textId="77777777" w:rsidR="00DF198B" w:rsidRDefault="00DF198B"/>
        </w:tc>
        <w:tc>
          <w:tcPr>
            <w:tcW w:w="2330" w:type="dxa"/>
            <w:gridSpan w:val="3"/>
          </w:tcPr>
          <w:p w14:paraId="450B656C" w14:textId="77777777" w:rsidR="00DF198B" w:rsidRDefault="00DF198B"/>
        </w:tc>
      </w:tr>
    </w:tbl>
    <w:p w14:paraId="432A1FD6" w14:textId="756F7677" w:rsidR="0048120C" w:rsidRDefault="0048120C"/>
    <w:p w14:paraId="50209CE1" w14:textId="6F840608" w:rsidR="005B5F4C" w:rsidRDefault="005B5F4C" w:rsidP="005B5F4C">
      <w:pPr>
        <w:pStyle w:val="Heading2"/>
        <w:jc w:val="left"/>
      </w:pPr>
      <w:r>
        <w:lastRenderedPageBreak/>
        <w:t>Table of Contents</w:t>
      </w:r>
    </w:p>
    <w:p w14:paraId="36E848C2" w14:textId="77777777" w:rsidR="00D7211F" w:rsidRPr="00D7211F" w:rsidRDefault="00D7211F" w:rsidP="00D7211F"/>
    <w:p w14:paraId="2639BA4C" w14:textId="097FFE0A" w:rsidR="006A52D3" w:rsidRPr="00DD2A37" w:rsidRDefault="006A52D3" w:rsidP="006A52D3">
      <w:pPr>
        <w:pStyle w:val="Heading3"/>
        <w:jc w:val="left"/>
      </w:pPr>
      <w:r>
        <w:t>1</w:t>
      </w:r>
      <w:r>
        <w:tab/>
      </w:r>
      <w:hyperlink w:anchor="_Introduction" w:history="1">
        <w:r w:rsidRPr="00B73429">
          <w:rPr>
            <w:rStyle w:val="Hyperlink"/>
          </w:rPr>
          <w:t>Introduction</w:t>
        </w:r>
      </w:hyperlink>
      <w:r w:rsidR="00DD2A37">
        <w:rPr>
          <w:rStyle w:val="Hyperlink"/>
        </w:rPr>
        <w:t xml:space="preserve"> </w:t>
      </w:r>
    </w:p>
    <w:p w14:paraId="7A832393" w14:textId="77609DC7" w:rsidR="006A52D3" w:rsidRPr="00DD2A37" w:rsidRDefault="006A52D3" w:rsidP="006A52D3">
      <w:pPr>
        <w:pStyle w:val="Heading3"/>
        <w:jc w:val="left"/>
      </w:pPr>
      <w:r>
        <w:tab/>
        <w:t>1.1</w:t>
      </w:r>
      <w:r>
        <w:tab/>
      </w:r>
      <w:hyperlink w:anchor="_Summary_of_case" w:history="1">
        <w:r w:rsidRPr="00B73429">
          <w:rPr>
            <w:rStyle w:val="Hyperlink"/>
          </w:rPr>
          <w:t>Summary of case and tasking</w:t>
        </w:r>
      </w:hyperlink>
      <w:r w:rsidR="00DD2A37">
        <w:rPr>
          <w:rStyle w:val="Hyperlink"/>
          <w:u w:val="none"/>
        </w:rPr>
        <w:t xml:space="preserve"> </w:t>
      </w:r>
    </w:p>
    <w:p w14:paraId="46477E7A" w14:textId="7F3BC7A4" w:rsidR="006A52D3" w:rsidRPr="00DD2A37" w:rsidRDefault="006A52D3" w:rsidP="006A52D3">
      <w:pPr>
        <w:pStyle w:val="Heading3"/>
        <w:jc w:val="left"/>
      </w:pPr>
      <w:r>
        <w:tab/>
        <w:t>1.2</w:t>
      </w:r>
      <w:r>
        <w:tab/>
      </w:r>
      <w:hyperlink w:anchor="_Statement_of_compliance" w:history="1">
        <w:r w:rsidRPr="00B73429">
          <w:rPr>
            <w:rStyle w:val="Hyperlink"/>
          </w:rPr>
          <w:t>Statement of compliance</w:t>
        </w:r>
      </w:hyperlink>
      <w:r w:rsidR="00DD2A37">
        <w:rPr>
          <w:rStyle w:val="Hyperlink"/>
        </w:rPr>
        <w:t xml:space="preserve"> </w:t>
      </w:r>
    </w:p>
    <w:p w14:paraId="159B71B1" w14:textId="56BB8DF5" w:rsidR="006A52D3" w:rsidRPr="00DD2A37" w:rsidRDefault="00C80397" w:rsidP="006A52D3">
      <w:pPr>
        <w:pStyle w:val="Heading3"/>
        <w:jc w:val="left"/>
      </w:pPr>
      <w:r>
        <w:t>2</w:t>
      </w:r>
      <w:r>
        <w:tab/>
      </w:r>
      <w:hyperlink w:anchor="_Forensic_Examination" w:history="1">
        <w:r w:rsidR="006A52D3" w:rsidRPr="00B73429">
          <w:rPr>
            <w:rStyle w:val="Hyperlink"/>
          </w:rPr>
          <w:t>Forensic Examinatio</w:t>
        </w:r>
        <w:bookmarkStart w:id="0" w:name="_Hlk151985312"/>
        <w:r w:rsidR="006A52D3" w:rsidRPr="00B73429">
          <w:rPr>
            <w:rStyle w:val="Hyperlink"/>
          </w:rPr>
          <w:t>n</w:t>
        </w:r>
        <w:bookmarkEnd w:id="0"/>
      </w:hyperlink>
      <w:r w:rsidR="00DD2A37">
        <w:rPr>
          <w:rStyle w:val="Hyperlink"/>
        </w:rPr>
        <w:t xml:space="preserve"> </w:t>
      </w:r>
    </w:p>
    <w:p w14:paraId="6154CB12" w14:textId="2225044C" w:rsidR="006A52D3" w:rsidRPr="00DD2A37" w:rsidRDefault="006A52D3" w:rsidP="006A52D3">
      <w:pPr>
        <w:pStyle w:val="Heading3"/>
        <w:jc w:val="left"/>
      </w:pPr>
      <w:r>
        <w:tab/>
      </w:r>
      <w:r w:rsidR="00C80397">
        <w:t>2.1</w:t>
      </w:r>
      <w:r w:rsidR="00C80397">
        <w:tab/>
      </w:r>
      <w:hyperlink w:anchor="_Tools" w:history="1">
        <w:r w:rsidR="00C80397" w:rsidRPr="00B73429">
          <w:rPr>
            <w:rStyle w:val="Hyperlink"/>
          </w:rPr>
          <w:t>Tools</w:t>
        </w:r>
      </w:hyperlink>
    </w:p>
    <w:p w14:paraId="5845651A" w14:textId="1A1EAFA9" w:rsidR="006A52D3" w:rsidRPr="00DD2A37" w:rsidRDefault="006A52D3" w:rsidP="006A52D3">
      <w:pPr>
        <w:pStyle w:val="Heading3"/>
        <w:jc w:val="left"/>
      </w:pPr>
      <w:r>
        <w:tab/>
      </w:r>
      <w:r w:rsidR="00C80397">
        <w:t>2.2</w:t>
      </w:r>
      <w:r w:rsidR="00C80397">
        <w:tab/>
      </w:r>
      <w:hyperlink w:anchor="_Chain_of_custody" w:history="1">
        <w:r w:rsidR="00C80397" w:rsidRPr="00B73429">
          <w:rPr>
            <w:rStyle w:val="Hyperlink"/>
          </w:rPr>
          <w:t xml:space="preserve">Chain of </w:t>
        </w:r>
        <w:r w:rsidRPr="00B73429">
          <w:rPr>
            <w:rStyle w:val="Hyperlink"/>
          </w:rPr>
          <w:t>c</w:t>
        </w:r>
        <w:r w:rsidR="00C80397" w:rsidRPr="00B73429">
          <w:rPr>
            <w:rStyle w:val="Hyperlink"/>
          </w:rPr>
          <w:t>ustody</w:t>
        </w:r>
      </w:hyperlink>
    </w:p>
    <w:p w14:paraId="0E695AA2" w14:textId="5F9BF92A" w:rsidR="006A52D3" w:rsidRPr="00DD2A37" w:rsidRDefault="006A52D3" w:rsidP="006A52D3">
      <w:pPr>
        <w:pStyle w:val="Heading3"/>
        <w:jc w:val="left"/>
      </w:pPr>
      <w:r>
        <w:tab/>
      </w:r>
      <w:r w:rsidR="00C80397">
        <w:t>2.3</w:t>
      </w:r>
      <w:r w:rsidR="00C80397">
        <w:tab/>
      </w:r>
      <w:hyperlink w:anchor="_Dead-image_examination" w:history="1">
        <w:r w:rsidR="00CF665B" w:rsidRPr="00B73429">
          <w:rPr>
            <w:rStyle w:val="Hyperlink"/>
          </w:rPr>
          <w:t>Dead-image</w:t>
        </w:r>
        <w:r w:rsidR="00C80397" w:rsidRPr="00B73429">
          <w:rPr>
            <w:rStyle w:val="Hyperlink"/>
          </w:rPr>
          <w:t xml:space="preserve"> </w:t>
        </w:r>
        <w:r w:rsidRPr="00B73429">
          <w:rPr>
            <w:rStyle w:val="Hyperlink"/>
          </w:rPr>
          <w:t>e</w:t>
        </w:r>
        <w:r w:rsidR="00C80397" w:rsidRPr="00B73429">
          <w:rPr>
            <w:rStyle w:val="Hyperlink"/>
          </w:rPr>
          <w:t>xamination</w:t>
        </w:r>
      </w:hyperlink>
      <w:r w:rsidR="00DD2A37">
        <w:rPr>
          <w:rStyle w:val="Hyperlink"/>
        </w:rPr>
        <w:t xml:space="preserve"> </w:t>
      </w:r>
    </w:p>
    <w:p w14:paraId="7BB0ECD5" w14:textId="0EC4CA56" w:rsidR="00C80397" w:rsidRPr="00DD2A37" w:rsidRDefault="006A52D3" w:rsidP="006A52D3">
      <w:pPr>
        <w:pStyle w:val="Heading3"/>
        <w:jc w:val="left"/>
      </w:pPr>
      <w:r>
        <w:tab/>
      </w:r>
      <w:r w:rsidR="00C80397">
        <w:t>2.4</w:t>
      </w:r>
      <w:r w:rsidR="00C80397">
        <w:tab/>
      </w:r>
      <w:hyperlink w:anchor="_Live_examination" w:history="1">
        <w:r w:rsidR="00CF665B" w:rsidRPr="00B73429">
          <w:rPr>
            <w:rStyle w:val="Hyperlink"/>
          </w:rPr>
          <w:t xml:space="preserve">Live </w:t>
        </w:r>
        <w:r w:rsidRPr="00B73429">
          <w:rPr>
            <w:rStyle w:val="Hyperlink"/>
          </w:rPr>
          <w:t>e</w:t>
        </w:r>
        <w:r w:rsidR="00C80397" w:rsidRPr="00B73429">
          <w:rPr>
            <w:rStyle w:val="Hyperlink"/>
          </w:rPr>
          <w:t>xamination</w:t>
        </w:r>
      </w:hyperlink>
    </w:p>
    <w:p w14:paraId="3C3B1518" w14:textId="28602BCC" w:rsidR="00C80397" w:rsidRPr="00DD2A37" w:rsidRDefault="00C80397" w:rsidP="00C80397">
      <w:pPr>
        <w:pStyle w:val="Heading3"/>
        <w:jc w:val="left"/>
      </w:pPr>
      <w:r>
        <w:t>3</w:t>
      </w:r>
      <w:r>
        <w:tab/>
      </w:r>
      <w:hyperlink w:anchor="_Summary_of_conclusions" w:history="1">
        <w:r w:rsidR="00B73429" w:rsidRPr="00B73429">
          <w:rPr>
            <w:rStyle w:val="Hyperlink"/>
          </w:rPr>
          <w:t>Summary of Conclusions Reached</w:t>
        </w:r>
      </w:hyperlink>
      <w:r w:rsidR="00DD2A37">
        <w:rPr>
          <w:rStyle w:val="Hyperlink"/>
        </w:rPr>
        <w:t xml:space="preserve"> </w:t>
      </w:r>
    </w:p>
    <w:p w14:paraId="634B78C4" w14:textId="337B39AF" w:rsidR="00392B3D" w:rsidRPr="00DD2A37" w:rsidRDefault="00D7211F" w:rsidP="00392B3D">
      <w:pPr>
        <w:pStyle w:val="Heading3"/>
        <w:jc w:val="left"/>
        <w:rPr>
          <w:rStyle w:val="Hyperlink"/>
          <w:u w:val="none"/>
        </w:rPr>
      </w:pPr>
      <w:r>
        <w:tab/>
        <w:t>3.1</w:t>
      </w:r>
      <w:r>
        <w:tab/>
      </w:r>
      <w:hyperlink w:anchor="_Expert_opinion_regarding" w:history="1">
        <w:r w:rsidRPr="00B73429">
          <w:rPr>
            <w:rStyle w:val="Hyperlink"/>
          </w:rPr>
          <w:t>Expert opinion regarding findings</w:t>
        </w:r>
      </w:hyperlink>
      <w:r w:rsidR="00DD2A37">
        <w:rPr>
          <w:rStyle w:val="Hyperlink"/>
        </w:rPr>
        <w:t xml:space="preserve"> </w:t>
      </w:r>
    </w:p>
    <w:p w14:paraId="742D1110" w14:textId="503D0D9B" w:rsidR="00297FB9" w:rsidRPr="00DD2A37" w:rsidRDefault="00297FB9" w:rsidP="00297FB9">
      <w:pPr>
        <w:pStyle w:val="Heading3"/>
        <w:jc w:val="left"/>
      </w:pPr>
      <w:r>
        <w:t>4</w:t>
      </w:r>
      <w:r>
        <w:tab/>
      </w:r>
      <w:hyperlink w:anchor="_References" w:history="1">
        <w:r w:rsidRPr="00DD2A37">
          <w:rPr>
            <w:rStyle w:val="Hyperlink"/>
          </w:rPr>
          <w:t>References</w:t>
        </w:r>
      </w:hyperlink>
    </w:p>
    <w:p w14:paraId="4DD1520F" w14:textId="02007198" w:rsidR="00C80397" w:rsidRPr="00DD2A37" w:rsidRDefault="00297FB9" w:rsidP="00C80397">
      <w:pPr>
        <w:pStyle w:val="Heading3"/>
        <w:jc w:val="left"/>
      </w:pPr>
      <w:r>
        <w:t>5</w:t>
      </w:r>
      <w:r w:rsidR="00C80397">
        <w:tab/>
      </w:r>
      <w:hyperlink w:anchor="_Appendix_A" w:history="1">
        <w:r w:rsidR="00C80397" w:rsidRPr="00B73429">
          <w:rPr>
            <w:rStyle w:val="Hyperlink"/>
          </w:rPr>
          <w:t>Appendix</w:t>
        </w:r>
        <w:r w:rsidR="006A52D3" w:rsidRPr="00B73429">
          <w:rPr>
            <w:rStyle w:val="Hyperlink"/>
          </w:rPr>
          <w:t xml:space="preserve"> A</w:t>
        </w:r>
      </w:hyperlink>
    </w:p>
    <w:p w14:paraId="256AED17" w14:textId="24101C06" w:rsidR="006A52D3" w:rsidRPr="00DD2A37" w:rsidRDefault="006A52D3" w:rsidP="006A52D3">
      <w:pPr>
        <w:pStyle w:val="Heading3"/>
        <w:jc w:val="left"/>
      </w:pPr>
      <w:r>
        <w:tab/>
      </w:r>
      <w:r w:rsidR="00297FB9">
        <w:t>5</w:t>
      </w:r>
      <w:r>
        <w:t>.1</w:t>
      </w:r>
      <w:r>
        <w:tab/>
      </w:r>
      <w:hyperlink w:anchor="_Exhibits" w:history="1">
        <w:r w:rsidR="00EF347E" w:rsidRPr="002230B4">
          <w:rPr>
            <w:rStyle w:val="Hyperlink"/>
          </w:rPr>
          <w:t>Exhibit</w:t>
        </w:r>
        <w:r w:rsidRPr="002230B4">
          <w:rPr>
            <w:rStyle w:val="Hyperlink"/>
          </w:rPr>
          <w:t>s</w:t>
        </w:r>
        <w:r w:rsidR="002230B4" w:rsidRPr="002230B4">
          <w:rPr>
            <w:rStyle w:val="Hyperlink"/>
          </w:rPr>
          <w:t>/Evidence</w:t>
        </w:r>
      </w:hyperlink>
      <w:r w:rsidR="00DD2A37">
        <w:rPr>
          <w:rStyle w:val="Hyperlink"/>
        </w:rPr>
        <w:t xml:space="preserve"> </w:t>
      </w:r>
    </w:p>
    <w:p w14:paraId="427C23FA" w14:textId="214C17C4" w:rsidR="00C80397" w:rsidRPr="00C80397" w:rsidRDefault="00C80397" w:rsidP="00C80397">
      <w:pPr>
        <w:pStyle w:val="Heading3"/>
        <w:jc w:val="left"/>
      </w:pPr>
      <w:r>
        <w:tab/>
      </w:r>
    </w:p>
    <w:p w14:paraId="10EDC981" w14:textId="3E8D8154" w:rsidR="00D7211F" w:rsidRDefault="00D7211F" w:rsidP="00392B3D"/>
    <w:p w14:paraId="55A74928" w14:textId="77777777" w:rsidR="00D7211F" w:rsidRDefault="00D7211F">
      <w:r>
        <w:br w:type="page"/>
      </w:r>
    </w:p>
    <w:p w14:paraId="6B19242B" w14:textId="33481291" w:rsidR="00392B3D" w:rsidRDefault="00D7211F" w:rsidP="00BE2E12">
      <w:pPr>
        <w:pStyle w:val="Heading5"/>
        <w:spacing w:line="480" w:lineRule="auto"/>
        <w:ind w:left="720"/>
        <w:jc w:val="center"/>
        <w:rPr>
          <w:sz w:val="36"/>
          <w:szCs w:val="36"/>
        </w:rPr>
      </w:pPr>
      <w:bookmarkStart w:id="1" w:name="_Introduction"/>
      <w:bookmarkEnd w:id="1"/>
      <w:r w:rsidRPr="00D7211F">
        <w:rPr>
          <w:sz w:val="36"/>
          <w:szCs w:val="36"/>
        </w:rPr>
        <w:lastRenderedPageBreak/>
        <w:t>Introduction</w:t>
      </w:r>
    </w:p>
    <w:p w14:paraId="12345DF3" w14:textId="13FB0651" w:rsidR="00D7211F" w:rsidRDefault="00A9085B" w:rsidP="00BE2E12">
      <w:pPr>
        <w:spacing w:line="480" w:lineRule="auto"/>
      </w:pPr>
      <w:r>
        <w:t xml:space="preserve">The purpose of this report is to provide corroborative evidence of the motivation, opportunity and intent leading to the ex-filtration of confidential data by suspects George </w:t>
      </w:r>
      <w:proofErr w:type="spellStart"/>
      <w:r>
        <w:t>Ofdajungle</w:t>
      </w:r>
      <w:proofErr w:type="spellEnd"/>
      <w:r>
        <w:t xml:space="preserve"> and Mike </w:t>
      </w:r>
      <w:proofErr w:type="spellStart"/>
      <w:r>
        <w:t>Wizouski</w:t>
      </w:r>
      <w:proofErr w:type="spellEnd"/>
      <w:r>
        <w:t>. The facts presented within this report are those within the preparer’s own area of expertise and knowledge and do not extend to matters and knowledge outside such expertise.</w:t>
      </w:r>
    </w:p>
    <w:p w14:paraId="6EB7841F" w14:textId="72CA3BD8" w:rsidR="00D7211F" w:rsidRDefault="00D7211F" w:rsidP="00BE2E12">
      <w:pPr>
        <w:pStyle w:val="Heading5"/>
        <w:spacing w:line="480" w:lineRule="auto"/>
        <w:rPr>
          <w:sz w:val="36"/>
          <w:szCs w:val="36"/>
        </w:rPr>
      </w:pPr>
      <w:bookmarkStart w:id="2" w:name="_Summary_of_case"/>
      <w:bookmarkEnd w:id="2"/>
      <w:r w:rsidRPr="00D7211F">
        <w:rPr>
          <w:sz w:val="36"/>
          <w:szCs w:val="36"/>
        </w:rPr>
        <w:t>Summary of case and tasking</w:t>
      </w:r>
    </w:p>
    <w:p w14:paraId="5366BB50" w14:textId="490630D3" w:rsidR="00D7211F" w:rsidRDefault="00BE2E12" w:rsidP="00BE2E12">
      <w:pPr>
        <w:spacing w:line="480" w:lineRule="auto"/>
      </w:pPr>
      <w:r w:rsidRPr="00BE2E12">
        <w:t xml:space="preserve">George </w:t>
      </w:r>
      <w:proofErr w:type="spellStart"/>
      <w:r w:rsidRPr="00BE2E12">
        <w:t>Ofdajungle</w:t>
      </w:r>
      <w:proofErr w:type="spellEnd"/>
      <w:r w:rsidRPr="00BE2E12">
        <w:t xml:space="preserve"> and Mike </w:t>
      </w:r>
      <w:proofErr w:type="spellStart"/>
      <w:r w:rsidRPr="00BE2E12">
        <w:t>Wizouski</w:t>
      </w:r>
      <w:proofErr w:type="spellEnd"/>
      <w:r w:rsidRPr="00BE2E12">
        <w:t xml:space="preserve"> are senior scientists</w:t>
      </w:r>
      <w:r>
        <w:t xml:space="preserve"> </w:t>
      </w:r>
      <w:r w:rsidRPr="00BE2E12">
        <w:t>employed by Astral Labs Inc, who are</w:t>
      </w:r>
      <w:r>
        <w:t xml:space="preserve"> </w:t>
      </w:r>
      <w:r w:rsidRPr="00BE2E12">
        <w:t>working on a very important experiment</w:t>
      </w:r>
      <w:r>
        <w:t xml:space="preserve"> </w:t>
      </w:r>
      <w:r w:rsidRPr="00BE2E12">
        <w:t>for the company. During a network breach, it was</w:t>
      </w:r>
      <w:r>
        <w:t xml:space="preserve"> </w:t>
      </w:r>
      <w:r w:rsidRPr="00BE2E12">
        <w:t xml:space="preserve">determined that data was ex-filtrated from their computer. </w:t>
      </w:r>
      <w:r>
        <w:t>My task is</w:t>
      </w:r>
      <w:r w:rsidRPr="00BE2E12">
        <w:t xml:space="preserve"> to examine the machine and</w:t>
      </w:r>
      <w:r>
        <w:t xml:space="preserve"> </w:t>
      </w:r>
      <w:r w:rsidRPr="00BE2E12">
        <w:t>determine if there are any forensic artifacts that might yield some information as</w:t>
      </w:r>
      <w:r>
        <w:t xml:space="preserve"> </w:t>
      </w:r>
      <w:r w:rsidRPr="00BE2E12">
        <w:t>to what the attacker stole and/or how they gained access to the network.</w:t>
      </w:r>
    </w:p>
    <w:p w14:paraId="7D5A6D72" w14:textId="51FFA8FA" w:rsidR="00D7211F" w:rsidRDefault="00D7211F" w:rsidP="00BE2E12">
      <w:pPr>
        <w:pStyle w:val="Heading5"/>
        <w:spacing w:line="480" w:lineRule="auto"/>
        <w:rPr>
          <w:sz w:val="36"/>
          <w:szCs w:val="36"/>
        </w:rPr>
      </w:pPr>
      <w:bookmarkStart w:id="3" w:name="_Statement_of_compliance"/>
      <w:bookmarkEnd w:id="3"/>
      <w:r w:rsidRPr="00D7211F">
        <w:rPr>
          <w:sz w:val="36"/>
          <w:szCs w:val="36"/>
        </w:rPr>
        <w:t>Statement of compliance</w:t>
      </w:r>
    </w:p>
    <w:p w14:paraId="58025A15" w14:textId="66A93404" w:rsidR="00D7211F" w:rsidRDefault="00BE2E12" w:rsidP="00BE2E12">
      <w:pPr>
        <w:spacing w:line="480" w:lineRule="auto"/>
      </w:pPr>
      <w:r>
        <w:t>I understand my duty as an expert witness to provide independent assistance by way of objective unbiased opinion in relation to matters within my expertise. I will inform all parties in the event that my opinion changes on any material issues.</w:t>
      </w:r>
    </w:p>
    <w:p w14:paraId="4D71CA7D" w14:textId="7B349B84" w:rsidR="00D7211F" w:rsidRDefault="00D7211F" w:rsidP="00EF347E">
      <w:pPr>
        <w:pStyle w:val="Heading5"/>
        <w:spacing w:line="480" w:lineRule="auto"/>
        <w:jc w:val="center"/>
        <w:rPr>
          <w:sz w:val="36"/>
          <w:szCs w:val="36"/>
        </w:rPr>
      </w:pPr>
      <w:bookmarkStart w:id="4" w:name="_Forensic_Examination"/>
      <w:bookmarkEnd w:id="4"/>
      <w:r w:rsidRPr="00D7211F">
        <w:rPr>
          <w:sz w:val="36"/>
          <w:szCs w:val="36"/>
        </w:rPr>
        <w:t>Forensic Examination</w:t>
      </w:r>
    </w:p>
    <w:p w14:paraId="2C3F0B05" w14:textId="029B6C50" w:rsidR="00EF347E" w:rsidRPr="00EF347E" w:rsidRDefault="00EF347E" w:rsidP="00EF347E">
      <w:pPr>
        <w:spacing w:line="480" w:lineRule="auto"/>
      </w:pPr>
      <w:r>
        <w:t xml:space="preserve">All examinations, measurements, tests, and experiments related to the digital image of the accused’s computer were performed by the expert and we have summarized our findings on which the expert relies. </w:t>
      </w:r>
    </w:p>
    <w:p w14:paraId="57D7CB4B" w14:textId="147383AD" w:rsidR="00487A1E" w:rsidRPr="00487A1E" w:rsidRDefault="00487A1E" w:rsidP="00EF347E">
      <w:pPr>
        <w:pStyle w:val="Heading5"/>
        <w:spacing w:line="480" w:lineRule="auto"/>
        <w:rPr>
          <w:sz w:val="36"/>
          <w:szCs w:val="36"/>
        </w:rPr>
      </w:pPr>
      <w:bookmarkStart w:id="5" w:name="_Tools"/>
      <w:bookmarkEnd w:id="5"/>
      <w:r w:rsidRPr="00487A1E">
        <w:rPr>
          <w:sz w:val="36"/>
          <w:szCs w:val="36"/>
        </w:rPr>
        <w:t>Tools</w:t>
      </w:r>
    </w:p>
    <w:p w14:paraId="2E8F4DCE" w14:textId="295C9976" w:rsidR="00487A1E" w:rsidRDefault="00691EEB" w:rsidP="00EF347E">
      <w:pPr>
        <w:pStyle w:val="ListParagraph"/>
        <w:numPr>
          <w:ilvl w:val="0"/>
          <w:numId w:val="4"/>
        </w:numPr>
        <w:spacing w:line="480" w:lineRule="auto"/>
      </w:pPr>
      <w:r>
        <w:lastRenderedPageBreak/>
        <w:t xml:space="preserve">Forensic </w:t>
      </w:r>
      <w:r w:rsidR="001A1D69">
        <w:t xml:space="preserve">software </w:t>
      </w:r>
      <w:r w:rsidR="00B73429">
        <w:t>and graphical interface</w:t>
      </w:r>
      <w:r w:rsidR="00EF347E">
        <w:t xml:space="preserve"> </w:t>
      </w:r>
      <w:r w:rsidR="001A1D69">
        <w:t>– Autopsy/FTK Imager</w:t>
      </w:r>
      <w:r w:rsidR="00EF347E">
        <w:t xml:space="preserve"> </w:t>
      </w:r>
    </w:p>
    <w:p w14:paraId="5CED0F39" w14:textId="729132A6" w:rsidR="001A1D69" w:rsidRDefault="001A1D69" w:rsidP="00EF347E">
      <w:pPr>
        <w:pStyle w:val="ListParagraph"/>
        <w:numPr>
          <w:ilvl w:val="0"/>
          <w:numId w:val="4"/>
        </w:numPr>
        <w:spacing w:line="480" w:lineRule="auto"/>
      </w:pPr>
      <w:r>
        <w:t>Network protocol analyzer - Wireshark</w:t>
      </w:r>
    </w:p>
    <w:p w14:paraId="7D6C91B3" w14:textId="6A0EFB59" w:rsidR="00EF347E" w:rsidRDefault="001A1D69" w:rsidP="001A1D69">
      <w:pPr>
        <w:pStyle w:val="ListParagraph"/>
        <w:numPr>
          <w:ilvl w:val="0"/>
          <w:numId w:val="4"/>
        </w:numPr>
        <w:spacing w:line="480" w:lineRule="auto"/>
      </w:pPr>
      <w:r>
        <w:t>Commands</w:t>
      </w:r>
      <w:r w:rsidR="00EF347E">
        <w:t xml:space="preserve"> </w:t>
      </w:r>
      <w:r>
        <w:t xml:space="preserve">– </w:t>
      </w:r>
      <w:proofErr w:type="spellStart"/>
      <w:r w:rsidR="00297FB9">
        <w:t>sysinternals</w:t>
      </w:r>
      <w:proofErr w:type="spellEnd"/>
      <w:r w:rsidR="00297FB9">
        <w:t xml:space="preserve"> using Command Prompt</w:t>
      </w:r>
    </w:p>
    <w:p w14:paraId="6610BE51" w14:textId="7964A6A9" w:rsidR="00EF347E" w:rsidRDefault="00EF347E" w:rsidP="00EF347E">
      <w:pPr>
        <w:spacing w:line="480" w:lineRule="auto"/>
      </w:pPr>
      <w:r>
        <w:t>To the expert</w:t>
      </w:r>
      <w:r w:rsidR="007E63A7">
        <w:t>’</w:t>
      </w:r>
      <w:r>
        <w:t>s knowledge, there is no software in use above that possesses any material issues whose severity would invalidate the findings thereof.</w:t>
      </w:r>
    </w:p>
    <w:p w14:paraId="40905B3E" w14:textId="71C0A489" w:rsidR="00487A1E" w:rsidRPr="00487A1E" w:rsidRDefault="00487A1E" w:rsidP="00BE2E12">
      <w:pPr>
        <w:pStyle w:val="Heading5"/>
        <w:spacing w:line="480" w:lineRule="auto"/>
        <w:rPr>
          <w:sz w:val="36"/>
          <w:szCs w:val="36"/>
        </w:rPr>
      </w:pPr>
      <w:bookmarkStart w:id="6" w:name="_Chain_of_custody"/>
      <w:bookmarkEnd w:id="6"/>
      <w:r w:rsidRPr="00487A1E">
        <w:rPr>
          <w:sz w:val="36"/>
          <w:szCs w:val="36"/>
        </w:rPr>
        <w:t xml:space="preserve">Chain of </w:t>
      </w:r>
      <w:r w:rsidR="00CF665B">
        <w:rPr>
          <w:sz w:val="36"/>
          <w:szCs w:val="36"/>
        </w:rPr>
        <w:t>c</w:t>
      </w:r>
      <w:r w:rsidRPr="00487A1E">
        <w:rPr>
          <w:sz w:val="36"/>
          <w:szCs w:val="36"/>
        </w:rPr>
        <w:t>ustody</w:t>
      </w:r>
    </w:p>
    <w:p w14:paraId="00BE542A" w14:textId="7BCDBEE6" w:rsidR="000235CA" w:rsidRPr="000235CA" w:rsidRDefault="000235CA" w:rsidP="000235CA">
      <w:pPr>
        <w:spacing w:line="480" w:lineRule="auto"/>
      </w:pPr>
      <w:r w:rsidRPr="000235CA">
        <w:t xml:space="preserve">Case Number: </w:t>
      </w:r>
      <w:r w:rsidRPr="000235CA">
        <w:rPr>
          <w:u w:val="single"/>
        </w:rPr>
        <w:t>A-00001</w:t>
      </w:r>
      <w:r w:rsidRPr="000235CA">
        <w:tab/>
      </w:r>
      <w:r w:rsidRPr="000235CA">
        <w:tab/>
      </w:r>
      <w:r w:rsidRPr="000235CA">
        <w:tab/>
      </w:r>
      <w:r w:rsidRPr="000235CA">
        <w:tab/>
        <w:t xml:space="preserve">Offense: </w:t>
      </w:r>
      <w:r w:rsidR="00516F65" w:rsidRPr="00516F65">
        <w:rPr>
          <w:u w:val="single"/>
        </w:rPr>
        <w:t xml:space="preserve">Potential </w:t>
      </w:r>
      <w:r w:rsidR="00F905A4" w:rsidRPr="00F905A4">
        <w:rPr>
          <w:u w:val="single"/>
        </w:rPr>
        <w:t>Data Ex-Filtration</w:t>
      </w:r>
    </w:p>
    <w:p w14:paraId="20AF8775" w14:textId="2E06038D" w:rsidR="000235CA" w:rsidRPr="000235CA" w:rsidRDefault="000235CA" w:rsidP="000235CA">
      <w:pPr>
        <w:spacing w:line="480" w:lineRule="auto"/>
      </w:pPr>
      <w:r w:rsidRPr="000235CA">
        <w:t>Submitting Officer: (Name/ID#)</w:t>
      </w:r>
      <w:r>
        <w:t xml:space="preserve">: </w:t>
      </w:r>
      <w:r w:rsidRPr="000235CA">
        <w:rPr>
          <w:u w:val="single"/>
        </w:rPr>
        <w:t>Cesar Munguia</w:t>
      </w:r>
    </w:p>
    <w:p w14:paraId="08EC4FD3" w14:textId="37BEEBDC" w:rsidR="000235CA" w:rsidRPr="000235CA" w:rsidRDefault="000235CA" w:rsidP="000235CA">
      <w:pPr>
        <w:spacing w:line="480" w:lineRule="auto"/>
      </w:pPr>
      <w:r w:rsidRPr="000235CA">
        <w:t xml:space="preserve">Victim: </w:t>
      </w:r>
      <w:r w:rsidR="00F905A4" w:rsidRPr="00F905A4">
        <w:rPr>
          <w:u w:val="single"/>
        </w:rPr>
        <w:t>Windows 7 PC</w:t>
      </w:r>
    </w:p>
    <w:p w14:paraId="6CBF1918" w14:textId="792F82EE" w:rsidR="000235CA" w:rsidRPr="000235CA" w:rsidRDefault="000235CA" w:rsidP="000235CA">
      <w:pPr>
        <w:spacing w:line="480" w:lineRule="auto"/>
      </w:pPr>
      <w:r w:rsidRPr="000235CA">
        <w:t>Suspect</w:t>
      </w:r>
      <w:r w:rsidR="00F905A4">
        <w:t>(s)</w:t>
      </w:r>
      <w:r w:rsidRPr="000235CA">
        <w:t xml:space="preserve">: </w:t>
      </w:r>
      <w:r w:rsidR="00F905A4" w:rsidRPr="00F905A4">
        <w:rPr>
          <w:u w:val="single"/>
        </w:rPr>
        <w:t xml:space="preserve">George </w:t>
      </w:r>
      <w:proofErr w:type="spellStart"/>
      <w:r w:rsidR="00F905A4" w:rsidRPr="00F905A4">
        <w:rPr>
          <w:u w:val="single"/>
        </w:rPr>
        <w:t>Ofdajungle</w:t>
      </w:r>
      <w:proofErr w:type="spellEnd"/>
      <w:r w:rsidR="00F905A4" w:rsidRPr="00F905A4">
        <w:rPr>
          <w:u w:val="single"/>
        </w:rPr>
        <w:t xml:space="preserve"> and Mike </w:t>
      </w:r>
      <w:proofErr w:type="spellStart"/>
      <w:r w:rsidR="00F905A4" w:rsidRPr="00F905A4">
        <w:rPr>
          <w:u w:val="single"/>
        </w:rPr>
        <w:t>Wizouski</w:t>
      </w:r>
      <w:proofErr w:type="spellEnd"/>
    </w:p>
    <w:p w14:paraId="2712EB2A" w14:textId="47412805" w:rsidR="000235CA" w:rsidRPr="000235CA" w:rsidRDefault="000235CA" w:rsidP="000235CA">
      <w:pPr>
        <w:spacing w:line="480" w:lineRule="auto"/>
      </w:pPr>
      <w:r w:rsidRPr="000235CA">
        <w:t xml:space="preserve">Date/Time Seized: </w:t>
      </w:r>
      <w:r w:rsidRPr="000235CA">
        <w:rPr>
          <w:u w:val="single"/>
        </w:rPr>
        <w:t>11/30/2009</w:t>
      </w:r>
      <w:r>
        <w:tab/>
      </w:r>
      <w:r>
        <w:tab/>
      </w:r>
      <w:r>
        <w:tab/>
      </w:r>
      <w:r w:rsidRPr="000235CA">
        <w:t>Location of Seizure:</w:t>
      </w:r>
      <w:r>
        <w:t xml:space="preserve"> </w:t>
      </w:r>
      <w:r w:rsidR="00F905A4" w:rsidRPr="00F905A4">
        <w:rPr>
          <w:u w:val="single"/>
        </w:rPr>
        <w:t>Corporate Headquarters</w:t>
      </w:r>
    </w:p>
    <w:tbl>
      <w:tblPr>
        <w:tblStyle w:val="TableGrid"/>
        <w:tblW w:w="11700" w:type="dxa"/>
        <w:tblInd w:w="-455" w:type="dxa"/>
        <w:tblLook w:val="04A0" w:firstRow="1" w:lastRow="0" w:firstColumn="1" w:lastColumn="0" w:noHBand="0" w:noVBand="1"/>
      </w:tblPr>
      <w:tblGrid>
        <w:gridCol w:w="1373"/>
        <w:gridCol w:w="1387"/>
        <w:gridCol w:w="8940"/>
      </w:tblGrid>
      <w:tr w:rsidR="000235CA" w:rsidRPr="000235CA" w14:paraId="41137951" w14:textId="77777777" w:rsidTr="003F4ADD">
        <w:tc>
          <w:tcPr>
            <w:tcW w:w="11700" w:type="dxa"/>
            <w:gridSpan w:val="3"/>
            <w:tcBorders>
              <w:bottom w:val="single" w:sz="4" w:space="0" w:color="auto"/>
            </w:tcBorders>
            <w:shd w:val="clear" w:color="auto" w:fill="BFBFBF" w:themeFill="background1" w:themeFillShade="BF"/>
          </w:tcPr>
          <w:p w14:paraId="1BD47830" w14:textId="77777777" w:rsidR="000235CA" w:rsidRPr="000235CA" w:rsidRDefault="000235CA" w:rsidP="000235CA">
            <w:pPr>
              <w:spacing w:line="480" w:lineRule="auto"/>
              <w:rPr>
                <w:b/>
              </w:rPr>
            </w:pPr>
            <w:r w:rsidRPr="000235CA">
              <w:rPr>
                <w:b/>
              </w:rPr>
              <w:t>Description of Evidence</w:t>
            </w:r>
          </w:p>
        </w:tc>
      </w:tr>
      <w:tr w:rsidR="000235CA" w:rsidRPr="000235CA" w14:paraId="5C970E06" w14:textId="77777777" w:rsidTr="003F4ADD">
        <w:tc>
          <w:tcPr>
            <w:tcW w:w="1373" w:type="dxa"/>
            <w:shd w:val="clear" w:color="auto" w:fill="D9D9D9" w:themeFill="background1" w:themeFillShade="D9"/>
          </w:tcPr>
          <w:p w14:paraId="2321F4E4" w14:textId="77777777" w:rsidR="000235CA" w:rsidRPr="000235CA" w:rsidRDefault="000235CA" w:rsidP="000235CA">
            <w:pPr>
              <w:spacing w:line="480" w:lineRule="auto"/>
              <w:rPr>
                <w:b/>
              </w:rPr>
            </w:pPr>
            <w:r w:rsidRPr="000235CA">
              <w:rPr>
                <w:b/>
              </w:rPr>
              <w:t>Item #</w:t>
            </w:r>
          </w:p>
        </w:tc>
        <w:tc>
          <w:tcPr>
            <w:tcW w:w="1387" w:type="dxa"/>
            <w:shd w:val="clear" w:color="auto" w:fill="D9D9D9" w:themeFill="background1" w:themeFillShade="D9"/>
          </w:tcPr>
          <w:p w14:paraId="68BC87D9" w14:textId="77777777" w:rsidR="000235CA" w:rsidRPr="000235CA" w:rsidRDefault="000235CA" w:rsidP="000235CA">
            <w:pPr>
              <w:spacing w:line="480" w:lineRule="auto"/>
              <w:rPr>
                <w:b/>
              </w:rPr>
            </w:pPr>
            <w:r w:rsidRPr="000235CA">
              <w:rPr>
                <w:b/>
              </w:rPr>
              <w:t>Quantity</w:t>
            </w:r>
          </w:p>
        </w:tc>
        <w:tc>
          <w:tcPr>
            <w:tcW w:w="8940" w:type="dxa"/>
            <w:shd w:val="clear" w:color="auto" w:fill="D9D9D9" w:themeFill="background1" w:themeFillShade="D9"/>
          </w:tcPr>
          <w:p w14:paraId="23B47271" w14:textId="77777777" w:rsidR="000235CA" w:rsidRPr="000235CA" w:rsidRDefault="000235CA" w:rsidP="000235CA">
            <w:pPr>
              <w:spacing w:line="480" w:lineRule="auto"/>
              <w:rPr>
                <w:b/>
              </w:rPr>
            </w:pPr>
            <w:r w:rsidRPr="000235CA">
              <w:rPr>
                <w:b/>
              </w:rPr>
              <w:t xml:space="preserve">Description of Item </w:t>
            </w:r>
            <w:r w:rsidRPr="000235CA">
              <w:t>(Model, Serial #, Condition, Marks, Scratches)</w:t>
            </w:r>
            <w:r w:rsidRPr="000235CA">
              <w:rPr>
                <w:b/>
              </w:rPr>
              <w:t xml:space="preserve"> </w:t>
            </w:r>
          </w:p>
        </w:tc>
      </w:tr>
      <w:tr w:rsidR="000235CA" w:rsidRPr="000235CA" w14:paraId="7EA0AD4A" w14:textId="77777777" w:rsidTr="003F4ADD">
        <w:tc>
          <w:tcPr>
            <w:tcW w:w="1373" w:type="dxa"/>
          </w:tcPr>
          <w:p w14:paraId="2A01E621" w14:textId="29A9331E" w:rsidR="000235CA" w:rsidRPr="000235CA" w:rsidRDefault="00F905A4" w:rsidP="000235CA">
            <w:pPr>
              <w:spacing w:line="480" w:lineRule="auto"/>
            </w:pPr>
            <w:r>
              <w:t>1</w:t>
            </w:r>
          </w:p>
        </w:tc>
        <w:tc>
          <w:tcPr>
            <w:tcW w:w="1387" w:type="dxa"/>
          </w:tcPr>
          <w:p w14:paraId="25E653AF" w14:textId="5B1ABD92" w:rsidR="000235CA" w:rsidRPr="000235CA" w:rsidRDefault="00F905A4" w:rsidP="000235CA">
            <w:pPr>
              <w:spacing w:line="480" w:lineRule="auto"/>
            </w:pPr>
            <w:r>
              <w:t>1</w:t>
            </w:r>
          </w:p>
        </w:tc>
        <w:tc>
          <w:tcPr>
            <w:tcW w:w="8940" w:type="dxa"/>
          </w:tcPr>
          <w:p w14:paraId="1025364C" w14:textId="6748C868" w:rsidR="000235CA" w:rsidRPr="000235CA" w:rsidRDefault="00F905A4" w:rsidP="000235CA">
            <w:pPr>
              <w:spacing w:line="480" w:lineRule="auto"/>
            </w:pPr>
            <w:r>
              <w:t>Windows 7 PC Model XXXXX</w:t>
            </w:r>
          </w:p>
        </w:tc>
      </w:tr>
      <w:tr w:rsidR="000235CA" w:rsidRPr="000235CA" w14:paraId="135C34F0" w14:textId="77777777" w:rsidTr="003F4ADD">
        <w:tc>
          <w:tcPr>
            <w:tcW w:w="1373" w:type="dxa"/>
          </w:tcPr>
          <w:p w14:paraId="7524EC1C" w14:textId="77777777" w:rsidR="000235CA" w:rsidRPr="000235CA" w:rsidRDefault="000235CA" w:rsidP="000235CA">
            <w:pPr>
              <w:spacing w:line="480" w:lineRule="auto"/>
            </w:pPr>
          </w:p>
        </w:tc>
        <w:tc>
          <w:tcPr>
            <w:tcW w:w="1387" w:type="dxa"/>
          </w:tcPr>
          <w:p w14:paraId="2482F4AC" w14:textId="77777777" w:rsidR="000235CA" w:rsidRPr="000235CA" w:rsidRDefault="000235CA" w:rsidP="000235CA">
            <w:pPr>
              <w:spacing w:line="480" w:lineRule="auto"/>
            </w:pPr>
          </w:p>
        </w:tc>
        <w:tc>
          <w:tcPr>
            <w:tcW w:w="8940" w:type="dxa"/>
          </w:tcPr>
          <w:p w14:paraId="4EF11FC2" w14:textId="07446E51" w:rsidR="000235CA" w:rsidRPr="000235CA" w:rsidRDefault="00F905A4" w:rsidP="000235CA">
            <w:pPr>
              <w:spacing w:line="480" w:lineRule="auto"/>
            </w:pPr>
            <w:r>
              <w:t>Serial No: AAAAA</w:t>
            </w:r>
          </w:p>
        </w:tc>
      </w:tr>
      <w:tr w:rsidR="000235CA" w:rsidRPr="000235CA" w14:paraId="215F9F81" w14:textId="77777777" w:rsidTr="003F4ADD">
        <w:tc>
          <w:tcPr>
            <w:tcW w:w="1373" w:type="dxa"/>
          </w:tcPr>
          <w:p w14:paraId="53679E66" w14:textId="77777777" w:rsidR="000235CA" w:rsidRPr="000235CA" w:rsidRDefault="000235CA" w:rsidP="000235CA">
            <w:pPr>
              <w:spacing w:line="480" w:lineRule="auto"/>
            </w:pPr>
          </w:p>
        </w:tc>
        <w:tc>
          <w:tcPr>
            <w:tcW w:w="1387" w:type="dxa"/>
          </w:tcPr>
          <w:p w14:paraId="49348645" w14:textId="77777777" w:rsidR="000235CA" w:rsidRPr="000235CA" w:rsidRDefault="000235CA" w:rsidP="000235CA">
            <w:pPr>
              <w:spacing w:line="480" w:lineRule="auto"/>
            </w:pPr>
          </w:p>
        </w:tc>
        <w:tc>
          <w:tcPr>
            <w:tcW w:w="8940" w:type="dxa"/>
          </w:tcPr>
          <w:p w14:paraId="7F0FEF63" w14:textId="6ECCDFC0" w:rsidR="000235CA" w:rsidRPr="000235CA" w:rsidRDefault="00F905A4" w:rsidP="000235CA">
            <w:pPr>
              <w:spacing w:line="480" w:lineRule="auto"/>
            </w:pPr>
            <w:r>
              <w:t>Size 500 GB</w:t>
            </w:r>
          </w:p>
        </w:tc>
      </w:tr>
      <w:tr w:rsidR="000235CA" w:rsidRPr="000235CA" w14:paraId="4EEF9159" w14:textId="77777777" w:rsidTr="003F4ADD">
        <w:tc>
          <w:tcPr>
            <w:tcW w:w="1373" w:type="dxa"/>
          </w:tcPr>
          <w:p w14:paraId="6C76D920" w14:textId="77777777" w:rsidR="000235CA" w:rsidRPr="000235CA" w:rsidRDefault="000235CA" w:rsidP="000235CA">
            <w:pPr>
              <w:spacing w:line="480" w:lineRule="auto"/>
            </w:pPr>
          </w:p>
        </w:tc>
        <w:tc>
          <w:tcPr>
            <w:tcW w:w="1387" w:type="dxa"/>
          </w:tcPr>
          <w:p w14:paraId="2674827C" w14:textId="77777777" w:rsidR="000235CA" w:rsidRPr="000235CA" w:rsidRDefault="000235CA" w:rsidP="000235CA">
            <w:pPr>
              <w:spacing w:line="480" w:lineRule="auto"/>
            </w:pPr>
          </w:p>
        </w:tc>
        <w:tc>
          <w:tcPr>
            <w:tcW w:w="8940" w:type="dxa"/>
          </w:tcPr>
          <w:p w14:paraId="5EBE8B36" w14:textId="229DE3F8" w:rsidR="000235CA" w:rsidRPr="000235CA" w:rsidRDefault="00516F65" w:rsidP="000235CA">
            <w:pPr>
              <w:spacing w:line="480" w:lineRule="auto"/>
            </w:pPr>
            <w:r>
              <w:t>Condition: No significant marks, scratches, and/or damages</w:t>
            </w:r>
          </w:p>
        </w:tc>
      </w:tr>
      <w:tr w:rsidR="000235CA" w:rsidRPr="000235CA" w14:paraId="06FF8436" w14:textId="77777777" w:rsidTr="003F4ADD">
        <w:tc>
          <w:tcPr>
            <w:tcW w:w="1373" w:type="dxa"/>
          </w:tcPr>
          <w:p w14:paraId="57A7F167" w14:textId="77777777" w:rsidR="000235CA" w:rsidRPr="000235CA" w:rsidRDefault="000235CA" w:rsidP="000235CA">
            <w:pPr>
              <w:spacing w:line="480" w:lineRule="auto"/>
            </w:pPr>
          </w:p>
        </w:tc>
        <w:tc>
          <w:tcPr>
            <w:tcW w:w="1387" w:type="dxa"/>
          </w:tcPr>
          <w:p w14:paraId="60E4CFBD" w14:textId="77777777" w:rsidR="000235CA" w:rsidRPr="000235CA" w:rsidRDefault="000235CA" w:rsidP="000235CA">
            <w:pPr>
              <w:spacing w:line="480" w:lineRule="auto"/>
            </w:pPr>
          </w:p>
        </w:tc>
        <w:tc>
          <w:tcPr>
            <w:tcW w:w="8940" w:type="dxa"/>
          </w:tcPr>
          <w:p w14:paraId="45025EE6" w14:textId="77777777" w:rsidR="000235CA" w:rsidRPr="000235CA" w:rsidRDefault="000235CA" w:rsidP="000235CA">
            <w:pPr>
              <w:spacing w:line="480" w:lineRule="auto"/>
            </w:pPr>
          </w:p>
        </w:tc>
      </w:tr>
      <w:tr w:rsidR="000235CA" w:rsidRPr="000235CA" w14:paraId="247E4741" w14:textId="77777777" w:rsidTr="003F4ADD">
        <w:tc>
          <w:tcPr>
            <w:tcW w:w="1373" w:type="dxa"/>
          </w:tcPr>
          <w:p w14:paraId="137FB940" w14:textId="77777777" w:rsidR="000235CA" w:rsidRPr="000235CA" w:rsidRDefault="000235CA" w:rsidP="000235CA">
            <w:pPr>
              <w:spacing w:line="480" w:lineRule="auto"/>
            </w:pPr>
          </w:p>
        </w:tc>
        <w:tc>
          <w:tcPr>
            <w:tcW w:w="1387" w:type="dxa"/>
          </w:tcPr>
          <w:p w14:paraId="25F2977B" w14:textId="77777777" w:rsidR="000235CA" w:rsidRPr="000235CA" w:rsidRDefault="000235CA" w:rsidP="000235CA">
            <w:pPr>
              <w:spacing w:line="480" w:lineRule="auto"/>
            </w:pPr>
          </w:p>
        </w:tc>
        <w:tc>
          <w:tcPr>
            <w:tcW w:w="8940" w:type="dxa"/>
          </w:tcPr>
          <w:p w14:paraId="66AA0B3E" w14:textId="77777777" w:rsidR="000235CA" w:rsidRPr="000235CA" w:rsidRDefault="000235CA" w:rsidP="000235CA">
            <w:pPr>
              <w:spacing w:line="480" w:lineRule="auto"/>
            </w:pPr>
          </w:p>
        </w:tc>
      </w:tr>
      <w:tr w:rsidR="000235CA" w:rsidRPr="000235CA" w14:paraId="649C925F" w14:textId="77777777" w:rsidTr="003F4ADD">
        <w:tc>
          <w:tcPr>
            <w:tcW w:w="1373" w:type="dxa"/>
          </w:tcPr>
          <w:p w14:paraId="1B805A83" w14:textId="77777777" w:rsidR="000235CA" w:rsidRPr="000235CA" w:rsidRDefault="000235CA" w:rsidP="000235CA">
            <w:pPr>
              <w:spacing w:line="480" w:lineRule="auto"/>
            </w:pPr>
          </w:p>
        </w:tc>
        <w:tc>
          <w:tcPr>
            <w:tcW w:w="1387" w:type="dxa"/>
          </w:tcPr>
          <w:p w14:paraId="261D1B86" w14:textId="77777777" w:rsidR="000235CA" w:rsidRPr="000235CA" w:rsidRDefault="000235CA" w:rsidP="000235CA">
            <w:pPr>
              <w:spacing w:line="480" w:lineRule="auto"/>
            </w:pPr>
          </w:p>
        </w:tc>
        <w:tc>
          <w:tcPr>
            <w:tcW w:w="8940" w:type="dxa"/>
          </w:tcPr>
          <w:p w14:paraId="45B5A58B" w14:textId="77777777" w:rsidR="000235CA" w:rsidRPr="000235CA" w:rsidRDefault="000235CA" w:rsidP="000235CA">
            <w:pPr>
              <w:spacing w:line="480" w:lineRule="auto"/>
            </w:pPr>
          </w:p>
        </w:tc>
      </w:tr>
      <w:tr w:rsidR="000235CA" w:rsidRPr="000235CA" w14:paraId="735C7312" w14:textId="77777777" w:rsidTr="003F4ADD">
        <w:tc>
          <w:tcPr>
            <w:tcW w:w="1373" w:type="dxa"/>
          </w:tcPr>
          <w:p w14:paraId="65A82E49" w14:textId="77777777" w:rsidR="000235CA" w:rsidRPr="000235CA" w:rsidRDefault="000235CA" w:rsidP="000235CA">
            <w:pPr>
              <w:spacing w:line="480" w:lineRule="auto"/>
            </w:pPr>
          </w:p>
        </w:tc>
        <w:tc>
          <w:tcPr>
            <w:tcW w:w="1387" w:type="dxa"/>
          </w:tcPr>
          <w:p w14:paraId="00049651" w14:textId="77777777" w:rsidR="000235CA" w:rsidRPr="000235CA" w:rsidRDefault="000235CA" w:rsidP="000235CA">
            <w:pPr>
              <w:spacing w:line="480" w:lineRule="auto"/>
            </w:pPr>
          </w:p>
        </w:tc>
        <w:tc>
          <w:tcPr>
            <w:tcW w:w="8940" w:type="dxa"/>
          </w:tcPr>
          <w:p w14:paraId="4B075533" w14:textId="77777777" w:rsidR="000235CA" w:rsidRPr="000235CA" w:rsidRDefault="000235CA" w:rsidP="000235CA">
            <w:pPr>
              <w:spacing w:line="480" w:lineRule="auto"/>
            </w:pPr>
          </w:p>
        </w:tc>
      </w:tr>
      <w:tr w:rsidR="000235CA" w:rsidRPr="000235CA" w14:paraId="71CD07C7" w14:textId="77777777" w:rsidTr="003F4ADD">
        <w:tc>
          <w:tcPr>
            <w:tcW w:w="1373" w:type="dxa"/>
          </w:tcPr>
          <w:p w14:paraId="3CB776AB" w14:textId="77777777" w:rsidR="000235CA" w:rsidRPr="000235CA" w:rsidRDefault="000235CA" w:rsidP="000235CA">
            <w:pPr>
              <w:spacing w:line="480" w:lineRule="auto"/>
            </w:pPr>
          </w:p>
        </w:tc>
        <w:tc>
          <w:tcPr>
            <w:tcW w:w="1387" w:type="dxa"/>
          </w:tcPr>
          <w:p w14:paraId="65506525" w14:textId="77777777" w:rsidR="000235CA" w:rsidRPr="000235CA" w:rsidRDefault="000235CA" w:rsidP="000235CA">
            <w:pPr>
              <w:spacing w:line="480" w:lineRule="auto"/>
            </w:pPr>
          </w:p>
        </w:tc>
        <w:tc>
          <w:tcPr>
            <w:tcW w:w="8940" w:type="dxa"/>
          </w:tcPr>
          <w:p w14:paraId="58453347" w14:textId="77777777" w:rsidR="000235CA" w:rsidRPr="000235CA" w:rsidRDefault="000235CA" w:rsidP="000235CA">
            <w:pPr>
              <w:spacing w:line="480" w:lineRule="auto"/>
            </w:pPr>
          </w:p>
        </w:tc>
      </w:tr>
    </w:tbl>
    <w:p w14:paraId="61B04717" w14:textId="53D76EC9" w:rsidR="000235CA" w:rsidRDefault="000235CA" w:rsidP="000235CA">
      <w:pPr>
        <w:spacing w:line="480" w:lineRule="auto"/>
      </w:pPr>
    </w:p>
    <w:p w14:paraId="0AC1FCCC" w14:textId="4F0BE78A" w:rsidR="000235CA" w:rsidRDefault="000235CA" w:rsidP="000235CA">
      <w:pPr>
        <w:spacing w:line="480" w:lineRule="auto"/>
      </w:pPr>
    </w:p>
    <w:p w14:paraId="16BE7346" w14:textId="77777777" w:rsidR="000235CA" w:rsidRPr="000235CA" w:rsidRDefault="000235CA" w:rsidP="000235CA">
      <w:pPr>
        <w:spacing w:line="480" w:lineRule="auto"/>
      </w:pPr>
    </w:p>
    <w:tbl>
      <w:tblPr>
        <w:tblStyle w:val="TableGrid"/>
        <w:tblW w:w="11610" w:type="dxa"/>
        <w:tblInd w:w="-455" w:type="dxa"/>
        <w:tblLayout w:type="fixed"/>
        <w:tblLook w:val="04A0" w:firstRow="1" w:lastRow="0" w:firstColumn="1" w:lastColumn="0" w:noHBand="0" w:noVBand="1"/>
      </w:tblPr>
      <w:tblGrid>
        <w:gridCol w:w="1372"/>
        <w:gridCol w:w="1868"/>
        <w:gridCol w:w="2083"/>
        <w:gridCol w:w="1697"/>
        <w:gridCol w:w="4590"/>
      </w:tblGrid>
      <w:tr w:rsidR="000235CA" w:rsidRPr="000235CA" w14:paraId="2ED80B48" w14:textId="77777777" w:rsidTr="000B4C16">
        <w:tc>
          <w:tcPr>
            <w:tcW w:w="11610" w:type="dxa"/>
            <w:gridSpan w:val="5"/>
            <w:shd w:val="clear" w:color="auto" w:fill="BFBFBF" w:themeFill="background1" w:themeFillShade="BF"/>
          </w:tcPr>
          <w:p w14:paraId="42A4297A" w14:textId="77777777" w:rsidR="000235CA" w:rsidRPr="000235CA" w:rsidRDefault="000235CA" w:rsidP="000235CA">
            <w:pPr>
              <w:spacing w:line="480" w:lineRule="auto"/>
              <w:rPr>
                <w:b/>
              </w:rPr>
            </w:pPr>
            <w:r w:rsidRPr="000235CA">
              <w:rPr>
                <w:b/>
              </w:rPr>
              <w:t>Chain of Custody</w:t>
            </w:r>
          </w:p>
        </w:tc>
      </w:tr>
      <w:tr w:rsidR="000235CA" w:rsidRPr="000235CA" w14:paraId="08C5BDA4" w14:textId="77777777" w:rsidTr="000B4C16">
        <w:tc>
          <w:tcPr>
            <w:tcW w:w="1372" w:type="dxa"/>
            <w:shd w:val="clear" w:color="auto" w:fill="D9D9D9" w:themeFill="background1" w:themeFillShade="D9"/>
          </w:tcPr>
          <w:p w14:paraId="31359A74" w14:textId="77777777" w:rsidR="000235CA" w:rsidRPr="000235CA" w:rsidRDefault="000235CA" w:rsidP="000235CA">
            <w:pPr>
              <w:spacing w:line="480" w:lineRule="auto"/>
              <w:rPr>
                <w:b/>
              </w:rPr>
            </w:pPr>
            <w:r w:rsidRPr="000235CA">
              <w:rPr>
                <w:b/>
              </w:rPr>
              <w:t>Item #</w:t>
            </w:r>
          </w:p>
        </w:tc>
        <w:tc>
          <w:tcPr>
            <w:tcW w:w="1868" w:type="dxa"/>
            <w:shd w:val="clear" w:color="auto" w:fill="D9D9D9" w:themeFill="background1" w:themeFillShade="D9"/>
          </w:tcPr>
          <w:p w14:paraId="7073310D" w14:textId="77777777" w:rsidR="000235CA" w:rsidRPr="000235CA" w:rsidRDefault="000235CA" w:rsidP="000235CA">
            <w:pPr>
              <w:spacing w:line="480" w:lineRule="auto"/>
              <w:rPr>
                <w:b/>
              </w:rPr>
            </w:pPr>
            <w:r w:rsidRPr="000235CA">
              <w:rPr>
                <w:b/>
              </w:rPr>
              <w:t>Date/Time</w:t>
            </w:r>
          </w:p>
        </w:tc>
        <w:tc>
          <w:tcPr>
            <w:tcW w:w="2083" w:type="dxa"/>
            <w:shd w:val="clear" w:color="auto" w:fill="D9D9D9" w:themeFill="background1" w:themeFillShade="D9"/>
          </w:tcPr>
          <w:p w14:paraId="0E2DA28E" w14:textId="77777777" w:rsidR="000235CA" w:rsidRPr="000235CA" w:rsidRDefault="000235CA" w:rsidP="000235CA">
            <w:pPr>
              <w:spacing w:line="480" w:lineRule="auto"/>
              <w:rPr>
                <w:b/>
              </w:rPr>
            </w:pPr>
            <w:r w:rsidRPr="000235CA">
              <w:rPr>
                <w:b/>
              </w:rPr>
              <w:t>Released by</w:t>
            </w:r>
            <w:r w:rsidRPr="000235CA">
              <w:rPr>
                <w:b/>
              </w:rPr>
              <w:br/>
            </w:r>
            <w:r w:rsidRPr="000235CA">
              <w:t>(Signature &amp; ID#)</w:t>
            </w:r>
          </w:p>
        </w:tc>
        <w:tc>
          <w:tcPr>
            <w:tcW w:w="1697" w:type="dxa"/>
            <w:shd w:val="clear" w:color="auto" w:fill="D9D9D9" w:themeFill="background1" w:themeFillShade="D9"/>
          </w:tcPr>
          <w:p w14:paraId="07C1EB8B" w14:textId="77777777" w:rsidR="000235CA" w:rsidRPr="000235CA" w:rsidRDefault="000235CA" w:rsidP="000235CA">
            <w:pPr>
              <w:spacing w:line="480" w:lineRule="auto"/>
              <w:rPr>
                <w:b/>
              </w:rPr>
            </w:pPr>
            <w:r w:rsidRPr="000235CA">
              <w:rPr>
                <w:b/>
              </w:rPr>
              <w:t>Received by</w:t>
            </w:r>
            <w:r w:rsidRPr="000235CA">
              <w:rPr>
                <w:b/>
              </w:rPr>
              <w:br/>
            </w:r>
            <w:r w:rsidRPr="000235CA">
              <w:t>(Signature &amp; ID#)</w:t>
            </w:r>
          </w:p>
        </w:tc>
        <w:tc>
          <w:tcPr>
            <w:tcW w:w="4590" w:type="dxa"/>
            <w:shd w:val="clear" w:color="auto" w:fill="D9D9D9" w:themeFill="background1" w:themeFillShade="D9"/>
          </w:tcPr>
          <w:p w14:paraId="3575F1B0" w14:textId="77777777" w:rsidR="000235CA" w:rsidRPr="000235CA" w:rsidRDefault="000235CA" w:rsidP="000235CA">
            <w:pPr>
              <w:spacing w:line="480" w:lineRule="auto"/>
              <w:rPr>
                <w:b/>
              </w:rPr>
            </w:pPr>
            <w:r w:rsidRPr="000235CA">
              <w:rPr>
                <w:b/>
              </w:rPr>
              <w:t>Comments/Location</w:t>
            </w:r>
          </w:p>
        </w:tc>
      </w:tr>
      <w:tr w:rsidR="000235CA" w:rsidRPr="000235CA" w14:paraId="6A248ED5" w14:textId="77777777" w:rsidTr="000B4C16">
        <w:trPr>
          <w:trHeight w:val="3167"/>
        </w:trPr>
        <w:tc>
          <w:tcPr>
            <w:tcW w:w="1372" w:type="dxa"/>
          </w:tcPr>
          <w:p w14:paraId="2508E1BF" w14:textId="16D7503E" w:rsidR="000235CA" w:rsidRPr="000235CA" w:rsidRDefault="003F4ADD" w:rsidP="000235CA">
            <w:pPr>
              <w:spacing w:line="480" w:lineRule="auto"/>
            </w:pPr>
            <w:r>
              <w:t>1</w:t>
            </w:r>
          </w:p>
        </w:tc>
        <w:tc>
          <w:tcPr>
            <w:tcW w:w="1868" w:type="dxa"/>
          </w:tcPr>
          <w:p w14:paraId="60C91375" w14:textId="2C38D373" w:rsidR="000235CA" w:rsidRPr="000235CA" w:rsidRDefault="003F4ADD" w:rsidP="000235CA">
            <w:pPr>
              <w:spacing w:line="480" w:lineRule="auto"/>
            </w:pPr>
            <w:r>
              <w:t>10/30/2023</w:t>
            </w:r>
          </w:p>
        </w:tc>
        <w:tc>
          <w:tcPr>
            <w:tcW w:w="2083" w:type="dxa"/>
          </w:tcPr>
          <w:p w14:paraId="1CFC5CC0" w14:textId="34934439" w:rsidR="000235CA" w:rsidRPr="000235CA" w:rsidRDefault="003F4ADD" w:rsidP="000235CA">
            <w:pPr>
              <w:spacing w:line="480" w:lineRule="auto"/>
            </w:pPr>
            <w:r>
              <w:t>Ian Burres</w:t>
            </w:r>
          </w:p>
        </w:tc>
        <w:tc>
          <w:tcPr>
            <w:tcW w:w="1697" w:type="dxa"/>
          </w:tcPr>
          <w:p w14:paraId="187F0526" w14:textId="6F72FF96" w:rsidR="000235CA" w:rsidRPr="000235CA" w:rsidRDefault="003F4ADD" w:rsidP="000235CA">
            <w:pPr>
              <w:spacing w:line="480" w:lineRule="auto"/>
            </w:pPr>
            <w:r>
              <w:t>Cesar Munguia</w:t>
            </w:r>
          </w:p>
        </w:tc>
        <w:tc>
          <w:tcPr>
            <w:tcW w:w="4590" w:type="dxa"/>
          </w:tcPr>
          <w:p w14:paraId="62CE3C8C" w14:textId="68CC4E1B" w:rsidR="000235CA" w:rsidRDefault="00E06282" w:rsidP="000235CA">
            <w:pPr>
              <w:spacing w:line="480" w:lineRule="auto"/>
            </w:pPr>
            <w:r>
              <w:t xml:space="preserve">User has been locked up from his account. No known malicious </w:t>
            </w:r>
            <w:r w:rsidR="00760F26">
              <w:t>activity</w:t>
            </w:r>
            <w:r>
              <w:t xml:space="preserve"> yet. </w:t>
            </w:r>
          </w:p>
          <w:p w14:paraId="5BF53CA6" w14:textId="7B2C407B" w:rsidR="00E06282" w:rsidRPr="000235CA" w:rsidRDefault="00E06282" w:rsidP="000235CA">
            <w:pPr>
              <w:spacing w:line="480" w:lineRule="auto"/>
            </w:pPr>
            <w:r>
              <w:t>Location: The PC has not been moved from its current place nor has been disconnected from the network. It was only turn</w:t>
            </w:r>
            <w:r w:rsidR="00760F26">
              <w:t>ed</w:t>
            </w:r>
            <w:r>
              <w:t xml:space="preserve"> off for forensic examination.</w:t>
            </w:r>
          </w:p>
        </w:tc>
      </w:tr>
      <w:tr w:rsidR="000235CA" w:rsidRPr="000235CA" w14:paraId="290243C7" w14:textId="77777777" w:rsidTr="000B4C16">
        <w:tc>
          <w:tcPr>
            <w:tcW w:w="1372" w:type="dxa"/>
          </w:tcPr>
          <w:p w14:paraId="17887C1D" w14:textId="00DD43F8" w:rsidR="000235CA" w:rsidRPr="000235CA" w:rsidRDefault="00760F26" w:rsidP="000235CA">
            <w:pPr>
              <w:spacing w:line="480" w:lineRule="auto"/>
            </w:pPr>
            <w:r>
              <w:t>2</w:t>
            </w:r>
          </w:p>
        </w:tc>
        <w:tc>
          <w:tcPr>
            <w:tcW w:w="1868" w:type="dxa"/>
          </w:tcPr>
          <w:p w14:paraId="6A0E2C3D" w14:textId="273144D7" w:rsidR="000235CA" w:rsidRPr="000235CA" w:rsidRDefault="00760F26" w:rsidP="000235CA">
            <w:pPr>
              <w:spacing w:line="480" w:lineRule="auto"/>
            </w:pPr>
            <w:r>
              <w:t>10/30/2023</w:t>
            </w:r>
          </w:p>
        </w:tc>
        <w:tc>
          <w:tcPr>
            <w:tcW w:w="2083" w:type="dxa"/>
          </w:tcPr>
          <w:p w14:paraId="3CC419D8" w14:textId="392C3D2E" w:rsidR="000235CA" w:rsidRPr="000235CA" w:rsidRDefault="00760F26" w:rsidP="000235CA">
            <w:pPr>
              <w:spacing w:line="480" w:lineRule="auto"/>
            </w:pPr>
            <w:r>
              <w:t>Ian Burres</w:t>
            </w:r>
          </w:p>
        </w:tc>
        <w:tc>
          <w:tcPr>
            <w:tcW w:w="1697" w:type="dxa"/>
          </w:tcPr>
          <w:p w14:paraId="4A204CB5" w14:textId="3250F180" w:rsidR="000235CA" w:rsidRPr="000235CA" w:rsidRDefault="00760F26" w:rsidP="000235CA">
            <w:pPr>
              <w:spacing w:line="480" w:lineRule="auto"/>
            </w:pPr>
            <w:r>
              <w:t>Cesar Munguia</w:t>
            </w:r>
          </w:p>
        </w:tc>
        <w:tc>
          <w:tcPr>
            <w:tcW w:w="4590" w:type="dxa"/>
          </w:tcPr>
          <w:p w14:paraId="204878E9" w14:textId="1DB9D9E0" w:rsidR="00760F26" w:rsidRDefault="00760F26" w:rsidP="000235CA">
            <w:pPr>
              <w:spacing w:line="480" w:lineRule="auto"/>
            </w:pPr>
            <w:r>
              <w:t>Image of disk:</w:t>
            </w:r>
          </w:p>
          <w:p w14:paraId="2B14B5FE" w14:textId="77777777" w:rsidR="000235CA" w:rsidRDefault="00760F26" w:rsidP="000235CA">
            <w:pPr>
              <w:spacing w:line="480" w:lineRule="auto"/>
            </w:pPr>
            <w:r w:rsidRPr="00760F26">
              <w:t>Win7_FORENSICS-disk001</w:t>
            </w:r>
          </w:p>
          <w:p w14:paraId="4777372F" w14:textId="77777777" w:rsidR="00760F26" w:rsidRDefault="00760F26" w:rsidP="000235CA">
            <w:pPr>
              <w:spacing w:line="480" w:lineRule="auto"/>
            </w:pPr>
            <w:r>
              <w:t xml:space="preserve">Image obtained is of </w:t>
            </w:r>
          </w:p>
          <w:p w14:paraId="7E7DB427" w14:textId="77777777" w:rsidR="00760F26" w:rsidRDefault="00760F26" w:rsidP="000235CA">
            <w:pPr>
              <w:spacing w:line="480" w:lineRule="auto"/>
            </w:pPr>
            <w:r w:rsidRPr="00760F26">
              <w:t>19,028,049,920 bytes</w:t>
            </w:r>
          </w:p>
          <w:p w14:paraId="31EB325F" w14:textId="20DD5220" w:rsidR="00760F26" w:rsidRDefault="00760F26" w:rsidP="000235CA">
            <w:pPr>
              <w:spacing w:line="480" w:lineRule="auto"/>
            </w:pPr>
            <w:r>
              <w:t xml:space="preserve">MD5 </w:t>
            </w:r>
            <w:r w:rsidR="000B4C16">
              <w:t>checksum</w:t>
            </w:r>
            <w:r>
              <w:t>:</w:t>
            </w:r>
          </w:p>
          <w:p w14:paraId="10A2118A" w14:textId="77777777" w:rsidR="00760F26" w:rsidRDefault="000B4C16" w:rsidP="000235CA">
            <w:pPr>
              <w:spacing w:line="480" w:lineRule="auto"/>
            </w:pPr>
            <w:r w:rsidRPr="000B4C16">
              <w:t>4f5dd900661af9f9eebf5f5ccb7a3f0e</w:t>
            </w:r>
          </w:p>
          <w:p w14:paraId="66EE5E9D" w14:textId="77777777" w:rsidR="000B4C16" w:rsidRDefault="000B4C16" w:rsidP="000235CA">
            <w:pPr>
              <w:spacing w:line="480" w:lineRule="auto"/>
            </w:pPr>
            <w:r>
              <w:t>SHA1 checksum:</w:t>
            </w:r>
          </w:p>
          <w:p w14:paraId="542BA268" w14:textId="77961638" w:rsidR="000B4C16" w:rsidRPr="000235CA" w:rsidRDefault="000B4C16" w:rsidP="000235CA">
            <w:pPr>
              <w:spacing w:line="480" w:lineRule="auto"/>
            </w:pPr>
            <w:r w:rsidRPr="000B4C16">
              <w:t>595cdcdfb73013396059d97a05158e055e060e71</w:t>
            </w:r>
          </w:p>
        </w:tc>
      </w:tr>
      <w:tr w:rsidR="000235CA" w:rsidRPr="000235CA" w14:paraId="7C25DCB9" w14:textId="77777777" w:rsidTr="000B4C16">
        <w:tc>
          <w:tcPr>
            <w:tcW w:w="1372" w:type="dxa"/>
          </w:tcPr>
          <w:p w14:paraId="56EEF485" w14:textId="25C6A849" w:rsidR="000235CA" w:rsidRPr="000235CA" w:rsidRDefault="000B4C16" w:rsidP="000235CA">
            <w:pPr>
              <w:spacing w:line="480" w:lineRule="auto"/>
            </w:pPr>
            <w:r>
              <w:t>3</w:t>
            </w:r>
          </w:p>
        </w:tc>
        <w:tc>
          <w:tcPr>
            <w:tcW w:w="1868" w:type="dxa"/>
          </w:tcPr>
          <w:p w14:paraId="28277A3E" w14:textId="5EB22073" w:rsidR="000235CA" w:rsidRPr="000235CA" w:rsidRDefault="000B4C16" w:rsidP="000235CA">
            <w:pPr>
              <w:spacing w:line="480" w:lineRule="auto"/>
            </w:pPr>
            <w:r>
              <w:t>10/30/2023</w:t>
            </w:r>
          </w:p>
        </w:tc>
        <w:tc>
          <w:tcPr>
            <w:tcW w:w="2083" w:type="dxa"/>
          </w:tcPr>
          <w:p w14:paraId="0D8973E5" w14:textId="0FEA1F81" w:rsidR="000235CA" w:rsidRPr="000235CA" w:rsidRDefault="000B4C16" w:rsidP="000235CA">
            <w:pPr>
              <w:spacing w:line="480" w:lineRule="auto"/>
            </w:pPr>
            <w:r>
              <w:t>Ian Burres</w:t>
            </w:r>
          </w:p>
        </w:tc>
        <w:tc>
          <w:tcPr>
            <w:tcW w:w="1697" w:type="dxa"/>
          </w:tcPr>
          <w:p w14:paraId="6D2FC3B9" w14:textId="6C3C2C24" w:rsidR="000235CA" w:rsidRPr="000235CA" w:rsidRDefault="000B4C16" w:rsidP="000235CA">
            <w:pPr>
              <w:spacing w:line="480" w:lineRule="auto"/>
            </w:pPr>
            <w:r>
              <w:t>Cesar Munguia</w:t>
            </w:r>
          </w:p>
        </w:tc>
        <w:tc>
          <w:tcPr>
            <w:tcW w:w="4590" w:type="dxa"/>
          </w:tcPr>
          <w:p w14:paraId="7501517F" w14:textId="77777777" w:rsidR="000235CA" w:rsidRDefault="000B4C16" w:rsidP="000235CA">
            <w:pPr>
              <w:spacing w:line="480" w:lineRule="auto"/>
            </w:pPr>
            <w:r>
              <w:t>Image:</w:t>
            </w:r>
          </w:p>
          <w:p w14:paraId="61153F0D" w14:textId="77777777" w:rsidR="007560F4" w:rsidRDefault="000B4C16" w:rsidP="000235CA">
            <w:pPr>
              <w:spacing w:line="480" w:lineRule="auto"/>
            </w:pPr>
            <w:r>
              <w:t>W</w:t>
            </w:r>
            <w:r w:rsidR="007560F4">
              <w:t>in7_FORENSICS.ova</w:t>
            </w:r>
          </w:p>
          <w:p w14:paraId="46B7878A" w14:textId="77777777" w:rsidR="007560F4" w:rsidRDefault="007560F4" w:rsidP="000235CA">
            <w:pPr>
              <w:spacing w:line="480" w:lineRule="auto"/>
            </w:pPr>
            <w:r>
              <w:lastRenderedPageBreak/>
              <w:t>Image obtained is of</w:t>
            </w:r>
          </w:p>
          <w:p w14:paraId="5C747E80" w14:textId="5FD2F398" w:rsidR="007560F4" w:rsidRPr="000235CA" w:rsidRDefault="007560F4" w:rsidP="000235CA">
            <w:pPr>
              <w:spacing w:line="480" w:lineRule="auto"/>
            </w:pPr>
            <w:r w:rsidRPr="007560F4">
              <w:t>7,600,046,080 bytes</w:t>
            </w:r>
          </w:p>
        </w:tc>
      </w:tr>
    </w:tbl>
    <w:p w14:paraId="0BD3CC40" w14:textId="77777777" w:rsidR="007560F4" w:rsidRDefault="007560F4" w:rsidP="00BE2E12">
      <w:pPr>
        <w:pStyle w:val="Heading5"/>
        <w:spacing w:line="480" w:lineRule="auto"/>
        <w:rPr>
          <w:sz w:val="36"/>
          <w:szCs w:val="36"/>
        </w:rPr>
      </w:pPr>
      <w:bookmarkStart w:id="7" w:name="_Dead-image_examination"/>
      <w:bookmarkEnd w:id="7"/>
    </w:p>
    <w:p w14:paraId="416A373B" w14:textId="3AD8020F" w:rsidR="00487A1E" w:rsidRPr="00487A1E" w:rsidRDefault="00CF665B" w:rsidP="00BE2E12">
      <w:pPr>
        <w:pStyle w:val="Heading5"/>
        <w:spacing w:line="480" w:lineRule="auto"/>
        <w:rPr>
          <w:sz w:val="36"/>
          <w:szCs w:val="36"/>
        </w:rPr>
      </w:pPr>
      <w:r w:rsidRPr="00487A1E">
        <w:rPr>
          <w:sz w:val="36"/>
          <w:szCs w:val="36"/>
        </w:rPr>
        <w:t>Dead-</w:t>
      </w:r>
      <w:r>
        <w:rPr>
          <w:sz w:val="36"/>
          <w:szCs w:val="36"/>
        </w:rPr>
        <w:t>i</w:t>
      </w:r>
      <w:r w:rsidRPr="00487A1E">
        <w:rPr>
          <w:sz w:val="36"/>
          <w:szCs w:val="36"/>
        </w:rPr>
        <w:t xml:space="preserve">mage </w:t>
      </w:r>
      <w:r>
        <w:rPr>
          <w:sz w:val="36"/>
          <w:szCs w:val="36"/>
        </w:rPr>
        <w:t>e</w:t>
      </w:r>
      <w:r w:rsidR="00487A1E" w:rsidRPr="00487A1E">
        <w:rPr>
          <w:sz w:val="36"/>
          <w:szCs w:val="36"/>
        </w:rPr>
        <w:t>xamination</w:t>
      </w:r>
    </w:p>
    <w:p w14:paraId="5F5DA4DA" w14:textId="013CD08C" w:rsidR="00487A1E" w:rsidRDefault="00434DB8" w:rsidP="00BE2E12">
      <w:pPr>
        <w:spacing w:line="480" w:lineRule="auto"/>
      </w:pPr>
      <w:r>
        <w:tab/>
      </w:r>
      <w:r w:rsidR="00A932D8">
        <w:t>In this particular situation I utilized both FTK Imager and Autopsy to analyze the hard disk of the Windows 7 PC. Even though all of this process is virtualized I will pretend that I’m working with a physical Windows 7 and its disk. So, since this lab requires virtualization, the first step I took was to download the Windows 7.ova file that the professor provided to us. Then, I went to the process of importing a new appliance in VirtualBox without checking the VD</w:t>
      </w:r>
      <w:r w:rsidR="009E4EC4">
        <w:t xml:space="preserve">I box and importing all MAC addresses. After the process was done, I went ahead and opened FTK Imager and created a new disk image, which in this case is the Windows 7 disk. I follow the usual process and created a new E01 file named “Lab4.e01”. This file was going to help me load the </w:t>
      </w:r>
      <w:r w:rsidR="009F4DFC">
        <w:t xml:space="preserve">victim’s </w:t>
      </w:r>
      <w:r w:rsidR="009E4EC4">
        <w:t xml:space="preserve">hard disk into both Autopsy and FTK Imager. The reason I used both was because I wanted to double-check that </w:t>
      </w:r>
      <w:r w:rsidR="009F4DFC">
        <w:t xml:space="preserve">I was able to discover the same findings. From this point and forward I have already loaded the E01 file into both programs successfully and it’s time to dive into the investigation. </w:t>
      </w:r>
    </w:p>
    <w:p w14:paraId="43168C74" w14:textId="4884DFDF" w:rsidR="00434DB8" w:rsidRDefault="00EC33A5" w:rsidP="00BE2E12">
      <w:pPr>
        <w:spacing w:line="480" w:lineRule="auto"/>
      </w:pPr>
      <w:r>
        <w:tab/>
        <w:t xml:space="preserve">My first thought was to check the </w:t>
      </w:r>
      <w:proofErr w:type="spellStart"/>
      <w:r>
        <w:t>IEUser</w:t>
      </w:r>
      <w:proofErr w:type="spellEnd"/>
      <w:r>
        <w:t xml:space="preserve"> directory since this is the account that is currently locked, so looking at this directory would hopefully give me some helpful hints about what might’ve happened with the suspects and the </w:t>
      </w:r>
      <w:r w:rsidR="00402306">
        <w:t xml:space="preserve">potential breach. I opened the directory and started analyzing all the folders under that account. Most of it looked normal to me at first, but then I started noticing some suspicious folders like “Foreign Contact” and “Top Secret Experiment”. I opened the “Foreign Contact” folder and noticed that there was a file containing all the messages between suspect George and an unknown </w:t>
      </w:r>
      <w:r w:rsidR="00E275FE">
        <w:t xml:space="preserve">individual (refer to </w:t>
      </w:r>
      <w:hyperlink w:anchor="_Exhibit_1" w:history="1">
        <w:r w:rsidR="00E275FE" w:rsidRPr="00A45D98">
          <w:rPr>
            <w:rStyle w:val="Hyperlink"/>
          </w:rPr>
          <w:t>e</w:t>
        </w:r>
        <w:r w:rsidR="007560F4">
          <w:rPr>
            <w:rStyle w:val="Hyperlink"/>
          </w:rPr>
          <w:t>vidence</w:t>
        </w:r>
        <w:r w:rsidR="00E275FE" w:rsidRPr="00A45D98">
          <w:rPr>
            <w:rStyle w:val="Hyperlink"/>
          </w:rPr>
          <w:t xml:space="preserve"> </w:t>
        </w:r>
        <w:r w:rsidR="00841A45" w:rsidRPr="00A45D98">
          <w:rPr>
            <w:rStyle w:val="Hyperlink"/>
          </w:rPr>
          <w:t>1</w:t>
        </w:r>
      </w:hyperlink>
      <w:r w:rsidR="00E275FE">
        <w:t xml:space="preserve">). </w:t>
      </w:r>
      <w:r w:rsidR="00AA3E4E">
        <w:t xml:space="preserve">I learned that there was going to be an exchange between the unknown solicitor and George. Such solicitor was going to pay him about 50 million </w:t>
      </w:r>
      <w:r w:rsidR="00D73D34">
        <w:t xml:space="preserve">for a </w:t>
      </w:r>
      <w:r w:rsidR="00D73D34">
        <w:lastRenderedPageBreak/>
        <w:t>copy</w:t>
      </w:r>
      <w:r w:rsidR="00AA3E4E">
        <w:t xml:space="preserve"> of their </w:t>
      </w:r>
      <w:r w:rsidR="00D73D34">
        <w:t xml:space="preserve">current </w:t>
      </w:r>
      <w:r w:rsidR="00AA3E4E">
        <w:t>research</w:t>
      </w:r>
      <w:r w:rsidR="00D73D34">
        <w:t xml:space="preserve">. </w:t>
      </w:r>
      <w:r w:rsidR="00E275FE">
        <w:t xml:space="preserve">This file is extremely important because it can be used as evidence against these users, so I flagged it for future use. Then, I began an overview of the “Top Secret Experiment” and found out that it was a folder containing Mike’s notes about </w:t>
      </w:r>
      <w:r w:rsidR="00564102">
        <w:t>the new experiment the company has been working for years and very important intellectual property. For that reason</w:t>
      </w:r>
      <w:r w:rsidR="00AA3E4E">
        <w:t>,</w:t>
      </w:r>
      <w:r w:rsidR="00564102">
        <w:t xml:space="preserve"> I decided to flagged this directory also for future use and evidence (refer to </w:t>
      </w:r>
      <w:hyperlink w:anchor="_Exhibit_2" w:history="1">
        <w:r w:rsidR="00564102" w:rsidRPr="00A45D98">
          <w:rPr>
            <w:rStyle w:val="Hyperlink"/>
          </w:rPr>
          <w:t>e</w:t>
        </w:r>
        <w:r w:rsidR="007560F4">
          <w:rPr>
            <w:rStyle w:val="Hyperlink"/>
          </w:rPr>
          <w:t>vidence</w:t>
        </w:r>
        <w:r w:rsidR="00564102" w:rsidRPr="00A45D98">
          <w:rPr>
            <w:rStyle w:val="Hyperlink"/>
          </w:rPr>
          <w:t xml:space="preserve"> </w:t>
        </w:r>
        <w:r w:rsidR="00841A45" w:rsidRPr="00A45D98">
          <w:rPr>
            <w:rStyle w:val="Hyperlink"/>
          </w:rPr>
          <w:t>2</w:t>
        </w:r>
      </w:hyperlink>
      <w:r w:rsidR="00564102">
        <w:t>).</w:t>
      </w:r>
      <w:r w:rsidR="00AA3E4E">
        <w:t xml:space="preserve"> Lastly, I decided to check again for significant pieces of evidence and I thought about checking the “Saved Email” directory because it could have important messages detailing more evidence. As I opened the folder, I found out that there was in fact more evidence because it had email messages from both the foreign solicitor and George. I flagged this folder for future use and evidence. One of the messages that George has sent stated that he was going to set up an FTP server for the data exchange</w:t>
      </w:r>
      <w:r w:rsidR="00D73D34">
        <w:t xml:space="preserve"> because he suspected that he was about to get caught by the firm. The email message included the log in credentials for the server and I considered this to be very useful information that I could use to uncover the case (refer to </w:t>
      </w:r>
      <w:hyperlink w:anchor="_Exhibit_3" w:history="1">
        <w:r w:rsidR="00D73D34" w:rsidRPr="00A45D98">
          <w:rPr>
            <w:rStyle w:val="Hyperlink"/>
          </w:rPr>
          <w:t>e</w:t>
        </w:r>
        <w:r w:rsidR="007560F4">
          <w:rPr>
            <w:rStyle w:val="Hyperlink"/>
          </w:rPr>
          <w:t>vidence</w:t>
        </w:r>
        <w:r w:rsidR="00D73D34" w:rsidRPr="00A45D98">
          <w:rPr>
            <w:rStyle w:val="Hyperlink"/>
          </w:rPr>
          <w:t xml:space="preserve"> </w:t>
        </w:r>
        <w:r w:rsidR="00841A45" w:rsidRPr="00A45D98">
          <w:rPr>
            <w:rStyle w:val="Hyperlink"/>
          </w:rPr>
          <w:t>3</w:t>
        </w:r>
      </w:hyperlink>
      <w:r w:rsidR="00D73D34">
        <w:t xml:space="preserve">). </w:t>
      </w:r>
      <w:r w:rsidR="007814BD">
        <w:t>Lastly, I learned that George actually used the FTP server to transfer all the important information about the research. I was able to confirm this because under the “</w:t>
      </w:r>
      <w:proofErr w:type="spellStart"/>
      <w:r w:rsidR="007814BD">
        <w:t>inetpub</w:t>
      </w:r>
      <w:proofErr w:type="spellEnd"/>
      <w:r w:rsidR="007814BD">
        <w:t>” directory there was a “</w:t>
      </w:r>
      <w:proofErr w:type="spellStart"/>
      <w:r w:rsidR="007814BD">
        <w:t>ftproot</w:t>
      </w:r>
      <w:proofErr w:type="spellEnd"/>
      <w:r w:rsidR="007814BD">
        <w:t>” folder which contained all the stolen data</w:t>
      </w:r>
      <w:r w:rsidR="000237AE">
        <w:t xml:space="preserve"> (refer to </w:t>
      </w:r>
      <w:hyperlink w:anchor="_Exhibit_4" w:history="1">
        <w:r w:rsidR="000237AE" w:rsidRPr="00A45D98">
          <w:rPr>
            <w:rStyle w:val="Hyperlink"/>
          </w:rPr>
          <w:t>e</w:t>
        </w:r>
        <w:r w:rsidR="007560F4">
          <w:rPr>
            <w:rStyle w:val="Hyperlink"/>
          </w:rPr>
          <w:t>vidence</w:t>
        </w:r>
        <w:r w:rsidR="000237AE" w:rsidRPr="00A45D98">
          <w:rPr>
            <w:rStyle w:val="Hyperlink"/>
          </w:rPr>
          <w:t xml:space="preserve"> </w:t>
        </w:r>
        <w:r w:rsidR="00841A45" w:rsidRPr="00A45D98">
          <w:rPr>
            <w:rStyle w:val="Hyperlink"/>
          </w:rPr>
          <w:t>4</w:t>
        </w:r>
      </w:hyperlink>
      <w:r w:rsidR="000237AE">
        <w:t>)</w:t>
      </w:r>
      <w:r w:rsidR="007814BD">
        <w:t>.</w:t>
      </w:r>
      <w:r w:rsidR="000237AE">
        <w:t xml:space="preserve"> These were all the significant evidence artifacts I was able to find during the dead-image exam. </w:t>
      </w:r>
    </w:p>
    <w:p w14:paraId="1BEC3490" w14:textId="4CF086B6" w:rsidR="00487A1E" w:rsidRPr="00487A1E" w:rsidRDefault="00CF665B" w:rsidP="00BE2E12">
      <w:pPr>
        <w:pStyle w:val="Heading5"/>
        <w:spacing w:line="480" w:lineRule="auto"/>
        <w:rPr>
          <w:sz w:val="36"/>
          <w:szCs w:val="36"/>
        </w:rPr>
      </w:pPr>
      <w:bookmarkStart w:id="8" w:name="_Live_examination"/>
      <w:bookmarkEnd w:id="8"/>
      <w:r>
        <w:rPr>
          <w:sz w:val="36"/>
          <w:szCs w:val="36"/>
        </w:rPr>
        <w:t>Live e</w:t>
      </w:r>
      <w:r w:rsidR="00487A1E" w:rsidRPr="00487A1E">
        <w:rPr>
          <w:sz w:val="36"/>
          <w:szCs w:val="36"/>
        </w:rPr>
        <w:t>xamination</w:t>
      </w:r>
    </w:p>
    <w:p w14:paraId="1D5A4DD0" w14:textId="55A7BE44" w:rsidR="00741416" w:rsidRDefault="00434DB8" w:rsidP="00BE2E12">
      <w:pPr>
        <w:spacing w:line="480" w:lineRule="auto"/>
      </w:pPr>
      <w:r>
        <w:tab/>
      </w:r>
      <w:r w:rsidR="000237AE">
        <w:t xml:space="preserve">Since I didn’t currently have access to the </w:t>
      </w:r>
      <w:proofErr w:type="spellStart"/>
      <w:r w:rsidR="000237AE">
        <w:t>IEUser</w:t>
      </w:r>
      <w:proofErr w:type="spellEnd"/>
      <w:r w:rsidR="000237AE">
        <w:t xml:space="preserve"> that was locked up, m</w:t>
      </w:r>
      <w:r w:rsidR="00787F66">
        <w:t xml:space="preserve">y first objective </w:t>
      </w:r>
      <w:r w:rsidR="00020339">
        <w:t>was to get an IP address for the Windows 7 machine</w:t>
      </w:r>
      <w:r w:rsidR="000237AE">
        <w:t xml:space="preserve"> so that I could run a Nmap scan</w:t>
      </w:r>
      <w:r w:rsidR="00020339">
        <w:t xml:space="preserve">. </w:t>
      </w:r>
      <w:r w:rsidR="000237AE">
        <w:t>W</w:t>
      </w:r>
      <w:r w:rsidR="00020339">
        <w:t>e’re pretending that the compromised computer was a computer in an internal network within the corporation. So, in order for a SOC team to be able to conduct a live examination the computer needs to appear in the network so that one can have access to it in some extend. Since the whole process was virtualized my first thought/idea was to create a network between a Flare VM and the Windows 7 VM</w:t>
      </w:r>
      <w:r w:rsidR="00363359">
        <w:t xml:space="preserve">. I had several </w:t>
      </w:r>
      <w:r w:rsidR="00363359">
        <w:lastRenderedPageBreak/>
        <w:t xml:space="preserve">options </w:t>
      </w:r>
      <w:r w:rsidR="00B64B95">
        <w:t>to choose from in order for the computers to be in the same network and to be able to communicate with each other. My first option</w:t>
      </w:r>
      <w:r w:rsidR="00020339">
        <w:t xml:space="preserve"> </w:t>
      </w:r>
      <w:r w:rsidR="00B64B95">
        <w:t xml:space="preserve">was to use the NAT option in the Network settings of each VM, this would give Internet access to the VM’s which they could then try to update themselves. My second option was to use the </w:t>
      </w:r>
      <w:proofErr w:type="spellStart"/>
      <w:r w:rsidR="00B64B95">
        <w:t>intnet</w:t>
      </w:r>
      <w:proofErr w:type="spellEnd"/>
      <w:r w:rsidR="00B64B95">
        <w:t xml:space="preserve"> option in the Network settings of each VM, and my third and</w:t>
      </w:r>
      <w:r w:rsidR="00C213F8">
        <w:t xml:space="preserve"> </w:t>
      </w:r>
      <w:r w:rsidR="00B64B95">
        <w:t xml:space="preserve">option was to add a </w:t>
      </w:r>
      <w:proofErr w:type="spellStart"/>
      <w:r w:rsidR="00B64B95">
        <w:t>PfSense</w:t>
      </w:r>
      <w:proofErr w:type="spellEnd"/>
      <w:r w:rsidR="00B64B95">
        <w:t xml:space="preserve"> machine that would serve as a router/firewall</w:t>
      </w:r>
      <w:r w:rsidR="006C0495">
        <w:t xml:space="preserve">. I opted to choose a version of the first option but instead of using only NAT I used instead the </w:t>
      </w:r>
      <w:proofErr w:type="spellStart"/>
      <w:r w:rsidR="006C0495">
        <w:t>NATNetwork</w:t>
      </w:r>
      <w:proofErr w:type="spellEnd"/>
      <w:r w:rsidR="006C0495">
        <w:t xml:space="preserve"> option. This would automatically give an IP address to both my Flare VM and the Windows 7 VM. Now that I have both machines in the same network let’s find out which IP address is assigned to the Windows 7 machine without using the login credentials. </w:t>
      </w:r>
      <w:r w:rsidR="0017422B">
        <w:t>I have my Flare VM up and running in VirtualBox</w:t>
      </w:r>
      <w:r w:rsidR="00B02FFA">
        <w:t xml:space="preserve">, my first step was to turn on the compromised computer and check the </w:t>
      </w:r>
      <w:proofErr w:type="spellStart"/>
      <w:r w:rsidR="00B02FFA">
        <w:t>arp</w:t>
      </w:r>
      <w:proofErr w:type="spellEnd"/>
      <w:r w:rsidR="00B02FFA">
        <w:t xml:space="preserve"> table in the Flare VM to see which IPs appear on the list. For this I used command </w:t>
      </w:r>
      <w:proofErr w:type="spellStart"/>
      <w:r w:rsidR="00B02FFA" w:rsidRPr="00B02FFA">
        <w:rPr>
          <w:b/>
          <w:bCs/>
        </w:rPr>
        <w:t>arp</w:t>
      </w:r>
      <w:proofErr w:type="spellEnd"/>
      <w:r w:rsidR="00B02FFA" w:rsidRPr="00B02FFA">
        <w:rPr>
          <w:b/>
          <w:bCs/>
        </w:rPr>
        <w:t xml:space="preserve"> -</w:t>
      </w:r>
      <w:r w:rsidR="00B02FFA">
        <w:rPr>
          <w:b/>
          <w:bCs/>
        </w:rPr>
        <w:t xml:space="preserve">a </w:t>
      </w:r>
      <w:r w:rsidR="001E52B8">
        <w:t xml:space="preserve">and I also used command </w:t>
      </w:r>
      <w:r w:rsidR="001E52B8" w:rsidRPr="001E52B8">
        <w:rPr>
          <w:b/>
          <w:bCs/>
        </w:rPr>
        <w:t>ipconfig</w:t>
      </w:r>
      <w:r w:rsidR="001E52B8">
        <w:t xml:space="preserve"> to check the IP address given to the Flare VM which in this case is 10.0.2.15 </w:t>
      </w:r>
      <w:r w:rsidR="00B02FFA">
        <w:t xml:space="preserve">(refer to </w:t>
      </w:r>
      <w:hyperlink w:anchor="_Exhibit_5" w:history="1">
        <w:r w:rsidR="00841A45" w:rsidRPr="00A45D98">
          <w:rPr>
            <w:rStyle w:val="Hyperlink"/>
          </w:rPr>
          <w:t>exhibit</w:t>
        </w:r>
        <w:r w:rsidR="00B02FFA" w:rsidRPr="00A45D98">
          <w:rPr>
            <w:rStyle w:val="Hyperlink"/>
          </w:rPr>
          <w:t xml:space="preserve"> </w:t>
        </w:r>
        <w:r w:rsidR="00841A45" w:rsidRPr="00A45D98">
          <w:rPr>
            <w:rStyle w:val="Hyperlink"/>
          </w:rPr>
          <w:t>5</w:t>
        </w:r>
      </w:hyperlink>
      <w:r w:rsidR="00B02FFA">
        <w:t xml:space="preserve"> to view the output</w:t>
      </w:r>
      <w:r w:rsidR="001E52B8">
        <w:t>s</w:t>
      </w:r>
      <w:r w:rsidR="00B02FFA">
        <w:t>).</w:t>
      </w:r>
      <w:r w:rsidR="001E52B8">
        <w:t xml:space="preserve"> Now, I know the IP for</w:t>
      </w:r>
      <w:r w:rsidR="0088313E">
        <w:t xml:space="preserve"> Flare</w:t>
      </w:r>
      <w:r w:rsidR="001E52B8">
        <w:t xml:space="preserve"> </w:t>
      </w:r>
      <w:r w:rsidR="0088313E">
        <w:t xml:space="preserve">and for </w:t>
      </w:r>
      <w:r w:rsidR="001E52B8">
        <w:t>the other</w:t>
      </w:r>
      <w:r w:rsidR="0088313E">
        <w:t xml:space="preserve"> VM</w:t>
      </w:r>
      <w:r w:rsidR="001E52B8">
        <w:t xml:space="preserve"> I would have to go to the </w:t>
      </w:r>
      <w:r w:rsidR="0088313E">
        <w:t>s</w:t>
      </w:r>
      <w:r w:rsidR="001E52B8">
        <w:t>ettings in virtual box to see the actual MAC address for the Windows 7</w:t>
      </w:r>
      <w:r w:rsidR="0088313E">
        <w:t xml:space="preserve"> and compare to the </w:t>
      </w:r>
      <w:proofErr w:type="spellStart"/>
      <w:r w:rsidR="0088313E">
        <w:t>arp</w:t>
      </w:r>
      <w:proofErr w:type="spellEnd"/>
      <w:r w:rsidR="0088313E">
        <w:t xml:space="preserve"> output and match the according IP address. In Windows 7 VM network settings I found out that the MAC address was </w:t>
      </w:r>
      <w:r w:rsidR="00741416">
        <w:t xml:space="preserve">08002710B8D0 (refer to </w:t>
      </w:r>
      <w:hyperlink w:anchor="_Exhibit_6" w:history="1">
        <w:r w:rsidR="00841A45" w:rsidRPr="00A45D98">
          <w:rPr>
            <w:rStyle w:val="Hyperlink"/>
          </w:rPr>
          <w:t>exhibit</w:t>
        </w:r>
        <w:r w:rsidR="00741416" w:rsidRPr="00A45D98">
          <w:rPr>
            <w:rStyle w:val="Hyperlink"/>
          </w:rPr>
          <w:t xml:space="preserve"> </w:t>
        </w:r>
        <w:r w:rsidR="00841A45" w:rsidRPr="00A45D98">
          <w:rPr>
            <w:rStyle w:val="Hyperlink"/>
          </w:rPr>
          <w:t>6</w:t>
        </w:r>
      </w:hyperlink>
      <w:r w:rsidR="00741416">
        <w:t xml:space="preserve">) and so the appropriate IP address for this particular machine is 10.0.2.4. An important aspect about this is that under “Type” it shows that the IP is dynamically addressed, which it could potentially change in case I turn off my host computer and </w:t>
      </w:r>
      <w:r w:rsidR="00281E86">
        <w:t xml:space="preserve">it </w:t>
      </w:r>
      <w:r w:rsidR="00741416">
        <w:t xml:space="preserve">assigns a different IP with subnet 10.0.2.255. However, I strongly believe that the chances of getting a different IP every time I run it is very low. </w:t>
      </w:r>
    </w:p>
    <w:p w14:paraId="1F3B2872" w14:textId="111821B7" w:rsidR="00C213F8" w:rsidRDefault="00C213F8" w:rsidP="00BE2E12">
      <w:pPr>
        <w:spacing w:line="480" w:lineRule="auto"/>
      </w:pPr>
      <w:r>
        <w:tab/>
        <w:t xml:space="preserve">Setting up the network was one thing; the next thing will be focused on the actual analysis of the machine when it’s turned on. According to our professor there are about 13 steps that one should follow if we want to have a good overview of the volatile data in the computer. I will try my best to execute each step of the list to try to gain a better understanding of the environment. </w:t>
      </w:r>
      <w:r w:rsidR="0083468C">
        <w:t xml:space="preserve">From the work I have done in the dead-image examination I tried to build the pieces together by using the most </w:t>
      </w:r>
      <w:r w:rsidR="0083468C">
        <w:lastRenderedPageBreak/>
        <w:t xml:space="preserve">valuable piece of collected information, which was the password. According to George, the password for the FTP server connection was “showMeTheMoney99” and I wondered if this password could possibly be the password for the </w:t>
      </w:r>
      <w:proofErr w:type="spellStart"/>
      <w:r w:rsidR="0083468C">
        <w:t>IEUser</w:t>
      </w:r>
      <w:proofErr w:type="spellEnd"/>
      <w:r w:rsidR="0083468C">
        <w:t xml:space="preserve"> that was locked up. For that reason, I tried typing the password and it worked. I also double-checked that IP address was still the same, and it was (refer to </w:t>
      </w:r>
      <w:hyperlink w:anchor="_Exhibit_10" w:history="1">
        <w:r w:rsidR="0083468C" w:rsidRPr="00034498">
          <w:rPr>
            <w:rStyle w:val="Hyperlink"/>
          </w:rPr>
          <w:t>exhibit 10</w:t>
        </w:r>
      </w:hyperlink>
      <w:r w:rsidR="0083468C">
        <w:t>).</w:t>
      </w:r>
    </w:p>
    <w:p w14:paraId="331C71F6" w14:textId="6E12F8DB" w:rsidR="00C213F8" w:rsidRDefault="00C213F8" w:rsidP="00BE2E12">
      <w:pPr>
        <w:spacing w:line="480" w:lineRule="auto"/>
      </w:pPr>
      <w:r>
        <w:tab/>
        <w:t xml:space="preserve">My </w:t>
      </w:r>
      <w:r w:rsidR="002F5BEE">
        <w:t>next</w:t>
      </w:r>
      <w:r>
        <w:t xml:space="preserve"> step would be to record the system date and time</w:t>
      </w:r>
      <w:r w:rsidR="00F93766">
        <w:t xml:space="preserve"> to check if the time was changed</w:t>
      </w:r>
      <w:r>
        <w:t xml:space="preserve">. So, </w:t>
      </w:r>
      <w:r w:rsidR="0083468C">
        <w:t xml:space="preserve">I </w:t>
      </w:r>
      <w:r w:rsidR="00F93766">
        <w:t>ran the Command Prompt as Administrator</w:t>
      </w:r>
      <w:r w:rsidR="0083468C">
        <w:t>, t</w:t>
      </w:r>
      <w:r w:rsidR="00F93766">
        <w:t xml:space="preserve">hen I used command echo %date% %time% &amp; </w:t>
      </w:r>
      <w:proofErr w:type="spellStart"/>
      <w:r w:rsidR="00F93766">
        <w:t>tzutil</w:t>
      </w:r>
      <w:proofErr w:type="spellEnd"/>
      <w:r w:rsidR="00F93766">
        <w:t xml:space="preserve"> /g to provide the current date and time along with the time zone</w:t>
      </w:r>
      <w:r w:rsidR="0083468C">
        <w:t>.</w:t>
      </w:r>
      <w:r w:rsidR="00F93766">
        <w:t xml:space="preserve"> </w:t>
      </w:r>
      <w:r w:rsidR="0083468C">
        <w:t>R</w:t>
      </w:r>
      <w:r w:rsidR="00F93766">
        <w:t xml:space="preserve">efer to </w:t>
      </w:r>
      <w:hyperlink w:anchor="_Exhibit_11" w:history="1">
        <w:r w:rsidR="00F93766" w:rsidRPr="0016633D">
          <w:rPr>
            <w:rStyle w:val="Hyperlink"/>
          </w:rPr>
          <w:t>exhibit 11</w:t>
        </w:r>
      </w:hyperlink>
      <w:r w:rsidR="00F93766">
        <w:t xml:space="preserve"> for the output of the command.</w:t>
      </w:r>
      <w:r w:rsidR="0016633D">
        <w:t xml:space="preserve"> No time was changed.</w:t>
      </w:r>
    </w:p>
    <w:p w14:paraId="217FD266" w14:textId="690E6A8C" w:rsidR="00DD0D11" w:rsidRDefault="00DD0D11" w:rsidP="00BE2E12">
      <w:pPr>
        <w:spacing w:line="480" w:lineRule="auto"/>
      </w:pPr>
      <w:r>
        <w:tab/>
        <w:t xml:space="preserve">My </w:t>
      </w:r>
      <w:r w:rsidR="002F5BEE">
        <w:t>next</w:t>
      </w:r>
      <w:r>
        <w:t xml:space="preserve"> step is to look if there are any significant current network connections. A malicious user could’ve potentially established a connection with the Windows 7 machine. </w:t>
      </w:r>
      <w:r w:rsidR="0083468C">
        <w:t xml:space="preserve">So, for that I used command </w:t>
      </w:r>
      <w:proofErr w:type="spellStart"/>
      <w:r w:rsidR="0083468C">
        <w:t>arp</w:t>
      </w:r>
      <w:proofErr w:type="spellEnd"/>
      <w:r w:rsidR="0083468C">
        <w:t xml:space="preserve"> -a (the output is shown in </w:t>
      </w:r>
      <w:hyperlink w:anchor="_Exhibit_10" w:history="1">
        <w:r w:rsidR="0083468C" w:rsidRPr="00034498">
          <w:rPr>
            <w:rStyle w:val="Hyperlink"/>
          </w:rPr>
          <w:t>exhibit 10</w:t>
        </w:r>
      </w:hyperlink>
      <w:r w:rsidR="0083468C">
        <w:t>). No suspicious connections were found.</w:t>
      </w:r>
    </w:p>
    <w:p w14:paraId="2644C540" w14:textId="26AEEBB7" w:rsidR="00841A45" w:rsidRDefault="00741416" w:rsidP="00BE2E12">
      <w:pPr>
        <w:spacing w:line="480" w:lineRule="auto"/>
      </w:pPr>
      <w:r>
        <w:tab/>
      </w:r>
      <w:r w:rsidR="00A1127A">
        <w:t>Since I’ve discovered</w:t>
      </w:r>
      <w:r>
        <w:t xml:space="preserve"> the actual IP address of the compromised </w:t>
      </w:r>
      <w:r w:rsidR="00A306DD">
        <w:t>computer,</w:t>
      </w:r>
      <w:r>
        <w:t xml:space="preserve"> I</w:t>
      </w:r>
      <w:r w:rsidR="00A306DD">
        <w:t xml:space="preserve"> am able to execute a </w:t>
      </w:r>
      <w:proofErr w:type="spellStart"/>
      <w:r w:rsidR="00A306DD">
        <w:t>nmap</w:t>
      </w:r>
      <w:proofErr w:type="spellEnd"/>
      <w:r w:rsidR="00A306DD">
        <w:t xml:space="preserve"> scan to check for vulnerabilities and gain other useful/significant information</w:t>
      </w:r>
      <w:r w:rsidR="00A1127A">
        <w:t xml:space="preserve"> which is my </w:t>
      </w:r>
      <w:r w:rsidR="002F5BEE">
        <w:t>next</w:t>
      </w:r>
      <w:r w:rsidR="00A1127A">
        <w:t xml:space="preserve"> step in the list</w:t>
      </w:r>
      <w:r w:rsidR="00A306DD">
        <w:t>. While in the command prompt in Flare VM</w:t>
      </w:r>
      <w:r w:rsidR="000A0FB1">
        <w:t xml:space="preserve"> I used command </w:t>
      </w:r>
      <w:proofErr w:type="spellStart"/>
      <w:r w:rsidR="000A0FB1" w:rsidRPr="000A0FB1">
        <w:rPr>
          <w:b/>
          <w:bCs/>
        </w:rPr>
        <w:t>nmap</w:t>
      </w:r>
      <w:proofErr w:type="spellEnd"/>
      <w:r w:rsidR="000A0FB1" w:rsidRPr="000A0FB1">
        <w:rPr>
          <w:b/>
          <w:bCs/>
        </w:rPr>
        <w:t xml:space="preserve"> -A -T5 -O 10.0.2.4 -</w:t>
      </w:r>
      <w:proofErr w:type="spellStart"/>
      <w:r w:rsidR="000A0FB1" w:rsidRPr="000A0FB1">
        <w:rPr>
          <w:b/>
          <w:bCs/>
        </w:rPr>
        <w:t>sC</w:t>
      </w:r>
      <w:proofErr w:type="spellEnd"/>
      <w:r w:rsidR="000A0FB1">
        <w:rPr>
          <w:b/>
          <w:bCs/>
        </w:rPr>
        <w:t xml:space="preserve"> &gt;</w:t>
      </w:r>
      <w:r w:rsidR="00B24BE4">
        <w:rPr>
          <w:b/>
          <w:bCs/>
        </w:rPr>
        <w:t xml:space="preserve">&gt; </w:t>
      </w:r>
      <w:r w:rsidR="000A0FB1">
        <w:rPr>
          <w:b/>
          <w:bCs/>
        </w:rPr>
        <w:t>scan-info.txt</w:t>
      </w:r>
      <w:r w:rsidR="000A0FB1">
        <w:t>. This</w:t>
      </w:r>
      <w:r w:rsidR="00281E86">
        <w:t xml:space="preserve"> command can be described as</w:t>
      </w:r>
      <w:r w:rsidR="000A0FB1">
        <w:t xml:space="preserve"> an aggressive scan that would give me information about all open ports, information about the operating system, information about some vulnerabilities (if there are any), and finally all of this output would be </w:t>
      </w:r>
      <w:r w:rsidR="00B24BE4">
        <w:t>appended to the file “scan-info.txt”</w:t>
      </w:r>
      <w:r w:rsidR="000A0FB1">
        <w:t>. After th</w:t>
      </w:r>
      <w:r w:rsidR="00B24BE4">
        <w:t xml:space="preserve">e scan was </w:t>
      </w:r>
      <w:r w:rsidR="00E275FE">
        <w:t>done,</w:t>
      </w:r>
      <w:r w:rsidR="00B24BE4">
        <w:t xml:space="preserve"> I opened the file to see the output (refer to </w:t>
      </w:r>
      <w:hyperlink w:anchor="_Exhibit_7" w:history="1">
        <w:r w:rsidR="00841A45" w:rsidRPr="00A45D98">
          <w:rPr>
            <w:rStyle w:val="Hyperlink"/>
          </w:rPr>
          <w:t>exhibit</w:t>
        </w:r>
        <w:r w:rsidR="00B24BE4" w:rsidRPr="00A45D98">
          <w:rPr>
            <w:rStyle w:val="Hyperlink"/>
          </w:rPr>
          <w:t xml:space="preserve"> </w:t>
        </w:r>
        <w:r w:rsidR="00841A45" w:rsidRPr="00A45D98">
          <w:rPr>
            <w:rStyle w:val="Hyperlink"/>
          </w:rPr>
          <w:t>7</w:t>
        </w:r>
      </w:hyperlink>
      <w:r w:rsidR="00B24BE4">
        <w:t>)</w:t>
      </w:r>
      <w:r w:rsidR="00684D0E">
        <w:t>.</w:t>
      </w:r>
      <w:r w:rsidR="00091C01">
        <w:t xml:space="preserve"> </w:t>
      </w:r>
      <w:r w:rsidR="006005A0">
        <w:t>The open ports are port 22 (</w:t>
      </w:r>
      <w:proofErr w:type="spellStart"/>
      <w:r w:rsidR="006005A0">
        <w:t>ssh</w:t>
      </w:r>
      <w:proofErr w:type="spellEnd"/>
      <w:r w:rsidR="006005A0">
        <w:t>), port 135 (</w:t>
      </w:r>
      <w:proofErr w:type="spellStart"/>
      <w:r w:rsidR="006005A0">
        <w:t>msrpc</w:t>
      </w:r>
      <w:proofErr w:type="spellEnd"/>
      <w:r w:rsidR="006005A0">
        <w:t>), port 139 (</w:t>
      </w:r>
      <w:proofErr w:type="spellStart"/>
      <w:r w:rsidR="006005A0">
        <w:t>netbios-ssn</w:t>
      </w:r>
      <w:proofErr w:type="spellEnd"/>
      <w:r w:rsidR="006005A0">
        <w:t xml:space="preserve">), port </w:t>
      </w:r>
      <w:proofErr w:type="spellStart"/>
      <w:r w:rsidR="006005A0">
        <w:t>port</w:t>
      </w:r>
      <w:proofErr w:type="spellEnd"/>
      <w:r w:rsidR="006005A0">
        <w:t xml:space="preserve"> 445 (</w:t>
      </w:r>
      <w:proofErr w:type="spellStart"/>
      <w:r w:rsidR="006005A0">
        <w:t>microsoft</w:t>
      </w:r>
      <w:proofErr w:type="spellEnd"/>
      <w:r w:rsidR="006005A0">
        <w:t xml:space="preserve">-ds), and finally port 5357 (http). The best guess for the operating system is that it’s most likely to be Microsoft Windows Vista/7. </w:t>
      </w:r>
      <w:r w:rsidR="00841A45">
        <w:t xml:space="preserve">Some vulnerabilities are as shown in </w:t>
      </w:r>
      <w:hyperlink w:anchor="_Exhibit_8" w:history="1">
        <w:r w:rsidR="00841A45" w:rsidRPr="00A45D98">
          <w:rPr>
            <w:rStyle w:val="Hyperlink"/>
          </w:rPr>
          <w:t>exhibit 8</w:t>
        </w:r>
      </w:hyperlink>
      <w:r w:rsidR="00841A45">
        <w:t xml:space="preserve">. My next approach was to </w:t>
      </w:r>
      <w:r w:rsidR="00E05F06">
        <w:t xml:space="preserve">try to see if there was any suspicious or “out-of-the-ordinary” data being transferred to and from 10.0.2.4 (Windows 7). For that reason, I started the Wireshark application in the Flare machine listening to the Ethernet interface. I let it sit for about 600 seconds (10 minutes) to see if I was able to </w:t>
      </w:r>
      <w:r w:rsidR="00E05F06">
        <w:lastRenderedPageBreak/>
        <w:t xml:space="preserve">pull out some significant information. </w:t>
      </w:r>
      <w:hyperlink w:anchor="_Exhibit_9" w:history="1">
        <w:r w:rsidR="00E05F06" w:rsidRPr="00034498">
          <w:rPr>
            <w:rStyle w:val="Hyperlink"/>
          </w:rPr>
          <w:t>Exhibit 9</w:t>
        </w:r>
      </w:hyperlink>
      <w:r w:rsidR="00E05F06">
        <w:t xml:space="preserve"> shows an overview of packets sent from and to 10.0.2.5</w:t>
      </w:r>
      <w:r w:rsidR="001C793B">
        <w:t xml:space="preserve">. </w:t>
      </w:r>
      <w:r w:rsidR="00B87711">
        <w:t xml:space="preserve">As I reviewed all the packets being transferred in the network, I was not able to find anything significant that would indicate me if, for example, there was a malicious service in the Windows 7 machine that might’ve been sending or retrieving packets in the network. The only things I was able to see were the ICMP packets whenever I ping-ed the Flare machine via the Windows 7 to check for availability, as well as some DHCP, BROWSER, IGMPv3 and LLMNR packets. Nothing suspicious in the network for now. </w:t>
      </w:r>
    </w:p>
    <w:p w14:paraId="02C20D89" w14:textId="6BE410C4" w:rsidR="00911F22" w:rsidRDefault="002F5BEE" w:rsidP="00BE2E12">
      <w:pPr>
        <w:spacing w:line="480" w:lineRule="auto"/>
      </w:pPr>
      <w:r>
        <w:tab/>
        <w:t xml:space="preserve">The next step is to check if there are any executables </w:t>
      </w:r>
      <w:r w:rsidR="00362434">
        <w:t xml:space="preserve">files </w:t>
      </w:r>
      <w:r>
        <w:t>opening TCP or UDP ports</w:t>
      </w:r>
      <w:r w:rsidR="002E514B">
        <w:t>.</w:t>
      </w:r>
      <w:r w:rsidR="00362434">
        <w:t xml:space="preserve"> Using the tools/</w:t>
      </w:r>
      <w:proofErr w:type="spellStart"/>
      <w:r w:rsidR="00362434">
        <w:t>sysinternals</w:t>
      </w:r>
      <w:proofErr w:type="spellEnd"/>
      <w:r w:rsidR="00362434">
        <w:t xml:space="preserve"> directory I executed procmon.exe and procexp.exe to get me an overview of the process that could give me some type of clue that they’re malicious. Since I knew that there weren’t any connections established to the computer from whenever I checked the </w:t>
      </w:r>
      <w:proofErr w:type="spellStart"/>
      <w:r w:rsidR="00362434">
        <w:t>arp</w:t>
      </w:r>
      <w:proofErr w:type="spellEnd"/>
      <w:r w:rsidR="00362434">
        <w:t xml:space="preserve"> table, I had a strong feeling that there weren’t going to be any files opening ports to listen to. Either way I still investigated the output of both programs. </w:t>
      </w:r>
      <w:r w:rsidR="00A55DA2">
        <w:t>I opened procmon.exe and there was</w:t>
      </w:r>
      <w:r w:rsidR="00A63CFA">
        <w:t xml:space="preserve">n’t anything that I saw that seemed suspicious at all. There were a lot of processes running but they all seem to be system/windows process or processes that are usually always running whenever a computer is turned on (refer to </w:t>
      </w:r>
      <w:hyperlink w:anchor="_Exhibit_12" w:history="1">
        <w:r w:rsidR="00A63CFA" w:rsidRPr="00516F65">
          <w:rPr>
            <w:rStyle w:val="Hyperlink"/>
          </w:rPr>
          <w:t>exhibit 12</w:t>
        </w:r>
      </w:hyperlink>
      <w:r w:rsidR="00A63CFA">
        <w:t xml:space="preserve">). Only the shown process was </w:t>
      </w:r>
      <w:r w:rsidR="00911F22">
        <w:t xml:space="preserve">using UDP protocols but nothing out of the usual. In the procexp.exe program </w:t>
      </w:r>
      <w:r w:rsidR="001F2734">
        <w:t xml:space="preserve">and again there wasn’t anything suspicious about the processes (refer to </w:t>
      </w:r>
      <w:hyperlink w:anchor="_Exhibit_13" w:history="1">
        <w:r w:rsidR="001F2734" w:rsidRPr="00516F65">
          <w:rPr>
            <w:rStyle w:val="Hyperlink"/>
          </w:rPr>
          <w:t>exhibit 13</w:t>
        </w:r>
      </w:hyperlink>
      <w:r w:rsidR="001F2734">
        <w:t>).</w:t>
      </w:r>
      <w:r w:rsidR="00FA258C">
        <w:t xml:space="preserve"> I could say that the most “active” executable </w:t>
      </w:r>
      <w:r w:rsidR="000668C0">
        <w:t xml:space="preserve">that has many processes is the svchost.exe. </w:t>
      </w:r>
    </w:p>
    <w:p w14:paraId="464490C3" w14:textId="0F1BCA3F" w:rsidR="005F5F85" w:rsidRDefault="00E91358" w:rsidP="00BE2E12">
      <w:pPr>
        <w:spacing w:line="480" w:lineRule="auto"/>
      </w:pPr>
      <w:r>
        <w:tab/>
        <w:t xml:space="preserve">I then checked for the cached NetBIOS name table using the </w:t>
      </w:r>
      <w:proofErr w:type="spellStart"/>
      <w:r>
        <w:t>ShareEnum</w:t>
      </w:r>
      <w:proofErr w:type="spellEnd"/>
      <w:r>
        <w:t xml:space="preserve"> program in the </w:t>
      </w:r>
      <w:proofErr w:type="spellStart"/>
      <w:r>
        <w:t>sysinternals</w:t>
      </w:r>
      <w:proofErr w:type="spellEnd"/>
      <w:r>
        <w:t xml:space="preserve"> but failed to find something significant (refer to </w:t>
      </w:r>
      <w:hyperlink w:anchor="_Exhibit_14" w:history="1">
        <w:r w:rsidR="00516F65" w:rsidRPr="00516F65">
          <w:rPr>
            <w:rStyle w:val="Hyperlink"/>
          </w:rPr>
          <w:t>exhibit</w:t>
        </w:r>
        <w:r w:rsidRPr="00516F65">
          <w:rPr>
            <w:rStyle w:val="Hyperlink"/>
          </w:rPr>
          <w:t xml:space="preserve"> 14</w:t>
        </w:r>
      </w:hyperlink>
      <w:r>
        <w:t xml:space="preserve">). </w:t>
      </w:r>
      <w:r w:rsidR="00A209FB">
        <w:t xml:space="preserve">Then I checked for and users currently logged on to the computer and for that I used the PSLoggedOn.exe program. The output of the program gave some interesting information </w:t>
      </w:r>
      <w:r w:rsidR="00873F72">
        <w:t>about users logged on locally and these were the following users: IEWIN7\</w:t>
      </w:r>
      <w:proofErr w:type="spellStart"/>
      <w:r w:rsidR="00873F72">
        <w:t>IEUser</w:t>
      </w:r>
      <w:proofErr w:type="spellEnd"/>
      <w:r w:rsidR="00873F72">
        <w:t>, IEWIN7\</w:t>
      </w:r>
      <w:proofErr w:type="spellStart"/>
      <w:r w:rsidR="00873F72">
        <w:t>sshd_server</w:t>
      </w:r>
      <w:proofErr w:type="spellEnd"/>
      <w:r w:rsidR="00873F72">
        <w:t xml:space="preserve">, and IEWIN7\Admin. The </w:t>
      </w:r>
      <w:proofErr w:type="spellStart"/>
      <w:r w:rsidR="00873F72">
        <w:t>IEUser</w:t>
      </w:r>
      <w:proofErr w:type="spellEnd"/>
      <w:r w:rsidR="00873F72">
        <w:t xml:space="preserve"> (which is me) was logged on today by me and the other two had an unknown time (refer to </w:t>
      </w:r>
      <w:hyperlink w:anchor="_Exhibit_15" w:history="1">
        <w:r w:rsidR="00873F72" w:rsidRPr="00516F65">
          <w:rPr>
            <w:rStyle w:val="Hyperlink"/>
          </w:rPr>
          <w:t>exhibit 15</w:t>
        </w:r>
      </w:hyperlink>
      <w:r w:rsidR="00873F72">
        <w:t xml:space="preserve">). I </w:t>
      </w:r>
      <w:r w:rsidR="003E7ADD">
        <w:t xml:space="preserve">also </w:t>
      </w:r>
      <w:r w:rsidR="00873F72">
        <w:t>used the log</w:t>
      </w:r>
      <w:r w:rsidR="003E7ADD">
        <w:t xml:space="preserve">onsessions.exe program to view the logon session information (refer to </w:t>
      </w:r>
      <w:hyperlink w:anchor="_Exhibit_16" w:history="1">
        <w:r w:rsidR="003E7ADD" w:rsidRPr="00516F65">
          <w:rPr>
            <w:rStyle w:val="Hyperlink"/>
          </w:rPr>
          <w:t>exhibit 16</w:t>
        </w:r>
      </w:hyperlink>
      <w:r w:rsidR="003E7ADD">
        <w:t xml:space="preserve">). The </w:t>
      </w:r>
      <w:r w:rsidR="003E7ADD">
        <w:lastRenderedPageBreak/>
        <w:t>only session that stood out to me was a session made by user NT AUTHORITY\ANONYMOUS LOGON and user IEWIN7\</w:t>
      </w:r>
      <w:proofErr w:type="spellStart"/>
      <w:r w:rsidR="003E7ADD">
        <w:t>sshd_server</w:t>
      </w:r>
      <w:proofErr w:type="spellEnd"/>
      <w:r w:rsidR="003E7ADD">
        <w:t xml:space="preserve"> (refer to </w:t>
      </w:r>
      <w:hyperlink w:anchor="_Exhibit_17" w:history="1">
        <w:r w:rsidR="003E7ADD" w:rsidRPr="00516F65">
          <w:rPr>
            <w:rStyle w:val="Hyperlink"/>
          </w:rPr>
          <w:t>exhibit 17</w:t>
        </w:r>
      </w:hyperlink>
      <w:r w:rsidR="003E7ADD">
        <w:t>).</w:t>
      </w:r>
      <w:r w:rsidR="00782628">
        <w:t xml:space="preserve"> Then I checked for the internal routing table using command netstat -</w:t>
      </w:r>
      <w:proofErr w:type="spellStart"/>
      <w:r w:rsidR="00782628">
        <w:t>rn</w:t>
      </w:r>
      <w:proofErr w:type="spellEnd"/>
      <w:r w:rsidR="00782628">
        <w:t xml:space="preserve"> (refer to </w:t>
      </w:r>
      <w:hyperlink w:anchor="_Exhibit_18" w:history="1">
        <w:r w:rsidR="00782628" w:rsidRPr="00516F65">
          <w:rPr>
            <w:rStyle w:val="Hyperlink"/>
          </w:rPr>
          <w:t>exhibit 18</w:t>
        </w:r>
      </w:hyperlink>
      <w:r w:rsidR="00782628">
        <w:t>)</w:t>
      </w:r>
      <w:r w:rsidR="00CF255D">
        <w:t xml:space="preserve">. </w:t>
      </w:r>
      <w:r w:rsidR="00685332">
        <w:t xml:space="preserve">Then I was supposed to check for the process list using pslist.exe but I have kind of already done that whenever I used the procmon.exe program. However, the actual output of pslist.exe is shown in </w:t>
      </w:r>
      <w:hyperlink w:anchor="_Exhibit_19" w:history="1">
        <w:r w:rsidR="00685332" w:rsidRPr="00516F65">
          <w:rPr>
            <w:rStyle w:val="Hyperlink"/>
          </w:rPr>
          <w:t>exhibit 19</w:t>
        </w:r>
      </w:hyperlink>
      <w:r w:rsidR="00685332">
        <w:t xml:space="preserve">. I tried searching for running services using the psservice.exe program but I was unable to grasp an overview of some services for the simple reason that the output was never ending. Meaning there was a significant big </w:t>
      </w:r>
      <w:r w:rsidR="008462A1">
        <w:t>number</w:t>
      </w:r>
      <w:r w:rsidR="00685332">
        <w:t xml:space="preserve"> of services running </w:t>
      </w:r>
      <w:r w:rsidR="008462A1">
        <w:t>in the computer and I couldn’t also fit them all into one screenshot.</w:t>
      </w:r>
      <w:r w:rsidR="00811DAB">
        <w:t xml:space="preserve"> I also checked for any files that could’ve been opened remotely by someone else. I used command psfile.exe and the output showed that there </w:t>
      </w:r>
      <w:r w:rsidR="007E4078">
        <w:t>were</w:t>
      </w:r>
      <w:r w:rsidR="00811DAB">
        <w:t xml:space="preserve"> not any files opened remotely.</w:t>
      </w:r>
      <w:r w:rsidR="000015BA">
        <w:t xml:space="preserve"> My final step was to conduct a full system memory dumb. For that I utilized Redline and followed all the steps from the instructor’s lecture notes and his configurations. I transfer the analysis directory to the Windows 7 and ran the </w:t>
      </w:r>
      <w:proofErr w:type="spellStart"/>
      <w:r w:rsidR="000015BA">
        <w:t>RunRedlineAudit</w:t>
      </w:r>
      <w:proofErr w:type="spellEnd"/>
      <w:r w:rsidR="000015BA">
        <w:t xml:space="preserve"> executable file to capture all the memory data. Then I transferred back the directory to my flare VM and started my analysis. </w:t>
      </w:r>
      <w:r w:rsidR="002D4C35">
        <w:t xml:space="preserve">I looked at the registry hives and this was the result (refer to </w:t>
      </w:r>
      <w:hyperlink w:anchor="_Evidence_20" w:history="1">
        <w:r w:rsidR="002D4C35" w:rsidRPr="00516F65">
          <w:rPr>
            <w:rStyle w:val="Hyperlink"/>
          </w:rPr>
          <w:t>e</w:t>
        </w:r>
        <w:r w:rsidR="007560F4" w:rsidRPr="00516F65">
          <w:rPr>
            <w:rStyle w:val="Hyperlink"/>
          </w:rPr>
          <w:t>vidence</w:t>
        </w:r>
        <w:r w:rsidR="002D4C35" w:rsidRPr="00516F65">
          <w:rPr>
            <w:rStyle w:val="Hyperlink"/>
          </w:rPr>
          <w:t xml:space="preserve"> 20</w:t>
        </w:r>
      </w:hyperlink>
      <w:r w:rsidR="002D4C35">
        <w:t xml:space="preserve">). </w:t>
      </w:r>
      <w:r w:rsidR="005F5F85">
        <w:t xml:space="preserve">I looked at the event logs and noticed that there was a user account that was changed called Admin. The user that was logged in March 23, 2023 tried to change the password and changed several </w:t>
      </w:r>
      <w:r w:rsidR="00FC4185">
        <w:t>times</w:t>
      </w:r>
      <w:r w:rsidR="005F5F85">
        <w:t xml:space="preserve"> to that user (refer to </w:t>
      </w:r>
      <w:hyperlink w:anchor="_Evidence_21" w:history="1">
        <w:r w:rsidR="005F5F85" w:rsidRPr="00516F65">
          <w:rPr>
            <w:rStyle w:val="Hyperlink"/>
          </w:rPr>
          <w:t>e</w:t>
        </w:r>
        <w:r w:rsidR="007560F4" w:rsidRPr="00516F65">
          <w:rPr>
            <w:rStyle w:val="Hyperlink"/>
          </w:rPr>
          <w:t>vidence</w:t>
        </w:r>
        <w:r w:rsidR="005F5F85" w:rsidRPr="00516F65">
          <w:rPr>
            <w:rStyle w:val="Hyperlink"/>
          </w:rPr>
          <w:t xml:space="preserve"> 21</w:t>
        </w:r>
      </w:hyperlink>
      <w:r w:rsidR="005F5F85">
        <w:t>).</w:t>
      </w:r>
    </w:p>
    <w:p w14:paraId="22A1995C" w14:textId="37E4950D" w:rsidR="00487A1E" w:rsidRDefault="00487A1E" w:rsidP="00BE2E12">
      <w:pPr>
        <w:pStyle w:val="Heading5"/>
        <w:spacing w:line="480" w:lineRule="auto"/>
        <w:jc w:val="center"/>
        <w:rPr>
          <w:sz w:val="36"/>
          <w:szCs w:val="36"/>
        </w:rPr>
      </w:pPr>
      <w:bookmarkStart w:id="9" w:name="_Summary_of_conclusions"/>
      <w:bookmarkEnd w:id="9"/>
      <w:r w:rsidRPr="00487A1E">
        <w:rPr>
          <w:sz w:val="36"/>
          <w:szCs w:val="36"/>
        </w:rPr>
        <w:t>Summary of conclusions reached</w:t>
      </w:r>
    </w:p>
    <w:p w14:paraId="3F4DDD6C" w14:textId="13B375A4" w:rsidR="00516F65" w:rsidRDefault="00FC4185" w:rsidP="00BE2E12">
      <w:pPr>
        <w:spacing w:line="480" w:lineRule="auto"/>
      </w:pPr>
      <w:r>
        <w:t>Based on all of the findings made there could be an approximate storyline that would describe the situation that has happened. George and Mike were normally working with their research experiment when they received a message from Demitri (a mafia member) saying that they would get 50 million dollars in exchange of some valuable data (the firm’s intellectual property). These two individuals were driven by the large amount of money they would receive if they somewhat were able to transfer him the data he was asking for. For that, George</w:t>
      </w:r>
      <w:r w:rsidR="004E70E1">
        <w:t>’s</w:t>
      </w:r>
      <w:r>
        <w:t xml:space="preserve"> first action was to set up an FTP server that would </w:t>
      </w:r>
      <w:r>
        <w:lastRenderedPageBreak/>
        <w:t>allow him to send</w:t>
      </w:r>
      <w:r w:rsidR="001B1C57">
        <w:t xml:space="preserve"> the information. After the transfer of information was made it</w:t>
      </w:r>
      <w:r w:rsidR="00263177">
        <w:t>’s more than probably that</w:t>
      </w:r>
      <w:r w:rsidR="001B1C57">
        <w:t xml:space="preserve"> George was outplayed because probably never received the money and the “mafia member” kept the intellectual property. Finally, even though I was not able to find any</w:t>
      </w:r>
      <w:r w:rsidR="002230B4">
        <w:t xml:space="preserve"> hard evidence on whether the malicious user injected something into the computer my most approximate guess is that he installed malware in the computer</w:t>
      </w:r>
      <w:r w:rsidR="00263177">
        <w:t>,</w:t>
      </w:r>
      <w:r w:rsidR="002230B4">
        <w:t xml:space="preserve"> changed the password of the Administrator account</w:t>
      </w:r>
      <w:r w:rsidR="00263177">
        <w:t xml:space="preserve">, and finally, George more than likely changed the password of the </w:t>
      </w:r>
      <w:proofErr w:type="spellStart"/>
      <w:r w:rsidR="00263177">
        <w:t>IEUser</w:t>
      </w:r>
      <w:proofErr w:type="spellEnd"/>
      <w:r w:rsidR="00263177">
        <w:t xml:space="preserve"> account.</w:t>
      </w:r>
      <w:r w:rsidR="002230B4">
        <w:t xml:space="preserve"> </w:t>
      </w:r>
      <w:bookmarkStart w:id="10" w:name="_Expert_opinion_regarding"/>
      <w:bookmarkEnd w:id="10"/>
    </w:p>
    <w:p w14:paraId="331C34CB" w14:textId="5B089103" w:rsidR="00DD2A37" w:rsidRDefault="00516F65" w:rsidP="00DD2A37">
      <w:r>
        <w:br w:type="page"/>
      </w:r>
    </w:p>
    <w:p w14:paraId="7AFD3C7F" w14:textId="72B004DE" w:rsidR="00516F65" w:rsidRPr="00DD2A37" w:rsidRDefault="00DD2A37" w:rsidP="00DD2A37">
      <w:pPr>
        <w:pStyle w:val="Heading5"/>
        <w:jc w:val="center"/>
        <w:rPr>
          <w:sz w:val="36"/>
          <w:szCs w:val="36"/>
        </w:rPr>
      </w:pPr>
      <w:bookmarkStart w:id="11" w:name="_References"/>
      <w:bookmarkEnd w:id="11"/>
      <w:r w:rsidRPr="00DD2A37">
        <w:rPr>
          <w:sz w:val="36"/>
          <w:szCs w:val="36"/>
        </w:rPr>
        <w:lastRenderedPageBreak/>
        <w:t>References</w:t>
      </w:r>
    </w:p>
    <w:p w14:paraId="65B79E40" w14:textId="77777777" w:rsidR="00DD2A37" w:rsidRPr="00DD2A37" w:rsidRDefault="00DD2A37" w:rsidP="00DD2A37">
      <w:pPr>
        <w:spacing w:line="480" w:lineRule="auto"/>
      </w:pPr>
    </w:p>
    <w:sdt>
      <w:sdtPr>
        <w:id w:val="1674684063"/>
        <w:bibliography/>
      </w:sdtPr>
      <w:sdtEndPr/>
      <w:sdtContent>
        <w:p w14:paraId="392BCC4A" w14:textId="77777777" w:rsidR="00DD2A37" w:rsidRPr="00297FB9" w:rsidRDefault="00DD2A37" w:rsidP="00DD2A37">
          <w:pPr>
            <w:spacing w:line="480" w:lineRule="auto"/>
            <w:ind w:left="720" w:hanging="720"/>
          </w:pPr>
          <w:r w:rsidRPr="00297FB9">
            <w:rPr>
              <w:i/>
              <w:iCs/>
            </w:rPr>
            <w:t>Digital Forensic Report Sample</w:t>
          </w:r>
          <w:r w:rsidRPr="00297FB9">
            <w:t xml:space="preserve">. online.fliphtml5.com. (n.d.). https://online.fliphtml5.com/rllbc/zdmn/#p=5 </w:t>
          </w:r>
        </w:p>
        <w:p w14:paraId="6048F352" w14:textId="77777777" w:rsidR="00DD2A37" w:rsidRDefault="00B12753" w:rsidP="00DD2A37">
          <w:pPr>
            <w:spacing w:line="480" w:lineRule="auto"/>
          </w:pPr>
        </w:p>
      </w:sdtContent>
    </w:sdt>
    <w:p w14:paraId="47E65794" w14:textId="77777777" w:rsidR="00DD2A37" w:rsidRPr="00DD2A37" w:rsidRDefault="00DD2A37" w:rsidP="00DD2A37"/>
    <w:p w14:paraId="6854ADE2" w14:textId="77777777" w:rsidR="00516F65" w:rsidRDefault="00516F65">
      <w:pPr>
        <w:rPr>
          <w:rFonts w:asciiTheme="majorHAnsi" w:hAnsiTheme="majorHAnsi"/>
          <w:b/>
          <w:color w:val="476166" w:themeColor="accent1"/>
          <w:sz w:val="36"/>
          <w:szCs w:val="36"/>
        </w:rPr>
      </w:pPr>
      <w:bookmarkStart w:id="12" w:name="_Appendix_A"/>
      <w:bookmarkEnd w:id="12"/>
      <w:r>
        <w:rPr>
          <w:sz w:val="36"/>
          <w:szCs w:val="36"/>
        </w:rPr>
        <w:br w:type="page"/>
      </w:r>
    </w:p>
    <w:p w14:paraId="58AA8426" w14:textId="79FC8A5B" w:rsidR="006A52D3" w:rsidRPr="006A52D3" w:rsidRDefault="006A52D3" w:rsidP="00BE2E12">
      <w:pPr>
        <w:pStyle w:val="Heading5"/>
        <w:spacing w:line="480" w:lineRule="auto"/>
        <w:jc w:val="center"/>
        <w:rPr>
          <w:sz w:val="36"/>
          <w:szCs w:val="36"/>
        </w:rPr>
      </w:pPr>
      <w:r w:rsidRPr="006A52D3">
        <w:rPr>
          <w:sz w:val="36"/>
          <w:szCs w:val="36"/>
        </w:rPr>
        <w:lastRenderedPageBreak/>
        <w:t>Appendix A</w:t>
      </w:r>
    </w:p>
    <w:p w14:paraId="1F83D365" w14:textId="091C0742" w:rsidR="006A52D3" w:rsidRDefault="00EF347E" w:rsidP="00BE2E12">
      <w:pPr>
        <w:pStyle w:val="Heading5"/>
        <w:spacing w:line="480" w:lineRule="auto"/>
        <w:rPr>
          <w:sz w:val="36"/>
          <w:szCs w:val="36"/>
        </w:rPr>
      </w:pPr>
      <w:bookmarkStart w:id="13" w:name="_Exhibits"/>
      <w:bookmarkEnd w:id="13"/>
      <w:r>
        <w:rPr>
          <w:sz w:val="36"/>
          <w:szCs w:val="36"/>
        </w:rPr>
        <w:t>Exhibit</w:t>
      </w:r>
      <w:r w:rsidR="006A52D3" w:rsidRPr="006A52D3">
        <w:rPr>
          <w:sz w:val="36"/>
          <w:szCs w:val="36"/>
        </w:rPr>
        <w:t>s</w:t>
      </w:r>
      <w:r w:rsidR="006D5911">
        <w:rPr>
          <w:sz w:val="36"/>
          <w:szCs w:val="36"/>
        </w:rPr>
        <w:t>/Evidence</w:t>
      </w:r>
    </w:p>
    <w:p w14:paraId="6B8F48CC" w14:textId="28970CB7" w:rsidR="00CF665B" w:rsidRDefault="006D5911" w:rsidP="00BE2E12">
      <w:pPr>
        <w:pStyle w:val="Heading4"/>
        <w:spacing w:line="480" w:lineRule="auto"/>
        <w:rPr>
          <w:u w:val="single"/>
        </w:rPr>
      </w:pPr>
      <w:bookmarkStart w:id="14" w:name="_Exhibit_1"/>
      <w:bookmarkEnd w:id="14"/>
      <w:r>
        <w:rPr>
          <w:u w:val="single"/>
        </w:rPr>
        <w:t>Evidence</w:t>
      </w:r>
      <w:r w:rsidR="00CF665B" w:rsidRPr="00CF665B">
        <w:rPr>
          <w:u w:val="single"/>
        </w:rPr>
        <w:t xml:space="preserve"> 1</w:t>
      </w:r>
    </w:p>
    <w:p w14:paraId="4500B454" w14:textId="37B460E1" w:rsidR="00B92E02" w:rsidRPr="00B92E02" w:rsidRDefault="00B92E02" w:rsidP="00B92E02">
      <w:pPr>
        <w:jc w:val="center"/>
      </w:pPr>
      <w:r>
        <w:rPr>
          <w:noProof/>
        </w:rPr>
        <w:drawing>
          <wp:inline distT="0" distB="0" distL="0" distR="0" wp14:anchorId="1DF56837" wp14:editId="2A799187">
            <wp:extent cx="5510151" cy="356204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a:extLst>
                        <a:ext uri="{28A0092B-C50C-407E-A947-70E740481C1C}">
                          <a14:useLocalDpi xmlns:a14="http://schemas.microsoft.com/office/drawing/2010/main" val="0"/>
                        </a:ext>
                      </a:extLst>
                    </a:blip>
                    <a:srcRect l="2078" t="9549" r="60690" b="47641"/>
                    <a:stretch/>
                  </pic:blipFill>
                  <pic:spPr bwMode="auto">
                    <a:xfrm>
                      <a:off x="0" y="0"/>
                      <a:ext cx="5532118" cy="3576246"/>
                    </a:xfrm>
                    <a:prstGeom prst="rect">
                      <a:avLst/>
                    </a:prstGeom>
                    <a:ln>
                      <a:noFill/>
                    </a:ln>
                    <a:extLst>
                      <a:ext uri="{53640926-AAD7-44D8-BBD7-CCE9431645EC}">
                        <a14:shadowObscured xmlns:a14="http://schemas.microsoft.com/office/drawing/2010/main"/>
                      </a:ext>
                    </a:extLst>
                  </pic:spPr>
                </pic:pic>
              </a:graphicData>
            </a:graphic>
          </wp:inline>
        </w:drawing>
      </w:r>
    </w:p>
    <w:p w14:paraId="67862F6B" w14:textId="25BB2F77" w:rsidR="00CF665B" w:rsidRDefault="00EF347E" w:rsidP="00BE2E12">
      <w:pPr>
        <w:pStyle w:val="Heading4"/>
        <w:spacing w:line="480" w:lineRule="auto"/>
        <w:rPr>
          <w:u w:val="single"/>
        </w:rPr>
      </w:pPr>
      <w:bookmarkStart w:id="15" w:name="_Exhibit_2"/>
      <w:bookmarkEnd w:id="15"/>
      <w:r>
        <w:rPr>
          <w:u w:val="single"/>
        </w:rPr>
        <w:t>E</w:t>
      </w:r>
      <w:r w:rsidR="006D5911">
        <w:rPr>
          <w:u w:val="single"/>
        </w:rPr>
        <w:t>vidence</w:t>
      </w:r>
      <w:r w:rsidR="00CF665B" w:rsidRPr="00CF665B">
        <w:rPr>
          <w:u w:val="single"/>
        </w:rPr>
        <w:t xml:space="preserve"> 2</w:t>
      </w:r>
    </w:p>
    <w:p w14:paraId="26185EE2" w14:textId="6D43B8A0" w:rsidR="00B92E02" w:rsidRPr="00B92E02" w:rsidRDefault="00B92E02" w:rsidP="00B92E02">
      <w:pPr>
        <w:jc w:val="center"/>
      </w:pPr>
      <w:r>
        <w:rPr>
          <w:noProof/>
        </w:rPr>
        <w:lastRenderedPageBreak/>
        <w:drawing>
          <wp:inline distT="0" distB="0" distL="0" distR="0" wp14:anchorId="5A0EBE8C" wp14:editId="01F00CB4">
            <wp:extent cx="4476997" cy="382645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3">
                      <a:extLst>
                        <a:ext uri="{28A0092B-C50C-407E-A947-70E740481C1C}">
                          <a14:useLocalDpi xmlns:a14="http://schemas.microsoft.com/office/drawing/2010/main" val="0"/>
                        </a:ext>
                      </a:extLst>
                    </a:blip>
                    <a:srcRect t="14481" r="55837" b="18382"/>
                    <a:stretch/>
                  </pic:blipFill>
                  <pic:spPr bwMode="auto">
                    <a:xfrm>
                      <a:off x="0" y="0"/>
                      <a:ext cx="4483970" cy="3832418"/>
                    </a:xfrm>
                    <a:prstGeom prst="rect">
                      <a:avLst/>
                    </a:prstGeom>
                    <a:ln>
                      <a:noFill/>
                    </a:ln>
                    <a:extLst>
                      <a:ext uri="{53640926-AAD7-44D8-BBD7-CCE9431645EC}">
                        <a14:shadowObscured xmlns:a14="http://schemas.microsoft.com/office/drawing/2010/main"/>
                      </a:ext>
                    </a:extLst>
                  </pic:spPr>
                </pic:pic>
              </a:graphicData>
            </a:graphic>
          </wp:inline>
        </w:drawing>
      </w:r>
    </w:p>
    <w:p w14:paraId="317860E6" w14:textId="55A3DC93" w:rsidR="00CF665B" w:rsidRDefault="00EF347E" w:rsidP="00BE2E12">
      <w:pPr>
        <w:pStyle w:val="Heading4"/>
        <w:spacing w:line="480" w:lineRule="auto"/>
        <w:rPr>
          <w:u w:val="single"/>
        </w:rPr>
      </w:pPr>
      <w:bookmarkStart w:id="16" w:name="_Exhibit_3"/>
      <w:bookmarkEnd w:id="16"/>
      <w:r>
        <w:rPr>
          <w:u w:val="single"/>
        </w:rPr>
        <w:t>E</w:t>
      </w:r>
      <w:r w:rsidR="006D5911">
        <w:rPr>
          <w:u w:val="single"/>
        </w:rPr>
        <w:t>vidence</w:t>
      </w:r>
      <w:r w:rsidR="00CF665B" w:rsidRPr="00CF665B">
        <w:rPr>
          <w:u w:val="single"/>
        </w:rPr>
        <w:t xml:space="preserve"> 3</w:t>
      </w:r>
    </w:p>
    <w:p w14:paraId="0D8948EE" w14:textId="5ECC7F7A" w:rsidR="00B92E02" w:rsidRPr="00B92E02" w:rsidRDefault="00B92E02" w:rsidP="00B92E02">
      <w:pPr>
        <w:jc w:val="center"/>
      </w:pPr>
      <w:r>
        <w:rPr>
          <w:noProof/>
        </w:rPr>
        <w:drawing>
          <wp:inline distT="0" distB="0" distL="0" distR="0" wp14:anchorId="66434801" wp14:editId="5C559099">
            <wp:extent cx="7164722" cy="2541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4">
                      <a:extLst>
                        <a:ext uri="{28A0092B-C50C-407E-A947-70E740481C1C}">
                          <a14:useLocalDpi xmlns:a14="http://schemas.microsoft.com/office/drawing/2010/main" val="0"/>
                        </a:ext>
                      </a:extLst>
                    </a:blip>
                    <a:srcRect l="21818" r="5437" b="54106"/>
                    <a:stretch/>
                  </pic:blipFill>
                  <pic:spPr bwMode="auto">
                    <a:xfrm>
                      <a:off x="0" y="0"/>
                      <a:ext cx="7178621" cy="2546250"/>
                    </a:xfrm>
                    <a:prstGeom prst="rect">
                      <a:avLst/>
                    </a:prstGeom>
                    <a:ln>
                      <a:noFill/>
                    </a:ln>
                    <a:extLst>
                      <a:ext uri="{53640926-AAD7-44D8-BBD7-CCE9431645EC}">
                        <a14:shadowObscured xmlns:a14="http://schemas.microsoft.com/office/drawing/2010/main"/>
                      </a:ext>
                    </a:extLst>
                  </pic:spPr>
                </pic:pic>
              </a:graphicData>
            </a:graphic>
          </wp:inline>
        </w:drawing>
      </w:r>
    </w:p>
    <w:p w14:paraId="722A1A3D" w14:textId="2305720A" w:rsidR="00CF665B" w:rsidRDefault="00EF347E" w:rsidP="00BE2E12">
      <w:pPr>
        <w:pStyle w:val="Heading4"/>
        <w:spacing w:line="480" w:lineRule="auto"/>
        <w:rPr>
          <w:u w:val="single"/>
        </w:rPr>
      </w:pPr>
      <w:bookmarkStart w:id="17" w:name="_Exhibit_4"/>
      <w:bookmarkEnd w:id="17"/>
      <w:r>
        <w:rPr>
          <w:u w:val="single"/>
        </w:rPr>
        <w:t>E</w:t>
      </w:r>
      <w:r w:rsidR="006D5911">
        <w:rPr>
          <w:u w:val="single"/>
        </w:rPr>
        <w:t>vidence</w:t>
      </w:r>
      <w:r w:rsidR="00CF665B" w:rsidRPr="00CF665B">
        <w:rPr>
          <w:u w:val="single"/>
        </w:rPr>
        <w:t xml:space="preserve"> 4</w:t>
      </w:r>
    </w:p>
    <w:p w14:paraId="656E6A80" w14:textId="7A5ABE2A" w:rsidR="00B92E02" w:rsidRPr="00B92E02" w:rsidRDefault="00B92E02" w:rsidP="00B92E02">
      <w:pPr>
        <w:jc w:val="center"/>
      </w:pPr>
      <w:r>
        <w:rPr>
          <w:noProof/>
        </w:rPr>
        <w:lastRenderedPageBreak/>
        <w:drawing>
          <wp:inline distT="0" distB="0" distL="0" distR="0" wp14:anchorId="063E40D4" wp14:editId="6829682E">
            <wp:extent cx="5106389" cy="3439735"/>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5">
                      <a:extLst>
                        <a:ext uri="{28A0092B-C50C-407E-A947-70E740481C1C}">
                          <a14:useLocalDpi xmlns:a14="http://schemas.microsoft.com/office/drawing/2010/main" val="0"/>
                        </a:ext>
                      </a:extLst>
                    </a:blip>
                    <a:srcRect r="59127" b="51029"/>
                    <a:stretch/>
                  </pic:blipFill>
                  <pic:spPr bwMode="auto">
                    <a:xfrm>
                      <a:off x="0" y="0"/>
                      <a:ext cx="5121951" cy="3450218"/>
                    </a:xfrm>
                    <a:prstGeom prst="rect">
                      <a:avLst/>
                    </a:prstGeom>
                    <a:ln>
                      <a:noFill/>
                    </a:ln>
                    <a:extLst>
                      <a:ext uri="{53640926-AAD7-44D8-BBD7-CCE9431645EC}">
                        <a14:shadowObscured xmlns:a14="http://schemas.microsoft.com/office/drawing/2010/main"/>
                      </a:ext>
                    </a:extLst>
                  </pic:spPr>
                </pic:pic>
              </a:graphicData>
            </a:graphic>
          </wp:inline>
        </w:drawing>
      </w:r>
    </w:p>
    <w:p w14:paraId="543D8953" w14:textId="178EA3C6" w:rsidR="00CF665B" w:rsidRDefault="00EF347E" w:rsidP="00BE2E12">
      <w:pPr>
        <w:pStyle w:val="Heading4"/>
        <w:spacing w:line="480" w:lineRule="auto"/>
        <w:rPr>
          <w:u w:val="single"/>
        </w:rPr>
      </w:pPr>
      <w:bookmarkStart w:id="18" w:name="_Exhibit_5"/>
      <w:bookmarkEnd w:id="18"/>
      <w:r>
        <w:rPr>
          <w:u w:val="single"/>
        </w:rPr>
        <w:t>Exhibit</w:t>
      </w:r>
      <w:r w:rsidR="00CF665B" w:rsidRPr="00CF665B">
        <w:rPr>
          <w:u w:val="single"/>
        </w:rPr>
        <w:t xml:space="preserve"> 5</w:t>
      </w:r>
    </w:p>
    <w:p w14:paraId="562DAE75" w14:textId="09520AD7" w:rsidR="00B92E02" w:rsidRPr="00B92E02" w:rsidRDefault="0031206A" w:rsidP="00B92E02">
      <w:pPr>
        <w:jc w:val="center"/>
      </w:pPr>
      <w:r>
        <w:rPr>
          <w:noProof/>
        </w:rPr>
        <w:drawing>
          <wp:inline distT="0" distB="0" distL="0" distR="0" wp14:anchorId="2B769B98" wp14:editId="3BE176C4">
            <wp:extent cx="5260768" cy="3792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a:extLst>
                        <a:ext uri="{28A0092B-C50C-407E-A947-70E740481C1C}">
                          <a14:useLocalDpi xmlns:a14="http://schemas.microsoft.com/office/drawing/2010/main" val="0"/>
                        </a:ext>
                      </a:extLst>
                    </a:blip>
                    <a:srcRect l="2943" t="38499" r="56696" b="9754"/>
                    <a:stretch/>
                  </pic:blipFill>
                  <pic:spPr bwMode="auto">
                    <a:xfrm>
                      <a:off x="0" y="0"/>
                      <a:ext cx="5282540" cy="3807879"/>
                    </a:xfrm>
                    <a:prstGeom prst="rect">
                      <a:avLst/>
                    </a:prstGeom>
                    <a:ln>
                      <a:noFill/>
                    </a:ln>
                    <a:extLst>
                      <a:ext uri="{53640926-AAD7-44D8-BBD7-CCE9431645EC}">
                        <a14:shadowObscured xmlns:a14="http://schemas.microsoft.com/office/drawing/2010/main"/>
                      </a:ext>
                    </a:extLst>
                  </pic:spPr>
                </pic:pic>
              </a:graphicData>
            </a:graphic>
          </wp:inline>
        </w:drawing>
      </w:r>
    </w:p>
    <w:p w14:paraId="57CA1609" w14:textId="53961D1C" w:rsidR="00CF665B" w:rsidRDefault="00EF347E" w:rsidP="00BE2E12">
      <w:pPr>
        <w:pStyle w:val="Heading4"/>
        <w:spacing w:line="480" w:lineRule="auto"/>
        <w:rPr>
          <w:u w:val="single"/>
        </w:rPr>
      </w:pPr>
      <w:bookmarkStart w:id="19" w:name="_Exhibit_6"/>
      <w:bookmarkEnd w:id="19"/>
      <w:r>
        <w:rPr>
          <w:u w:val="single"/>
        </w:rPr>
        <w:t>Exhibit</w:t>
      </w:r>
      <w:r w:rsidR="00CF665B" w:rsidRPr="00CF665B">
        <w:rPr>
          <w:u w:val="single"/>
        </w:rPr>
        <w:t xml:space="preserve"> 6</w:t>
      </w:r>
    </w:p>
    <w:p w14:paraId="40E7A831" w14:textId="0D418A66" w:rsidR="0031206A" w:rsidRPr="0031206A" w:rsidRDefault="00960C9F" w:rsidP="0031206A">
      <w:pPr>
        <w:jc w:val="center"/>
      </w:pPr>
      <w:r>
        <w:rPr>
          <w:noProof/>
        </w:rPr>
        <w:lastRenderedPageBreak/>
        <w:drawing>
          <wp:inline distT="0" distB="0" distL="0" distR="0" wp14:anchorId="26671BC3" wp14:editId="1DC1E3C1">
            <wp:extent cx="4861001" cy="315883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7">
                      <a:extLst>
                        <a:ext uri="{28A0092B-C50C-407E-A947-70E740481C1C}">
                          <a14:useLocalDpi xmlns:a14="http://schemas.microsoft.com/office/drawing/2010/main" val="0"/>
                        </a:ext>
                      </a:extLst>
                    </a:blip>
                    <a:srcRect l="21821" t="14479" r="43008" b="44870"/>
                    <a:stretch/>
                  </pic:blipFill>
                  <pic:spPr bwMode="auto">
                    <a:xfrm>
                      <a:off x="0" y="0"/>
                      <a:ext cx="4885041" cy="3174458"/>
                    </a:xfrm>
                    <a:prstGeom prst="rect">
                      <a:avLst/>
                    </a:prstGeom>
                    <a:ln>
                      <a:noFill/>
                    </a:ln>
                    <a:extLst>
                      <a:ext uri="{53640926-AAD7-44D8-BBD7-CCE9431645EC}">
                        <a14:shadowObscured xmlns:a14="http://schemas.microsoft.com/office/drawing/2010/main"/>
                      </a:ext>
                    </a:extLst>
                  </pic:spPr>
                </pic:pic>
              </a:graphicData>
            </a:graphic>
          </wp:inline>
        </w:drawing>
      </w:r>
    </w:p>
    <w:p w14:paraId="7EBC2BC9" w14:textId="324B1E3C" w:rsidR="00CF665B" w:rsidRDefault="00EF347E" w:rsidP="00BE2E12">
      <w:pPr>
        <w:pStyle w:val="Heading4"/>
        <w:spacing w:line="480" w:lineRule="auto"/>
        <w:rPr>
          <w:u w:val="single"/>
        </w:rPr>
      </w:pPr>
      <w:bookmarkStart w:id="20" w:name="_Exhibit_7"/>
      <w:bookmarkEnd w:id="20"/>
      <w:r>
        <w:rPr>
          <w:u w:val="single"/>
        </w:rPr>
        <w:t>Exhibit</w:t>
      </w:r>
      <w:r w:rsidR="00CF665B" w:rsidRPr="00CF665B">
        <w:rPr>
          <w:u w:val="single"/>
        </w:rPr>
        <w:t xml:space="preserve"> 7</w:t>
      </w:r>
    </w:p>
    <w:p w14:paraId="06D3A357" w14:textId="1BD779B8" w:rsidR="00960C9F" w:rsidRPr="00960C9F" w:rsidRDefault="00960C9F" w:rsidP="00960C9F">
      <w:pPr>
        <w:jc w:val="center"/>
      </w:pPr>
      <w:r>
        <w:rPr>
          <w:noProof/>
        </w:rPr>
        <w:drawing>
          <wp:inline distT="0" distB="0" distL="0" distR="0" wp14:anchorId="346543CA" wp14:editId="086AAA14">
            <wp:extent cx="5284520" cy="3972259"/>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8">
                      <a:extLst>
                        <a:ext uri="{28A0092B-C50C-407E-A947-70E740481C1C}">
                          <a14:useLocalDpi xmlns:a14="http://schemas.microsoft.com/office/drawing/2010/main" val="0"/>
                        </a:ext>
                      </a:extLst>
                    </a:blip>
                    <a:srcRect l="173" t="19711" r="48223" b="11297"/>
                    <a:stretch/>
                  </pic:blipFill>
                  <pic:spPr bwMode="auto">
                    <a:xfrm>
                      <a:off x="0" y="0"/>
                      <a:ext cx="5299793" cy="3983739"/>
                    </a:xfrm>
                    <a:prstGeom prst="rect">
                      <a:avLst/>
                    </a:prstGeom>
                    <a:ln>
                      <a:noFill/>
                    </a:ln>
                    <a:extLst>
                      <a:ext uri="{53640926-AAD7-44D8-BBD7-CCE9431645EC}">
                        <a14:shadowObscured xmlns:a14="http://schemas.microsoft.com/office/drawing/2010/main"/>
                      </a:ext>
                    </a:extLst>
                  </pic:spPr>
                </pic:pic>
              </a:graphicData>
            </a:graphic>
          </wp:inline>
        </w:drawing>
      </w:r>
    </w:p>
    <w:p w14:paraId="13E8BA07" w14:textId="002DF549" w:rsidR="00CF665B" w:rsidRDefault="00EF347E" w:rsidP="00BE2E12">
      <w:pPr>
        <w:pStyle w:val="Heading4"/>
        <w:spacing w:line="480" w:lineRule="auto"/>
        <w:rPr>
          <w:u w:val="single"/>
        </w:rPr>
      </w:pPr>
      <w:bookmarkStart w:id="21" w:name="_Exhibit_8"/>
      <w:bookmarkEnd w:id="21"/>
      <w:r>
        <w:rPr>
          <w:u w:val="single"/>
        </w:rPr>
        <w:t>Exhibit</w:t>
      </w:r>
      <w:r w:rsidR="00CF665B" w:rsidRPr="00CF665B">
        <w:rPr>
          <w:u w:val="single"/>
        </w:rPr>
        <w:t xml:space="preserve"> 8</w:t>
      </w:r>
    </w:p>
    <w:p w14:paraId="7E27993A" w14:textId="77FA32A1" w:rsidR="00960C9F" w:rsidRPr="00960C9F" w:rsidRDefault="00960C9F" w:rsidP="00960C9F">
      <w:pPr>
        <w:jc w:val="center"/>
      </w:pPr>
      <w:r>
        <w:rPr>
          <w:noProof/>
        </w:rPr>
        <w:lastRenderedPageBreak/>
        <w:drawing>
          <wp:inline distT="0" distB="0" distL="0" distR="0" wp14:anchorId="54753E67" wp14:editId="3C3CFADE">
            <wp:extent cx="6671633" cy="28975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9">
                      <a:extLst>
                        <a:ext uri="{28A0092B-C50C-407E-A947-70E740481C1C}">
                          <a14:useLocalDpi xmlns:a14="http://schemas.microsoft.com/office/drawing/2010/main" val="0"/>
                        </a:ext>
                      </a:extLst>
                    </a:blip>
                    <a:srcRect t="20635" r="26233" b="22381"/>
                    <a:stretch/>
                  </pic:blipFill>
                  <pic:spPr bwMode="auto">
                    <a:xfrm>
                      <a:off x="0" y="0"/>
                      <a:ext cx="6684947" cy="2903361"/>
                    </a:xfrm>
                    <a:prstGeom prst="rect">
                      <a:avLst/>
                    </a:prstGeom>
                    <a:ln>
                      <a:noFill/>
                    </a:ln>
                    <a:extLst>
                      <a:ext uri="{53640926-AAD7-44D8-BBD7-CCE9431645EC}">
                        <a14:shadowObscured xmlns:a14="http://schemas.microsoft.com/office/drawing/2010/main"/>
                      </a:ext>
                    </a:extLst>
                  </pic:spPr>
                </pic:pic>
              </a:graphicData>
            </a:graphic>
          </wp:inline>
        </w:drawing>
      </w:r>
    </w:p>
    <w:p w14:paraId="623569B2" w14:textId="5C783C7E" w:rsidR="00CF665B" w:rsidRDefault="00EF347E" w:rsidP="00BE2E12">
      <w:pPr>
        <w:pStyle w:val="Heading4"/>
        <w:spacing w:line="480" w:lineRule="auto"/>
        <w:rPr>
          <w:u w:val="single"/>
        </w:rPr>
      </w:pPr>
      <w:bookmarkStart w:id="22" w:name="_Exhibit_9"/>
      <w:bookmarkEnd w:id="22"/>
      <w:r>
        <w:rPr>
          <w:u w:val="single"/>
        </w:rPr>
        <w:t>Exhibit</w:t>
      </w:r>
      <w:r w:rsidR="00CF665B" w:rsidRPr="00CF665B">
        <w:rPr>
          <w:u w:val="single"/>
        </w:rPr>
        <w:t xml:space="preserve"> 9</w:t>
      </w:r>
    </w:p>
    <w:p w14:paraId="0BB58B4A" w14:textId="671834C9" w:rsidR="00A45D98" w:rsidRPr="00A45D98" w:rsidRDefault="00A45D98" w:rsidP="00A45D98">
      <w:pPr>
        <w:jc w:val="center"/>
      </w:pPr>
      <w:r>
        <w:rPr>
          <w:noProof/>
        </w:rPr>
        <w:drawing>
          <wp:inline distT="0" distB="0" distL="0" distR="0" wp14:anchorId="26ADE39B" wp14:editId="456DE802">
            <wp:extent cx="7273363" cy="273132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0">
                      <a:extLst>
                        <a:ext uri="{28A0092B-C50C-407E-A947-70E740481C1C}">
                          <a14:useLocalDpi xmlns:a14="http://schemas.microsoft.com/office/drawing/2010/main" val="0"/>
                        </a:ext>
                      </a:extLst>
                    </a:blip>
                    <a:srcRect t="19407" r="26227" b="31318"/>
                    <a:stretch/>
                  </pic:blipFill>
                  <pic:spPr bwMode="auto">
                    <a:xfrm>
                      <a:off x="0" y="0"/>
                      <a:ext cx="7292932" cy="2738673"/>
                    </a:xfrm>
                    <a:prstGeom prst="rect">
                      <a:avLst/>
                    </a:prstGeom>
                    <a:ln>
                      <a:noFill/>
                    </a:ln>
                    <a:extLst>
                      <a:ext uri="{53640926-AAD7-44D8-BBD7-CCE9431645EC}">
                        <a14:shadowObscured xmlns:a14="http://schemas.microsoft.com/office/drawing/2010/main"/>
                      </a:ext>
                    </a:extLst>
                  </pic:spPr>
                </pic:pic>
              </a:graphicData>
            </a:graphic>
          </wp:inline>
        </w:drawing>
      </w:r>
    </w:p>
    <w:p w14:paraId="3624B29F" w14:textId="246A80DA" w:rsidR="00CF665B" w:rsidRDefault="00EF347E" w:rsidP="00BE2E12">
      <w:pPr>
        <w:pStyle w:val="Heading4"/>
        <w:spacing w:line="480" w:lineRule="auto"/>
        <w:rPr>
          <w:u w:val="single"/>
        </w:rPr>
      </w:pPr>
      <w:bookmarkStart w:id="23" w:name="_Exhibit_10"/>
      <w:bookmarkEnd w:id="23"/>
      <w:r>
        <w:rPr>
          <w:u w:val="single"/>
        </w:rPr>
        <w:t>Exhibit</w:t>
      </w:r>
      <w:r w:rsidR="00CF665B" w:rsidRPr="00CF665B">
        <w:rPr>
          <w:u w:val="single"/>
        </w:rPr>
        <w:t xml:space="preserve"> 10</w:t>
      </w:r>
    </w:p>
    <w:p w14:paraId="24DDE2CB" w14:textId="44E21DE8" w:rsidR="00A45D98" w:rsidRPr="00A45D98" w:rsidRDefault="00A45D98" w:rsidP="00A45D98">
      <w:pPr>
        <w:jc w:val="center"/>
      </w:pPr>
      <w:r>
        <w:rPr>
          <w:noProof/>
        </w:rPr>
        <w:lastRenderedPageBreak/>
        <w:drawing>
          <wp:inline distT="0" distB="0" distL="0" distR="0" wp14:anchorId="31A2301D" wp14:editId="75D13891">
            <wp:extent cx="5533901" cy="316176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1">
                      <a:extLst>
                        <a:ext uri="{28A0092B-C50C-407E-A947-70E740481C1C}">
                          <a14:useLocalDpi xmlns:a14="http://schemas.microsoft.com/office/drawing/2010/main" val="0"/>
                        </a:ext>
                      </a:extLst>
                    </a:blip>
                    <a:srcRect l="16624" t="33879" r="42150" b="24225"/>
                    <a:stretch/>
                  </pic:blipFill>
                  <pic:spPr bwMode="auto">
                    <a:xfrm>
                      <a:off x="0" y="0"/>
                      <a:ext cx="5564913" cy="3179479"/>
                    </a:xfrm>
                    <a:prstGeom prst="rect">
                      <a:avLst/>
                    </a:prstGeom>
                    <a:ln>
                      <a:noFill/>
                    </a:ln>
                    <a:extLst>
                      <a:ext uri="{53640926-AAD7-44D8-BBD7-CCE9431645EC}">
                        <a14:shadowObscured xmlns:a14="http://schemas.microsoft.com/office/drawing/2010/main"/>
                      </a:ext>
                    </a:extLst>
                  </pic:spPr>
                </pic:pic>
              </a:graphicData>
            </a:graphic>
          </wp:inline>
        </w:drawing>
      </w:r>
    </w:p>
    <w:p w14:paraId="38E55940" w14:textId="4EE0EF9A" w:rsidR="00CF665B" w:rsidRDefault="00EF347E" w:rsidP="00BE2E12">
      <w:pPr>
        <w:pStyle w:val="Heading4"/>
        <w:spacing w:line="480" w:lineRule="auto"/>
        <w:rPr>
          <w:u w:val="single"/>
        </w:rPr>
      </w:pPr>
      <w:bookmarkStart w:id="24" w:name="_Exhibit_11"/>
      <w:bookmarkEnd w:id="24"/>
      <w:r>
        <w:rPr>
          <w:u w:val="single"/>
        </w:rPr>
        <w:t>Exhibit</w:t>
      </w:r>
      <w:r w:rsidR="00CF665B" w:rsidRPr="00CF665B">
        <w:rPr>
          <w:u w:val="single"/>
        </w:rPr>
        <w:t xml:space="preserve"> 11</w:t>
      </w:r>
    </w:p>
    <w:p w14:paraId="2654C5CE" w14:textId="2019065E" w:rsidR="0016633D" w:rsidRPr="0016633D" w:rsidRDefault="0016633D" w:rsidP="0016633D">
      <w:pPr>
        <w:jc w:val="center"/>
      </w:pPr>
      <w:r>
        <w:rPr>
          <w:noProof/>
        </w:rPr>
        <w:drawing>
          <wp:inline distT="0" distB="0" distL="0" distR="0" wp14:anchorId="7B16051C" wp14:editId="0BED5CF2">
            <wp:extent cx="5611147" cy="17931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2">
                      <a:extLst>
                        <a:ext uri="{28A0092B-C50C-407E-A947-70E740481C1C}">
                          <a14:useLocalDpi xmlns:a14="http://schemas.microsoft.com/office/drawing/2010/main" val="0"/>
                        </a:ext>
                      </a:extLst>
                    </a:blip>
                    <a:srcRect l="50922" t="15719" r="10626" b="62425"/>
                    <a:stretch/>
                  </pic:blipFill>
                  <pic:spPr bwMode="auto">
                    <a:xfrm>
                      <a:off x="0" y="0"/>
                      <a:ext cx="5656262" cy="1807592"/>
                    </a:xfrm>
                    <a:prstGeom prst="rect">
                      <a:avLst/>
                    </a:prstGeom>
                    <a:ln>
                      <a:noFill/>
                    </a:ln>
                    <a:extLst>
                      <a:ext uri="{53640926-AAD7-44D8-BBD7-CCE9431645EC}">
                        <a14:shadowObscured xmlns:a14="http://schemas.microsoft.com/office/drawing/2010/main"/>
                      </a:ext>
                    </a:extLst>
                  </pic:spPr>
                </pic:pic>
              </a:graphicData>
            </a:graphic>
          </wp:inline>
        </w:drawing>
      </w:r>
    </w:p>
    <w:p w14:paraId="519DBDC5" w14:textId="6B4E754D" w:rsidR="00CF665B" w:rsidRDefault="00EF347E" w:rsidP="00BE2E12">
      <w:pPr>
        <w:pStyle w:val="Heading4"/>
        <w:spacing w:line="480" w:lineRule="auto"/>
        <w:rPr>
          <w:u w:val="single"/>
        </w:rPr>
      </w:pPr>
      <w:bookmarkStart w:id="25" w:name="_Exhibit_12"/>
      <w:bookmarkEnd w:id="25"/>
      <w:r>
        <w:rPr>
          <w:u w:val="single"/>
        </w:rPr>
        <w:t>Exhibit</w:t>
      </w:r>
      <w:r w:rsidR="00CF665B" w:rsidRPr="00CF665B">
        <w:rPr>
          <w:u w:val="single"/>
        </w:rPr>
        <w:t xml:space="preserve"> 12</w:t>
      </w:r>
    </w:p>
    <w:p w14:paraId="3BF702C9" w14:textId="46D41852" w:rsidR="00911F22" w:rsidRPr="00911F22" w:rsidRDefault="00911F22" w:rsidP="00911F22">
      <w:pPr>
        <w:jc w:val="center"/>
      </w:pPr>
      <w:r>
        <w:rPr>
          <w:noProof/>
        </w:rPr>
        <w:lastRenderedPageBreak/>
        <w:drawing>
          <wp:inline distT="0" distB="0" distL="0" distR="0" wp14:anchorId="51B5EEA9" wp14:editId="71511D60">
            <wp:extent cx="5700156" cy="45801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
                      <a:extLst>
                        <a:ext uri="{28A0092B-C50C-407E-A947-70E740481C1C}">
                          <a14:useLocalDpi xmlns:a14="http://schemas.microsoft.com/office/drawing/2010/main" val="0"/>
                        </a:ext>
                      </a:extLst>
                    </a:blip>
                    <a:srcRect l="48485" t="7701" b="18675"/>
                    <a:stretch/>
                  </pic:blipFill>
                  <pic:spPr bwMode="auto">
                    <a:xfrm>
                      <a:off x="0" y="0"/>
                      <a:ext cx="5713474" cy="4590818"/>
                    </a:xfrm>
                    <a:prstGeom prst="rect">
                      <a:avLst/>
                    </a:prstGeom>
                    <a:ln>
                      <a:noFill/>
                    </a:ln>
                    <a:extLst>
                      <a:ext uri="{53640926-AAD7-44D8-BBD7-CCE9431645EC}">
                        <a14:shadowObscured xmlns:a14="http://schemas.microsoft.com/office/drawing/2010/main"/>
                      </a:ext>
                    </a:extLst>
                  </pic:spPr>
                </pic:pic>
              </a:graphicData>
            </a:graphic>
          </wp:inline>
        </w:drawing>
      </w:r>
    </w:p>
    <w:p w14:paraId="61A384DC" w14:textId="34765EFF" w:rsidR="00CF665B" w:rsidRDefault="00EF347E" w:rsidP="00BE2E12">
      <w:pPr>
        <w:pStyle w:val="Heading4"/>
        <w:spacing w:line="480" w:lineRule="auto"/>
        <w:rPr>
          <w:u w:val="single"/>
        </w:rPr>
      </w:pPr>
      <w:bookmarkStart w:id="26" w:name="_Exhibit_13"/>
      <w:bookmarkEnd w:id="26"/>
      <w:r>
        <w:rPr>
          <w:u w:val="single"/>
        </w:rPr>
        <w:t>Exhibit</w:t>
      </w:r>
      <w:r w:rsidR="00CF665B" w:rsidRPr="00CF665B">
        <w:rPr>
          <w:u w:val="single"/>
        </w:rPr>
        <w:t xml:space="preserve"> 13</w:t>
      </w:r>
    </w:p>
    <w:p w14:paraId="3C273667" w14:textId="1C95FAC6" w:rsidR="000668C0" w:rsidRPr="000668C0" w:rsidRDefault="000668C0" w:rsidP="000668C0">
      <w:pPr>
        <w:jc w:val="center"/>
      </w:pPr>
      <w:r>
        <w:rPr>
          <w:noProof/>
        </w:rPr>
        <w:lastRenderedPageBreak/>
        <w:drawing>
          <wp:inline distT="0" distB="0" distL="0" distR="0" wp14:anchorId="40C24BC8" wp14:editId="09E4A743">
            <wp:extent cx="5522026" cy="4868871"/>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4">
                      <a:extLst>
                        <a:ext uri="{28A0092B-C50C-407E-A947-70E740481C1C}">
                          <a14:useLocalDpi xmlns:a14="http://schemas.microsoft.com/office/drawing/2010/main" val="0"/>
                        </a:ext>
                      </a:extLst>
                    </a:blip>
                    <a:srcRect l="40519" t="7085" r="8217" b="12518"/>
                    <a:stretch/>
                  </pic:blipFill>
                  <pic:spPr bwMode="auto">
                    <a:xfrm>
                      <a:off x="0" y="0"/>
                      <a:ext cx="5533790" cy="4879244"/>
                    </a:xfrm>
                    <a:prstGeom prst="rect">
                      <a:avLst/>
                    </a:prstGeom>
                    <a:ln>
                      <a:noFill/>
                    </a:ln>
                    <a:extLst>
                      <a:ext uri="{53640926-AAD7-44D8-BBD7-CCE9431645EC}">
                        <a14:shadowObscured xmlns:a14="http://schemas.microsoft.com/office/drawing/2010/main"/>
                      </a:ext>
                    </a:extLst>
                  </pic:spPr>
                </pic:pic>
              </a:graphicData>
            </a:graphic>
          </wp:inline>
        </w:drawing>
      </w:r>
    </w:p>
    <w:p w14:paraId="592CE8C0" w14:textId="34BAEE89" w:rsidR="00CF665B" w:rsidRDefault="00EF347E" w:rsidP="00BE2E12">
      <w:pPr>
        <w:pStyle w:val="Heading4"/>
        <w:spacing w:line="480" w:lineRule="auto"/>
        <w:rPr>
          <w:u w:val="single"/>
        </w:rPr>
      </w:pPr>
      <w:bookmarkStart w:id="27" w:name="_Exhibit_14"/>
      <w:bookmarkEnd w:id="27"/>
      <w:r>
        <w:rPr>
          <w:u w:val="single"/>
        </w:rPr>
        <w:t>Exhibit</w:t>
      </w:r>
      <w:r w:rsidR="00CF665B" w:rsidRPr="00CF665B">
        <w:rPr>
          <w:u w:val="single"/>
        </w:rPr>
        <w:t xml:space="preserve"> 14</w:t>
      </w:r>
    </w:p>
    <w:p w14:paraId="025DCAF3" w14:textId="16991AD7" w:rsidR="00E91358" w:rsidRPr="00E91358" w:rsidRDefault="00E91358" w:rsidP="00E91358">
      <w:pPr>
        <w:jc w:val="center"/>
      </w:pPr>
      <w:r>
        <w:rPr>
          <w:noProof/>
        </w:rPr>
        <w:drawing>
          <wp:inline distT="0" distB="0" distL="0" distR="0" wp14:anchorId="0AA77663" wp14:editId="0EDAE9E4">
            <wp:extent cx="5011387" cy="3200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5">
                      <a:extLst>
                        <a:ext uri="{28A0092B-C50C-407E-A947-70E740481C1C}">
                          <a14:useLocalDpi xmlns:a14="http://schemas.microsoft.com/office/drawing/2010/main" val="0"/>
                        </a:ext>
                      </a:extLst>
                    </a:blip>
                    <a:srcRect l="28571" t="33263" r="38353" b="29160"/>
                    <a:stretch/>
                  </pic:blipFill>
                  <pic:spPr bwMode="auto">
                    <a:xfrm>
                      <a:off x="0" y="0"/>
                      <a:ext cx="5032179" cy="3214270"/>
                    </a:xfrm>
                    <a:prstGeom prst="rect">
                      <a:avLst/>
                    </a:prstGeom>
                    <a:ln>
                      <a:noFill/>
                    </a:ln>
                    <a:extLst>
                      <a:ext uri="{53640926-AAD7-44D8-BBD7-CCE9431645EC}">
                        <a14:shadowObscured xmlns:a14="http://schemas.microsoft.com/office/drawing/2010/main"/>
                      </a:ext>
                    </a:extLst>
                  </pic:spPr>
                </pic:pic>
              </a:graphicData>
            </a:graphic>
          </wp:inline>
        </w:drawing>
      </w:r>
    </w:p>
    <w:p w14:paraId="2AE9FF1E" w14:textId="2998A7EA" w:rsidR="00CF665B" w:rsidRDefault="00EF347E" w:rsidP="00BE2E12">
      <w:pPr>
        <w:pStyle w:val="Heading4"/>
        <w:spacing w:line="480" w:lineRule="auto"/>
        <w:rPr>
          <w:u w:val="single"/>
        </w:rPr>
      </w:pPr>
      <w:bookmarkStart w:id="28" w:name="_Exhibit_15"/>
      <w:bookmarkEnd w:id="28"/>
      <w:r>
        <w:rPr>
          <w:u w:val="single"/>
        </w:rPr>
        <w:lastRenderedPageBreak/>
        <w:t>Exhibit</w:t>
      </w:r>
      <w:r w:rsidR="00CF665B" w:rsidRPr="00CF665B">
        <w:rPr>
          <w:u w:val="single"/>
        </w:rPr>
        <w:t xml:space="preserve"> 15</w:t>
      </w:r>
    </w:p>
    <w:p w14:paraId="606E92C6" w14:textId="11E973BD" w:rsidR="00873F72" w:rsidRPr="00873F72" w:rsidRDefault="00873F72" w:rsidP="00873F72">
      <w:pPr>
        <w:jc w:val="center"/>
      </w:pPr>
      <w:r>
        <w:rPr>
          <w:noProof/>
        </w:rPr>
        <w:drawing>
          <wp:inline distT="0" distB="0" distL="0" distR="0" wp14:anchorId="4409D886" wp14:editId="170A5F9E">
            <wp:extent cx="5367647" cy="2299440"/>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6">
                      <a:extLst>
                        <a:ext uri="{28A0092B-C50C-407E-A947-70E740481C1C}">
                          <a14:useLocalDpi xmlns:a14="http://schemas.microsoft.com/office/drawing/2010/main" val="0"/>
                        </a:ext>
                      </a:extLst>
                    </a:blip>
                    <a:srcRect l="47792" t="66532" r="21889" b="10367"/>
                    <a:stretch/>
                  </pic:blipFill>
                  <pic:spPr bwMode="auto">
                    <a:xfrm>
                      <a:off x="0" y="0"/>
                      <a:ext cx="5407618" cy="2316563"/>
                    </a:xfrm>
                    <a:prstGeom prst="rect">
                      <a:avLst/>
                    </a:prstGeom>
                    <a:ln>
                      <a:noFill/>
                    </a:ln>
                    <a:extLst>
                      <a:ext uri="{53640926-AAD7-44D8-BBD7-CCE9431645EC}">
                        <a14:shadowObscured xmlns:a14="http://schemas.microsoft.com/office/drawing/2010/main"/>
                      </a:ext>
                    </a:extLst>
                  </pic:spPr>
                </pic:pic>
              </a:graphicData>
            </a:graphic>
          </wp:inline>
        </w:drawing>
      </w:r>
    </w:p>
    <w:p w14:paraId="6DECF4EB" w14:textId="5FCC9393" w:rsidR="00CF665B" w:rsidRDefault="00EF347E" w:rsidP="00BE2E12">
      <w:pPr>
        <w:pStyle w:val="Heading4"/>
        <w:spacing w:line="480" w:lineRule="auto"/>
        <w:rPr>
          <w:u w:val="single"/>
        </w:rPr>
      </w:pPr>
      <w:bookmarkStart w:id="29" w:name="_Exhibit_16"/>
      <w:bookmarkEnd w:id="29"/>
      <w:r>
        <w:rPr>
          <w:u w:val="single"/>
        </w:rPr>
        <w:t>Exhibit</w:t>
      </w:r>
      <w:r w:rsidR="00CF665B" w:rsidRPr="00CF665B">
        <w:rPr>
          <w:u w:val="single"/>
        </w:rPr>
        <w:t xml:space="preserve"> 16</w:t>
      </w:r>
    </w:p>
    <w:p w14:paraId="464645FE" w14:textId="165AA2D6" w:rsidR="003E7ADD" w:rsidRPr="003E7ADD" w:rsidRDefault="003E7ADD" w:rsidP="003E7ADD">
      <w:pPr>
        <w:jc w:val="center"/>
      </w:pPr>
      <w:r>
        <w:rPr>
          <w:noProof/>
        </w:rPr>
        <w:drawing>
          <wp:inline distT="0" distB="0" distL="0" distR="0" wp14:anchorId="2E25AEBB" wp14:editId="286071A6">
            <wp:extent cx="3835730" cy="53360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7">
                      <a:extLst>
                        <a:ext uri="{28A0092B-C50C-407E-A947-70E740481C1C}">
                          <a14:useLocalDpi xmlns:a14="http://schemas.microsoft.com/office/drawing/2010/main" val="0"/>
                        </a:ext>
                      </a:extLst>
                    </a:blip>
                    <a:srcRect l="5196" t="8932" r="62935" b="12212"/>
                    <a:stretch/>
                  </pic:blipFill>
                  <pic:spPr bwMode="auto">
                    <a:xfrm>
                      <a:off x="0" y="0"/>
                      <a:ext cx="3854730" cy="5362522"/>
                    </a:xfrm>
                    <a:prstGeom prst="rect">
                      <a:avLst/>
                    </a:prstGeom>
                    <a:ln>
                      <a:noFill/>
                    </a:ln>
                    <a:extLst>
                      <a:ext uri="{53640926-AAD7-44D8-BBD7-CCE9431645EC}">
                        <a14:shadowObscured xmlns:a14="http://schemas.microsoft.com/office/drawing/2010/main"/>
                      </a:ext>
                    </a:extLst>
                  </pic:spPr>
                </pic:pic>
              </a:graphicData>
            </a:graphic>
          </wp:inline>
        </w:drawing>
      </w:r>
    </w:p>
    <w:p w14:paraId="367CBF1A" w14:textId="792D2F8F" w:rsidR="00CF665B" w:rsidRDefault="00EF347E" w:rsidP="00BE2E12">
      <w:pPr>
        <w:pStyle w:val="Heading4"/>
        <w:spacing w:line="480" w:lineRule="auto"/>
        <w:rPr>
          <w:u w:val="single"/>
        </w:rPr>
      </w:pPr>
      <w:bookmarkStart w:id="30" w:name="_Exhibit_17"/>
      <w:bookmarkEnd w:id="30"/>
      <w:r>
        <w:rPr>
          <w:u w:val="single"/>
        </w:rPr>
        <w:lastRenderedPageBreak/>
        <w:t>Exhibit</w:t>
      </w:r>
      <w:r w:rsidR="00CF665B" w:rsidRPr="00CF665B">
        <w:rPr>
          <w:u w:val="single"/>
        </w:rPr>
        <w:t xml:space="preserve"> 17</w:t>
      </w:r>
    </w:p>
    <w:p w14:paraId="558668CD" w14:textId="698410C5" w:rsidR="00782628" w:rsidRPr="00782628" w:rsidRDefault="00782628" w:rsidP="00782628">
      <w:pPr>
        <w:jc w:val="center"/>
      </w:pPr>
      <w:r>
        <w:rPr>
          <w:noProof/>
        </w:rPr>
        <w:drawing>
          <wp:inline distT="0" distB="0" distL="0" distR="0" wp14:anchorId="0A843B3F" wp14:editId="5019B082">
            <wp:extent cx="6016359" cy="2873829"/>
            <wp:effectExtent l="0" t="0" r="381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8">
                      <a:extLst>
                        <a:ext uri="{28A0092B-C50C-407E-A947-70E740481C1C}">
                          <a14:useLocalDpi xmlns:a14="http://schemas.microsoft.com/office/drawing/2010/main" val="0"/>
                        </a:ext>
                      </a:extLst>
                    </a:blip>
                    <a:srcRect l="37922" t="55442" r="23281" b="11596"/>
                    <a:stretch/>
                  </pic:blipFill>
                  <pic:spPr bwMode="auto">
                    <a:xfrm>
                      <a:off x="0" y="0"/>
                      <a:ext cx="6040143" cy="2885190"/>
                    </a:xfrm>
                    <a:prstGeom prst="rect">
                      <a:avLst/>
                    </a:prstGeom>
                    <a:ln>
                      <a:noFill/>
                    </a:ln>
                    <a:extLst>
                      <a:ext uri="{53640926-AAD7-44D8-BBD7-CCE9431645EC}">
                        <a14:shadowObscured xmlns:a14="http://schemas.microsoft.com/office/drawing/2010/main"/>
                      </a:ext>
                    </a:extLst>
                  </pic:spPr>
                </pic:pic>
              </a:graphicData>
            </a:graphic>
          </wp:inline>
        </w:drawing>
      </w:r>
    </w:p>
    <w:p w14:paraId="6ABC194A" w14:textId="08040E41" w:rsidR="00CF665B" w:rsidRDefault="00EF347E" w:rsidP="00BE2E12">
      <w:pPr>
        <w:pStyle w:val="Heading4"/>
        <w:spacing w:line="480" w:lineRule="auto"/>
        <w:rPr>
          <w:u w:val="single"/>
        </w:rPr>
      </w:pPr>
      <w:bookmarkStart w:id="31" w:name="_Exhibit_18"/>
      <w:bookmarkEnd w:id="31"/>
      <w:r>
        <w:rPr>
          <w:u w:val="single"/>
        </w:rPr>
        <w:t>Exhibit</w:t>
      </w:r>
      <w:r w:rsidR="00CF665B" w:rsidRPr="00CF665B">
        <w:rPr>
          <w:u w:val="single"/>
        </w:rPr>
        <w:t xml:space="preserve"> 18</w:t>
      </w:r>
    </w:p>
    <w:p w14:paraId="1EA39388" w14:textId="5DC742C8" w:rsidR="00782628" w:rsidRPr="00782628" w:rsidRDefault="00782628" w:rsidP="00782628">
      <w:pPr>
        <w:jc w:val="center"/>
      </w:pPr>
      <w:r>
        <w:rPr>
          <w:noProof/>
        </w:rPr>
        <w:drawing>
          <wp:inline distT="0" distB="0" distL="0" distR="0" wp14:anchorId="4059D8B5" wp14:editId="3FBF7C8D">
            <wp:extent cx="5917504" cy="4678878"/>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9">
                      <a:extLst>
                        <a:ext uri="{28A0092B-C50C-407E-A947-70E740481C1C}">
                          <a14:useLocalDpi xmlns:a14="http://schemas.microsoft.com/office/drawing/2010/main" val="0"/>
                        </a:ext>
                      </a:extLst>
                    </a:blip>
                    <a:srcRect l="37576" t="23102" r="17736" b="14051"/>
                    <a:stretch/>
                  </pic:blipFill>
                  <pic:spPr bwMode="auto">
                    <a:xfrm>
                      <a:off x="0" y="0"/>
                      <a:ext cx="5938949" cy="4695834"/>
                    </a:xfrm>
                    <a:prstGeom prst="rect">
                      <a:avLst/>
                    </a:prstGeom>
                    <a:ln>
                      <a:noFill/>
                    </a:ln>
                    <a:extLst>
                      <a:ext uri="{53640926-AAD7-44D8-BBD7-CCE9431645EC}">
                        <a14:shadowObscured xmlns:a14="http://schemas.microsoft.com/office/drawing/2010/main"/>
                      </a:ext>
                    </a:extLst>
                  </pic:spPr>
                </pic:pic>
              </a:graphicData>
            </a:graphic>
          </wp:inline>
        </w:drawing>
      </w:r>
    </w:p>
    <w:p w14:paraId="4D232BB6" w14:textId="2A4545FB" w:rsidR="00CF665B" w:rsidRDefault="00EF347E" w:rsidP="00BE2E12">
      <w:pPr>
        <w:pStyle w:val="Heading4"/>
        <w:spacing w:line="480" w:lineRule="auto"/>
        <w:rPr>
          <w:u w:val="single"/>
        </w:rPr>
      </w:pPr>
      <w:bookmarkStart w:id="32" w:name="_Exhibit_19"/>
      <w:bookmarkEnd w:id="32"/>
      <w:r>
        <w:rPr>
          <w:u w:val="single"/>
        </w:rPr>
        <w:lastRenderedPageBreak/>
        <w:t>Exhibit</w:t>
      </w:r>
      <w:r w:rsidR="00CF665B" w:rsidRPr="00CF665B">
        <w:rPr>
          <w:u w:val="single"/>
        </w:rPr>
        <w:t xml:space="preserve"> 19</w:t>
      </w:r>
    </w:p>
    <w:p w14:paraId="3E9A6927" w14:textId="34BD5CA2" w:rsidR="00685332" w:rsidRPr="00685332" w:rsidRDefault="00685332" w:rsidP="00685332">
      <w:pPr>
        <w:jc w:val="center"/>
      </w:pPr>
      <w:r>
        <w:rPr>
          <w:noProof/>
        </w:rPr>
        <w:drawing>
          <wp:inline distT="0" distB="0" distL="0" distR="0" wp14:anchorId="5F97802D" wp14:editId="3E84D7A9">
            <wp:extent cx="5913912" cy="54106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0">
                      <a:extLst>
                        <a:ext uri="{28A0092B-C50C-407E-A947-70E740481C1C}">
                          <a14:useLocalDpi xmlns:a14="http://schemas.microsoft.com/office/drawing/2010/main" val="0"/>
                        </a:ext>
                      </a:extLst>
                    </a:blip>
                    <a:srcRect t="12630" r="55325" b="14670"/>
                    <a:stretch/>
                  </pic:blipFill>
                  <pic:spPr bwMode="auto">
                    <a:xfrm>
                      <a:off x="0" y="0"/>
                      <a:ext cx="5938407" cy="5433037"/>
                    </a:xfrm>
                    <a:prstGeom prst="rect">
                      <a:avLst/>
                    </a:prstGeom>
                    <a:ln>
                      <a:noFill/>
                    </a:ln>
                    <a:extLst>
                      <a:ext uri="{53640926-AAD7-44D8-BBD7-CCE9431645EC}">
                        <a14:shadowObscured xmlns:a14="http://schemas.microsoft.com/office/drawing/2010/main"/>
                      </a:ext>
                    </a:extLst>
                  </pic:spPr>
                </pic:pic>
              </a:graphicData>
            </a:graphic>
          </wp:inline>
        </w:drawing>
      </w:r>
    </w:p>
    <w:p w14:paraId="5950BA4F" w14:textId="26CAEC80" w:rsidR="00CF665B" w:rsidRPr="00CF665B" w:rsidRDefault="00EF347E" w:rsidP="00BE2E12">
      <w:pPr>
        <w:pStyle w:val="Heading4"/>
        <w:spacing w:line="480" w:lineRule="auto"/>
        <w:rPr>
          <w:u w:val="single"/>
        </w:rPr>
      </w:pPr>
      <w:bookmarkStart w:id="33" w:name="_Evidence_20"/>
      <w:bookmarkEnd w:id="33"/>
      <w:r>
        <w:rPr>
          <w:u w:val="single"/>
        </w:rPr>
        <w:t>E</w:t>
      </w:r>
      <w:r w:rsidR="007560F4">
        <w:rPr>
          <w:u w:val="single"/>
        </w:rPr>
        <w:t>vidence</w:t>
      </w:r>
      <w:r w:rsidR="00CF665B" w:rsidRPr="00CF665B">
        <w:rPr>
          <w:u w:val="single"/>
        </w:rPr>
        <w:t xml:space="preserve"> 20</w:t>
      </w:r>
    </w:p>
    <w:p w14:paraId="2C98167D" w14:textId="14153963" w:rsidR="00CF665B" w:rsidRDefault="002230B4" w:rsidP="005F5F85">
      <w:pPr>
        <w:spacing w:line="480" w:lineRule="auto"/>
        <w:jc w:val="center"/>
      </w:pPr>
      <w:r>
        <w:rPr>
          <w:noProof/>
        </w:rPr>
        <w:lastRenderedPageBreak/>
        <w:drawing>
          <wp:inline distT="0" distB="0" distL="0" distR="0" wp14:anchorId="0D4737C6" wp14:editId="57BEE6D5">
            <wp:extent cx="5898341" cy="4180114"/>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1">
                      <a:extLst>
                        <a:ext uri="{28A0092B-C50C-407E-A947-70E740481C1C}">
                          <a14:useLocalDpi xmlns:a14="http://schemas.microsoft.com/office/drawing/2010/main" val="0"/>
                        </a:ext>
                      </a:extLst>
                    </a:blip>
                    <a:srcRect l="40866" t="16632" b="8829"/>
                    <a:stretch/>
                  </pic:blipFill>
                  <pic:spPr bwMode="auto">
                    <a:xfrm>
                      <a:off x="0" y="0"/>
                      <a:ext cx="5909905" cy="4188309"/>
                    </a:xfrm>
                    <a:prstGeom prst="rect">
                      <a:avLst/>
                    </a:prstGeom>
                    <a:ln>
                      <a:noFill/>
                    </a:ln>
                    <a:extLst>
                      <a:ext uri="{53640926-AAD7-44D8-BBD7-CCE9431645EC}">
                        <a14:shadowObscured xmlns:a14="http://schemas.microsoft.com/office/drawing/2010/main"/>
                      </a:ext>
                    </a:extLst>
                  </pic:spPr>
                </pic:pic>
              </a:graphicData>
            </a:graphic>
          </wp:inline>
        </w:drawing>
      </w:r>
    </w:p>
    <w:p w14:paraId="28206B09" w14:textId="69769E7F" w:rsidR="00CF665B" w:rsidRDefault="002230B4" w:rsidP="002230B4">
      <w:pPr>
        <w:pStyle w:val="Heading4"/>
        <w:rPr>
          <w:u w:val="single"/>
        </w:rPr>
      </w:pPr>
      <w:bookmarkStart w:id="34" w:name="_Evidence_21"/>
      <w:bookmarkEnd w:id="34"/>
      <w:r w:rsidRPr="002230B4">
        <w:rPr>
          <w:u w:val="single"/>
        </w:rPr>
        <w:t>E</w:t>
      </w:r>
      <w:r w:rsidR="007560F4">
        <w:rPr>
          <w:u w:val="single"/>
        </w:rPr>
        <w:t>vidence</w:t>
      </w:r>
      <w:r w:rsidRPr="002230B4">
        <w:rPr>
          <w:u w:val="single"/>
        </w:rPr>
        <w:t xml:space="preserve"> 21</w:t>
      </w:r>
    </w:p>
    <w:p w14:paraId="2E5C73C0" w14:textId="76CD6D4B" w:rsidR="002230B4" w:rsidRPr="002230B4" w:rsidRDefault="002230B4" w:rsidP="002230B4">
      <w:pPr>
        <w:jc w:val="center"/>
      </w:pPr>
      <w:r>
        <w:rPr>
          <w:noProof/>
        </w:rPr>
        <w:drawing>
          <wp:inline distT="0" distB="0" distL="0" distR="0" wp14:anchorId="41E6E0CA" wp14:editId="5556E7C4">
            <wp:extent cx="7245260" cy="312321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2">
                      <a:extLst>
                        <a:ext uri="{28A0092B-C50C-407E-A947-70E740481C1C}">
                          <a14:useLocalDpi xmlns:a14="http://schemas.microsoft.com/office/drawing/2010/main" val="0"/>
                        </a:ext>
                      </a:extLst>
                    </a:blip>
                    <a:srcRect l="15240" t="15094" b="19922"/>
                    <a:stretch/>
                  </pic:blipFill>
                  <pic:spPr bwMode="auto">
                    <a:xfrm>
                      <a:off x="0" y="0"/>
                      <a:ext cx="7251956" cy="3126097"/>
                    </a:xfrm>
                    <a:prstGeom prst="rect">
                      <a:avLst/>
                    </a:prstGeom>
                    <a:ln>
                      <a:noFill/>
                    </a:ln>
                    <a:extLst>
                      <a:ext uri="{53640926-AAD7-44D8-BBD7-CCE9431645EC}">
                        <a14:shadowObscured xmlns:a14="http://schemas.microsoft.com/office/drawing/2010/main"/>
                      </a:ext>
                    </a:extLst>
                  </pic:spPr>
                </pic:pic>
              </a:graphicData>
            </a:graphic>
          </wp:inline>
        </w:drawing>
      </w:r>
    </w:p>
    <w:sectPr w:rsidR="002230B4" w:rsidRPr="002230B4" w:rsidSect="00E74B29">
      <w:footerReference w:type="even" r:id="rId33"/>
      <w:footerReference w:type="default" r:id="rId3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60FE4" w14:textId="77777777" w:rsidR="00B12753" w:rsidRDefault="00B12753" w:rsidP="00E74B29">
      <w:r>
        <w:separator/>
      </w:r>
    </w:p>
  </w:endnote>
  <w:endnote w:type="continuationSeparator" w:id="0">
    <w:p w14:paraId="6D3E39C8" w14:textId="77777777" w:rsidR="00B12753" w:rsidRDefault="00B12753"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3CE47127"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D5A8E8"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5F9B2"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0FEDF0F1" w14:textId="77777777" w:rsidTr="006709F1">
      <w:tc>
        <w:tcPr>
          <w:tcW w:w="1079" w:type="dxa"/>
        </w:tcPr>
        <w:p w14:paraId="3B491AF9" w14:textId="77777777" w:rsidR="00E74B29" w:rsidRPr="00E74B29" w:rsidRDefault="00E74B29" w:rsidP="006709F1">
          <w:pPr>
            <w:pStyle w:val="Footer"/>
          </w:pPr>
        </w:p>
      </w:tc>
      <w:tc>
        <w:tcPr>
          <w:tcW w:w="5395" w:type="dxa"/>
        </w:tcPr>
        <w:p w14:paraId="7E9C9F4A" w14:textId="4D6C386D" w:rsidR="00E74B29" w:rsidRPr="00874FE7" w:rsidRDefault="00D7211F" w:rsidP="006709F1">
          <w:pPr>
            <w:pStyle w:val="Footer"/>
          </w:pPr>
          <w:r w:rsidRPr="00D7211F">
            <w:t>CASE: User Locked Up / Potential Breach</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5997DC1B"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31E3EC53" w14:textId="77777777" w:rsidR="00E74B29" w:rsidRPr="00E74B29" w:rsidRDefault="00E74B29" w:rsidP="006709F1">
          <w:pPr>
            <w:pStyle w:val="Footer"/>
          </w:pPr>
        </w:p>
      </w:tc>
    </w:tr>
  </w:tbl>
  <w:p w14:paraId="3640F749"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1A206" w14:textId="77777777" w:rsidR="00B12753" w:rsidRDefault="00B12753" w:rsidP="00E74B29">
      <w:r>
        <w:separator/>
      </w:r>
    </w:p>
  </w:footnote>
  <w:footnote w:type="continuationSeparator" w:id="0">
    <w:p w14:paraId="49F77E5F" w14:textId="77777777" w:rsidR="00B12753" w:rsidRDefault="00B12753"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7EA17F3"/>
    <w:multiLevelType w:val="hybridMultilevel"/>
    <w:tmpl w:val="2408C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9AD3152"/>
    <w:multiLevelType w:val="multilevel"/>
    <w:tmpl w:val="329C0640"/>
    <w:lvl w:ilvl="0">
      <w:start w:val="1"/>
      <w:numFmt w:val="decimal"/>
      <w:lvlText w:val="%1"/>
      <w:lvlJc w:val="left"/>
      <w:pPr>
        <w:ind w:left="1080" w:hanging="720"/>
      </w:pPr>
      <w:rPr>
        <w:rFonts w:hint="default"/>
      </w:rPr>
    </w:lvl>
    <w:lvl w:ilvl="1">
      <w:start w:val="1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3" w15:restartNumberingAfterBreak="0">
    <w:nsid w:val="54601D83"/>
    <w:multiLevelType w:val="hybridMultilevel"/>
    <w:tmpl w:val="46A82142"/>
    <w:lvl w:ilvl="0" w:tplc="B8367FE8">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C20"/>
    <w:rsid w:val="000015BA"/>
    <w:rsid w:val="00020339"/>
    <w:rsid w:val="000235CA"/>
    <w:rsid w:val="000237AE"/>
    <w:rsid w:val="00034498"/>
    <w:rsid w:val="000668C0"/>
    <w:rsid w:val="00086FA5"/>
    <w:rsid w:val="00091C01"/>
    <w:rsid w:val="000A0FB1"/>
    <w:rsid w:val="000B4C16"/>
    <w:rsid w:val="000E4641"/>
    <w:rsid w:val="001414B9"/>
    <w:rsid w:val="00151F66"/>
    <w:rsid w:val="0016633D"/>
    <w:rsid w:val="0017422B"/>
    <w:rsid w:val="00177F8D"/>
    <w:rsid w:val="00185F4A"/>
    <w:rsid w:val="001A1D69"/>
    <w:rsid w:val="001B1C57"/>
    <w:rsid w:val="001C793B"/>
    <w:rsid w:val="001E52B8"/>
    <w:rsid w:val="001F13F4"/>
    <w:rsid w:val="001F2734"/>
    <w:rsid w:val="002230B4"/>
    <w:rsid w:val="00263177"/>
    <w:rsid w:val="00271932"/>
    <w:rsid w:val="00281E86"/>
    <w:rsid w:val="00297FB9"/>
    <w:rsid w:val="002D2200"/>
    <w:rsid w:val="002D4C35"/>
    <w:rsid w:val="002E514B"/>
    <w:rsid w:val="002F5BEE"/>
    <w:rsid w:val="0031206A"/>
    <w:rsid w:val="003619F1"/>
    <w:rsid w:val="00362434"/>
    <w:rsid w:val="00363359"/>
    <w:rsid w:val="0038058A"/>
    <w:rsid w:val="00392B3D"/>
    <w:rsid w:val="003E7ADD"/>
    <w:rsid w:val="003F4ADD"/>
    <w:rsid w:val="00402306"/>
    <w:rsid w:val="0040564B"/>
    <w:rsid w:val="00434DB8"/>
    <w:rsid w:val="0048120C"/>
    <w:rsid w:val="00487A1E"/>
    <w:rsid w:val="004909D9"/>
    <w:rsid w:val="004E70E1"/>
    <w:rsid w:val="00516F65"/>
    <w:rsid w:val="00521481"/>
    <w:rsid w:val="00564102"/>
    <w:rsid w:val="005B5F4C"/>
    <w:rsid w:val="005F5F85"/>
    <w:rsid w:val="006005A0"/>
    <w:rsid w:val="00631B98"/>
    <w:rsid w:val="00665110"/>
    <w:rsid w:val="006709F1"/>
    <w:rsid w:val="00684D0E"/>
    <w:rsid w:val="00685332"/>
    <w:rsid w:val="00691EEB"/>
    <w:rsid w:val="006A52D3"/>
    <w:rsid w:val="006C0495"/>
    <w:rsid w:val="006C60E6"/>
    <w:rsid w:val="006D5911"/>
    <w:rsid w:val="006F148A"/>
    <w:rsid w:val="00717792"/>
    <w:rsid w:val="00741416"/>
    <w:rsid w:val="007560F4"/>
    <w:rsid w:val="00760F26"/>
    <w:rsid w:val="00766C20"/>
    <w:rsid w:val="007814BD"/>
    <w:rsid w:val="00782628"/>
    <w:rsid w:val="00787F66"/>
    <w:rsid w:val="007E4078"/>
    <w:rsid w:val="007E63A7"/>
    <w:rsid w:val="00811DAB"/>
    <w:rsid w:val="00812651"/>
    <w:rsid w:val="00830B1A"/>
    <w:rsid w:val="0083468C"/>
    <w:rsid w:val="00837914"/>
    <w:rsid w:val="00841A45"/>
    <w:rsid w:val="008462A1"/>
    <w:rsid w:val="00873F72"/>
    <w:rsid w:val="00874FE7"/>
    <w:rsid w:val="0088313E"/>
    <w:rsid w:val="008F2B95"/>
    <w:rsid w:val="00911F22"/>
    <w:rsid w:val="00913A3F"/>
    <w:rsid w:val="00952F7D"/>
    <w:rsid w:val="0095496A"/>
    <w:rsid w:val="00960C9F"/>
    <w:rsid w:val="009A38BA"/>
    <w:rsid w:val="009E4EC4"/>
    <w:rsid w:val="009F4DFC"/>
    <w:rsid w:val="00A03A47"/>
    <w:rsid w:val="00A044CD"/>
    <w:rsid w:val="00A1127A"/>
    <w:rsid w:val="00A209FB"/>
    <w:rsid w:val="00A306DD"/>
    <w:rsid w:val="00A45D98"/>
    <w:rsid w:val="00A55DA2"/>
    <w:rsid w:val="00A63CFA"/>
    <w:rsid w:val="00A9085B"/>
    <w:rsid w:val="00A932D8"/>
    <w:rsid w:val="00AA3E4E"/>
    <w:rsid w:val="00AE67D4"/>
    <w:rsid w:val="00B02FFA"/>
    <w:rsid w:val="00B12753"/>
    <w:rsid w:val="00B24BE4"/>
    <w:rsid w:val="00B43E11"/>
    <w:rsid w:val="00B64B95"/>
    <w:rsid w:val="00B73429"/>
    <w:rsid w:val="00B87711"/>
    <w:rsid w:val="00B92E02"/>
    <w:rsid w:val="00BE2E12"/>
    <w:rsid w:val="00C213F8"/>
    <w:rsid w:val="00C755AB"/>
    <w:rsid w:val="00C80397"/>
    <w:rsid w:val="00CF255D"/>
    <w:rsid w:val="00CF665B"/>
    <w:rsid w:val="00D43125"/>
    <w:rsid w:val="00D66A3A"/>
    <w:rsid w:val="00D7211F"/>
    <w:rsid w:val="00D73D34"/>
    <w:rsid w:val="00DD0D11"/>
    <w:rsid w:val="00DD2A37"/>
    <w:rsid w:val="00DF198B"/>
    <w:rsid w:val="00E05F06"/>
    <w:rsid w:val="00E06282"/>
    <w:rsid w:val="00E275FE"/>
    <w:rsid w:val="00E74B29"/>
    <w:rsid w:val="00E91358"/>
    <w:rsid w:val="00EC33A5"/>
    <w:rsid w:val="00EF347E"/>
    <w:rsid w:val="00F50791"/>
    <w:rsid w:val="00F905A4"/>
    <w:rsid w:val="00F93766"/>
    <w:rsid w:val="00FA258C"/>
    <w:rsid w:val="00FB2F1A"/>
    <w:rsid w:val="00FC4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85785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uiPriority w:val="9"/>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392B3D"/>
    <w:pPr>
      <w:ind w:left="720"/>
      <w:contextualSpacing/>
    </w:pPr>
  </w:style>
  <w:style w:type="character" w:styleId="Hyperlink">
    <w:name w:val="Hyperlink"/>
    <w:basedOn w:val="DefaultParagraphFont"/>
    <w:uiPriority w:val="99"/>
    <w:semiHidden/>
    <w:rsid w:val="00B73429"/>
    <w:rPr>
      <w:color w:val="0000FF" w:themeColor="hyperlink"/>
      <w:u w:val="single"/>
    </w:rPr>
  </w:style>
  <w:style w:type="character" w:styleId="UnresolvedMention">
    <w:name w:val="Unresolved Mention"/>
    <w:basedOn w:val="DefaultParagraphFont"/>
    <w:uiPriority w:val="99"/>
    <w:semiHidden/>
    <w:unhideWhenUsed/>
    <w:rsid w:val="00B73429"/>
    <w:rPr>
      <w:color w:val="605E5C"/>
      <w:shd w:val="clear" w:color="auto" w:fill="E1DFDD"/>
    </w:rPr>
  </w:style>
  <w:style w:type="character" w:styleId="FollowedHyperlink">
    <w:name w:val="FollowedHyperlink"/>
    <w:basedOn w:val="DefaultParagraphFont"/>
    <w:uiPriority w:val="99"/>
    <w:semiHidden/>
    <w:rsid w:val="00B73429"/>
    <w:rPr>
      <w:color w:val="FF00FF" w:themeColor="followedHyperlink"/>
      <w:u w:val="single"/>
    </w:rPr>
  </w:style>
  <w:style w:type="character" w:styleId="CommentReference">
    <w:name w:val="annotation reference"/>
    <w:basedOn w:val="DefaultParagraphFont"/>
    <w:uiPriority w:val="99"/>
    <w:semiHidden/>
    <w:rsid w:val="00A45D98"/>
    <w:rPr>
      <w:sz w:val="16"/>
      <w:szCs w:val="16"/>
    </w:rPr>
  </w:style>
  <w:style w:type="paragraph" w:styleId="CommentText">
    <w:name w:val="annotation text"/>
    <w:basedOn w:val="Normal"/>
    <w:link w:val="CommentTextChar"/>
    <w:uiPriority w:val="99"/>
    <w:semiHidden/>
    <w:rsid w:val="00A45D98"/>
    <w:rPr>
      <w:sz w:val="20"/>
      <w:szCs w:val="20"/>
    </w:rPr>
  </w:style>
  <w:style w:type="character" w:customStyle="1" w:styleId="CommentTextChar">
    <w:name w:val="Comment Text Char"/>
    <w:basedOn w:val="DefaultParagraphFont"/>
    <w:link w:val="CommentText"/>
    <w:uiPriority w:val="99"/>
    <w:semiHidden/>
    <w:rsid w:val="00A45D98"/>
    <w:rPr>
      <w:sz w:val="20"/>
      <w:szCs w:val="20"/>
    </w:rPr>
  </w:style>
  <w:style w:type="paragraph" w:styleId="CommentSubject">
    <w:name w:val="annotation subject"/>
    <w:basedOn w:val="CommentText"/>
    <w:next w:val="CommentText"/>
    <w:link w:val="CommentSubjectChar"/>
    <w:uiPriority w:val="99"/>
    <w:semiHidden/>
    <w:unhideWhenUsed/>
    <w:rsid w:val="00A45D98"/>
    <w:rPr>
      <w:b/>
      <w:bCs/>
    </w:rPr>
  </w:style>
  <w:style w:type="character" w:customStyle="1" w:styleId="CommentSubjectChar">
    <w:name w:val="Comment Subject Char"/>
    <w:basedOn w:val="CommentTextChar"/>
    <w:link w:val="CommentSubject"/>
    <w:uiPriority w:val="99"/>
    <w:semiHidden/>
    <w:rsid w:val="00A45D98"/>
    <w:rPr>
      <w:b/>
      <w:bCs/>
      <w:sz w:val="20"/>
      <w:szCs w:val="20"/>
    </w:rPr>
  </w:style>
  <w:style w:type="paragraph" w:styleId="NormalWeb">
    <w:name w:val="Normal (Web)"/>
    <w:basedOn w:val="Normal"/>
    <w:uiPriority w:val="99"/>
    <w:semiHidden/>
    <w:rsid w:val="00297FB9"/>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092884">
      <w:bodyDiv w:val="1"/>
      <w:marLeft w:val="0"/>
      <w:marRight w:val="0"/>
      <w:marTop w:val="0"/>
      <w:marBottom w:val="0"/>
      <w:divBdr>
        <w:top w:val="none" w:sz="0" w:space="0" w:color="auto"/>
        <w:left w:val="none" w:sz="0" w:space="0" w:color="auto"/>
        <w:bottom w:val="none" w:sz="0" w:space="0" w:color="auto"/>
        <w:right w:val="none" w:sz="0" w:space="0" w:color="auto"/>
      </w:divBdr>
    </w:div>
    <w:div w:id="727146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F87F11CE6A5434688ABBA50AA8E4A1A"/>
        <w:category>
          <w:name w:val="General"/>
          <w:gallery w:val="placeholder"/>
        </w:category>
        <w:types>
          <w:type w:val="bbPlcHdr"/>
        </w:types>
        <w:behaviors>
          <w:behavior w:val="content"/>
        </w:behaviors>
        <w:guid w:val="{3E08E9B7-931D-440E-B541-F72E11C17916}"/>
      </w:docPartPr>
      <w:docPartBody>
        <w:p w:rsidR="007E7547" w:rsidRDefault="00A63396">
          <w:pPr>
            <w:pStyle w:val="6F87F11CE6A5434688ABBA50AA8E4A1A"/>
          </w:pPr>
          <w:r w:rsidRPr="00DF198B">
            <w:t>—</w:t>
          </w:r>
        </w:p>
      </w:docPartBody>
    </w:docPart>
    <w:docPart>
      <w:docPartPr>
        <w:name w:val="A522A9F9950B467489C5E4F6DE823078"/>
        <w:category>
          <w:name w:val="General"/>
          <w:gallery w:val="placeholder"/>
        </w:category>
        <w:types>
          <w:type w:val="bbPlcHdr"/>
        </w:types>
        <w:behaviors>
          <w:behavior w:val="content"/>
        </w:behaviors>
        <w:guid w:val="{736636A2-2B5C-4FC0-A9FB-CF9E224820CC}"/>
      </w:docPartPr>
      <w:docPartBody>
        <w:p w:rsidR="007E7547" w:rsidRDefault="00A63396">
          <w:pPr>
            <w:pStyle w:val="A522A9F9950B467489C5E4F6DE823078"/>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396"/>
    <w:rsid w:val="00370FF4"/>
    <w:rsid w:val="003B12EC"/>
    <w:rsid w:val="007E7547"/>
    <w:rsid w:val="00A46E21"/>
    <w:rsid w:val="00A63396"/>
    <w:rsid w:val="00CE34B0"/>
    <w:rsid w:val="00DB6E69"/>
    <w:rsid w:val="00DF34B2"/>
    <w:rsid w:val="00F237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87F11CE6A5434688ABBA50AA8E4A1A">
    <w:name w:val="6F87F11CE6A5434688ABBA50AA8E4A1A"/>
  </w:style>
  <w:style w:type="paragraph" w:customStyle="1" w:styleId="A522A9F9950B467489C5E4F6DE823078">
    <w:name w:val="A522A9F9950B467489C5E4F6DE8230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MLASeventhEditionOfficeOnline.xsl" StyleName="MLA" Version="7"/>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8799931-67E9-4852-B8E3-F745A20FF45C}">
  <ds:schemaRefs>
    <ds:schemaRef ds:uri="http://schemas.openxmlformats.org/officeDocument/2006/bibliography"/>
  </ds:schemaRefs>
</ds:datastoreItem>
</file>

<file path=customXml/itemProps4.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25</Pages>
  <Words>2830</Words>
  <Characters>16134</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2023-11-27T19:17:00Z</dcterms:created>
  <dcterms:modified xsi:type="dcterms:W3CDTF">2023-12-01T01:09:00Z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