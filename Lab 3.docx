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99092"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35F1C87" wp14:editId="62D63D2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658D13B" w14:textId="77777777" w:rsidTr="00185F4A">
        <w:trPr>
          <w:trHeight w:val="1083"/>
        </w:trPr>
        <w:tc>
          <w:tcPr>
            <w:tcW w:w="10790" w:type="dxa"/>
            <w:gridSpan w:val="9"/>
          </w:tcPr>
          <w:p w14:paraId="381C0782" w14:textId="77777777" w:rsidR="00DF198B" w:rsidRDefault="00DF198B"/>
        </w:tc>
      </w:tr>
      <w:tr w:rsidR="00DF198B" w14:paraId="33438084" w14:textId="77777777" w:rsidTr="00185F4A">
        <w:trPr>
          <w:trHeight w:val="1068"/>
        </w:trPr>
        <w:tc>
          <w:tcPr>
            <w:tcW w:w="1198" w:type="dxa"/>
            <w:gridSpan w:val="2"/>
            <w:tcBorders>
              <w:right w:val="single" w:sz="18" w:space="0" w:color="476166" w:themeColor="accent1"/>
            </w:tcBorders>
          </w:tcPr>
          <w:p w14:paraId="385F977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64220DF" w14:textId="7D3FBE07" w:rsidR="00DF198B" w:rsidRPr="00DF198B" w:rsidRDefault="007C029F" w:rsidP="00874FE7">
            <w:pPr>
              <w:pStyle w:val="Heading1"/>
            </w:pPr>
            <w:r>
              <w:t>La 3 | Indicators of Compromise</w:t>
            </w:r>
          </w:p>
        </w:tc>
        <w:tc>
          <w:tcPr>
            <w:tcW w:w="1199" w:type="dxa"/>
            <w:gridSpan w:val="2"/>
            <w:tcBorders>
              <w:left w:val="single" w:sz="18" w:space="0" w:color="476166" w:themeColor="accent1"/>
            </w:tcBorders>
          </w:tcPr>
          <w:p w14:paraId="71F3DBC8" w14:textId="77777777" w:rsidR="00DF198B" w:rsidRDefault="00DF198B"/>
        </w:tc>
      </w:tr>
      <w:tr w:rsidR="00DF198B" w14:paraId="29599B5A" w14:textId="77777777" w:rsidTr="00185F4A">
        <w:trPr>
          <w:trHeight w:val="1837"/>
        </w:trPr>
        <w:tc>
          <w:tcPr>
            <w:tcW w:w="1170" w:type="dxa"/>
          </w:tcPr>
          <w:p w14:paraId="3FA62158" w14:textId="77777777" w:rsidR="00DF198B" w:rsidRDefault="00DF198B"/>
        </w:tc>
        <w:tc>
          <w:tcPr>
            <w:tcW w:w="8460" w:type="dxa"/>
            <w:gridSpan w:val="7"/>
          </w:tcPr>
          <w:p w14:paraId="6359FB31" w14:textId="77777777" w:rsidR="00DF198B" w:rsidRDefault="00DF198B"/>
        </w:tc>
        <w:tc>
          <w:tcPr>
            <w:tcW w:w="1160" w:type="dxa"/>
          </w:tcPr>
          <w:p w14:paraId="0E0678EC" w14:textId="77777777" w:rsidR="00DF198B" w:rsidRDefault="00DF198B"/>
        </w:tc>
      </w:tr>
      <w:tr w:rsidR="00DF198B" w14:paraId="7D208A84" w14:textId="77777777" w:rsidTr="00185F4A">
        <w:trPr>
          <w:trHeight w:val="929"/>
        </w:trPr>
        <w:tc>
          <w:tcPr>
            <w:tcW w:w="2397" w:type="dxa"/>
            <w:gridSpan w:val="4"/>
          </w:tcPr>
          <w:p w14:paraId="6DA98636" w14:textId="77777777" w:rsidR="00DF198B" w:rsidRDefault="00DF198B"/>
        </w:tc>
        <w:tc>
          <w:tcPr>
            <w:tcW w:w="5995" w:type="dxa"/>
            <w:shd w:val="clear" w:color="auto" w:fill="FFFFFF" w:themeFill="background1"/>
          </w:tcPr>
          <w:p w14:paraId="1B8EC081" w14:textId="77777777" w:rsidR="00DF198B" w:rsidRPr="00DF198B" w:rsidRDefault="00DF198B" w:rsidP="00DF198B">
            <w:pPr>
              <w:jc w:val="center"/>
              <w:rPr>
                <w:rFonts w:ascii="Georgia" w:hAnsi="Georgia"/>
                <w:sz w:val="48"/>
                <w:szCs w:val="48"/>
              </w:rPr>
            </w:pPr>
          </w:p>
        </w:tc>
        <w:tc>
          <w:tcPr>
            <w:tcW w:w="2398" w:type="dxa"/>
            <w:gridSpan w:val="4"/>
          </w:tcPr>
          <w:p w14:paraId="4E7BC424" w14:textId="77777777" w:rsidR="00DF198B" w:rsidRDefault="00DF198B"/>
        </w:tc>
      </w:tr>
      <w:tr w:rsidR="00DF198B" w14:paraId="471E18AD" w14:textId="77777777" w:rsidTr="00185F4A">
        <w:trPr>
          <w:trHeight w:val="1460"/>
        </w:trPr>
        <w:tc>
          <w:tcPr>
            <w:tcW w:w="2397" w:type="dxa"/>
            <w:gridSpan w:val="4"/>
          </w:tcPr>
          <w:p w14:paraId="646EEA4E" w14:textId="77777777" w:rsidR="00DF198B" w:rsidRDefault="00DF198B"/>
        </w:tc>
        <w:tc>
          <w:tcPr>
            <w:tcW w:w="5995" w:type="dxa"/>
            <w:shd w:val="clear" w:color="auto" w:fill="FFFFFF" w:themeFill="background1"/>
          </w:tcPr>
          <w:p w14:paraId="0E1F9206" w14:textId="3956DA6F" w:rsidR="00DF198B" w:rsidRPr="00DF198B" w:rsidRDefault="007C029F" w:rsidP="00874FE7">
            <w:pPr>
              <w:pStyle w:val="Heading2"/>
            </w:pPr>
            <w:r>
              <w:t>Cesar Munguia</w:t>
            </w:r>
          </w:p>
        </w:tc>
        <w:tc>
          <w:tcPr>
            <w:tcW w:w="2398" w:type="dxa"/>
            <w:gridSpan w:val="4"/>
          </w:tcPr>
          <w:p w14:paraId="6C31A1EE" w14:textId="77777777" w:rsidR="00DF198B" w:rsidRDefault="00DF198B"/>
        </w:tc>
      </w:tr>
      <w:tr w:rsidR="00DF198B" w14:paraId="0E649D2F" w14:textId="77777777" w:rsidTr="00185F4A">
        <w:trPr>
          <w:trHeight w:val="7176"/>
        </w:trPr>
        <w:tc>
          <w:tcPr>
            <w:tcW w:w="2397" w:type="dxa"/>
            <w:gridSpan w:val="4"/>
            <w:vAlign w:val="bottom"/>
          </w:tcPr>
          <w:p w14:paraId="68A5905E"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2A05917" w14:textId="0C97ED78" w:rsidR="00DF198B" w:rsidRPr="00DF198B" w:rsidRDefault="007C029F" w:rsidP="00874FE7">
            <w:pPr>
              <w:pStyle w:val="Heading3"/>
            </w:pPr>
            <w:r>
              <w:t>11/06/2023</w:t>
            </w:r>
          </w:p>
          <w:p w14:paraId="4C869342" w14:textId="77777777" w:rsidR="00874FE7" w:rsidRPr="00DF198B" w:rsidRDefault="00F9609F" w:rsidP="00874FE7">
            <w:pPr>
              <w:pStyle w:val="Heading3"/>
            </w:pPr>
            <w:sdt>
              <w:sdtPr>
                <w:id w:val="-1516760087"/>
                <w:placeholder>
                  <w:docPart w:val="145327AC642E4D76A86DCF7B0615C6B6"/>
                </w:placeholder>
                <w:temporary/>
                <w:showingPlcHdr/>
                <w15:appearance w15:val="hidden"/>
              </w:sdtPr>
              <w:sdtEndPr/>
              <w:sdtContent>
                <w:r w:rsidR="00874FE7" w:rsidRPr="00DF198B">
                  <w:t>—</w:t>
                </w:r>
              </w:sdtContent>
            </w:sdt>
          </w:p>
          <w:p w14:paraId="61CC24E4" w14:textId="7981E00E" w:rsidR="00DF198B" w:rsidRPr="00DF198B" w:rsidRDefault="007C029F" w:rsidP="00874FE7">
            <w:pPr>
              <w:pStyle w:val="Heading3"/>
            </w:pPr>
            <w:r>
              <w:t>IS-3523-004</w:t>
            </w:r>
          </w:p>
          <w:p w14:paraId="6FB01777" w14:textId="77777777" w:rsidR="00DF198B" w:rsidRPr="00DF198B" w:rsidRDefault="00F9609F" w:rsidP="00874FE7">
            <w:pPr>
              <w:pStyle w:val="Heading3"/>
            </w:pPr>
            <w:sdt>
              <w:sdtPr>
                <w:id w:val="1492440299"/>
                <w:placeholder>
                  <w:docPart w:val="9BD61D879CF543019D27080E3270DF8B"/>
                </w:placeholder>
                <w:temporary/>
                <w:showingPlcHdr/>
                <w15:appearance w15:val="hidden"/>
              </w:sdtPr>
              <w:sdtEndPr/>
              <w:sdtContent>
                <w:r w:rsidR="00874FE7" w:rsidRPr="00DF198B">
                  <w:t>—</w:t>
                </w:r>
              </w:sdtContent>
            </w:sdt>
          </w:p>
          <w:p w14:paraId="51812BDD" w14:textId="25D8512B" w:rsidR="00DF198B" w:rsidRDefault="007C029F" w:rsidP="00874FE7">
            <w:pPr>
              <w:pStyle w:val="Heading3"/>
            </w:pPr>
            <w:r>
              <w:t>Ian Burres</w:t>
            </w:r>
          </w:p>
          <w:p w14:paraId="637C8C08" w14:textId="77777777" w:rsidR="00DF198B" w:rsidRPr="00DF198B" w:rsidRDefault="00DF198B" w:rsidP="00DF198B"/>
        </w:tc>
        <w:tc>
          <w:tcPr>
            <w:tcW w:w="2398" w:type="dxa"/>
            <w:gridSpan w:val="4"/>
            <w:vAlign w:val="bottom"/>
          </w:tcPr>
          <w:p w14:paraId="3C150B70" w14:textId="77777777" w:rsidR="00DF198B" w:rsidRDefault="00DF198B" w:rsidP="00DF198B">
            <w:pPr>
              <w:jc w:val="center"/>
            </w:pPr>
          </w:p>
        </w:tc>
      </w:tr>
      <w:tr w:rsidR="00DF198B" w14:paraId="7968B382" w14:textId="77777777" w:rsidTr="00185F4A">
        <w:tc>
          <w:tcPr>
            <w:tcW w:w="2340" w:type="dxa"/>
            <w:gridSpan w:val="3"/>
          </w:tcPr>
          <w:p w14:paraId="44EED137" w14:textId="77777777" w:rsidR="00DF198B" w:rsidRDefault="00DF198B"/>
        </w:tc>
        <w:tc>
          <w:tcPr>
            <w:tcW w:w="6120" w:type="dxa"/>
            <w:gridSpan w:val="3"/>
          </w:tcPr>
          <w:p w14:paraId="18DD0D37" w14:textId="77777777" w:rsidR="00DF198B" w:rsidRDefault="00DF198B"/>
        </w:tc>
        <w:tc>
          <w:tcPr>
            <w:tcW w:w="2330" w:type="dxa"/>
            <w:gridSpan w:val="3"/>
          </w:tcPr>
          <w:p w14:paraId="7350AF79" w14:textId="77777777" w:rsidR="00DF198B" w:rsidRDefault="00DF198B"/>
        </w:tc>
      </w:tr>
    </w:tbl>
    <w:p w14:paraId="40BB7A7D" w14:textId="77777777" w:rsidR="00DF198B" w:rsidRDefault="00DF198B"/>
    <w:p w14:paraId="7356D56A"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4FF4363D" wp14:editId="66D1A9C9">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CA58B"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146B65E1" wp14:editId="773024C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228F8BC" w14:textId="77777777" w:rsidTr="00185F4A">
        <w:trPr>
          <w:trHeight w:val="1152"/>
        </w:trPr>
        <w:tc>
          <w:tcPr>
            <w:tcW w:w="2158" w:type="dxa"/>
          </w:tcPr>
          <w:p w14:paraId="654632B3" w14:textId="77777777" w:rsidR="002D2200" w:rsidRDefault="002D2200"/>
        </w:tc>
        <w:tc>
          <w:tcPr>
            <w:tcW w:w="2158" w:type="dxa"/>
            <w:gridSpan w:val="3"/>
            <w:tcBorders>
              <w:bottom w:val="single" w:sz="18" w:space="0" w:color="476166" w:themeColor="accent1"/>
            </w:tcBorders>
          </w:tcPr>
          <w:p w14:paraId="5113EC25" w14:textId="77777777" w:rsidR="002D2200" w:rsidRDefault="002D2200"/>
        </w:tc>
        <w:tc>
          <w:tcPr>
            <w:tcW w:w="2158" w:type="dxa"/>
            <w:tcBorders>
              <w:bottom w:val="single" w:sz="18" w:space="0" w:color="476166" w:themeColor="accent1"/>
            </w:tcBorders>
          </w:tcPr>
          <w:p w14:paraId="04572F98" w14:textId="77777777" w:rsidR="002D2200" w:rsidRDefault="002D2200"/>
        </w:tc>
        <w:tc>
          <w:tcPr>
            <w:tcW w:w="2167" w:type="dxa"/>
            <w:gridSpan w:val="3"/>
            <w:tcBorders>
              <w:bottom w:val="single" w:sz="18" w:space="0" w:color="476166" w:themeColor="accent1"/>
            </w:tcBorders>
          </w:tcPr>
          <w:p w14:paraId="1FC9A021" w14:textId="77777777" w:rsidR="002D2200" w:rsidRDefault="002D2200"/>
        </w:tc>
        <w:tc>
          <w:tcPr>
            <w:tcW w:w="2158" w:type="dxa"/>
          </w:tcPr>
          <w:p w14:paraId="1510D786" w14:textId="77777777" w:rsidR="002D2200" w:rsidRDefault="002D2200"/>
        </w:tc>
      </w:tr>
      <w:tr w:rsidR="002D2200" w14:paraId="450D24A0" w14:textId="77777777" w:rsidTr="00185F4A">
        <w:trPr>
          <w:trHeight w:val="664"/>
        </w:trPr>
        <w:tc>
          <w:tcPr>
            <w:tcW w:w="2158" w:type="dxa"/>
            <w:tcBorders>
              <w:right w:val="single" w:sz="18" w:space="0" w:color="476166" w:themeColor="accent1"/>
            </w:tcBorders>
          </w:tcPr>
          <w:p w14:paraId="38DB21F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9B28FCA" w14:textId="77777777" w:rsidR="002D2200" w:rsidRPr="00E74B29" w:rsidRDefault="00F9609F" w:rsidP="00874FE7">
            <w:pPr>
              <w:pStyle w:val="Heading4"/>
            </w:pPr>
            <w:sdt>
              <w:sdtPr>
                <w:id w:val="-621303809"/>
                <w:placeholder>
                  <w:docPart w:val="7E44991C55534118B119EDC99729E58A"/>
                </w:placeholder>
                <w:temporary/>
                <w:showingPlcHdr/>
                <w15:appearance w15:val="hidden"/>
              </w:sdtPr>
              <w:sdtEndPr/>
              <w:sdtContent>
                <w:r w:rsidR="00874FE7" w:rsidRPr="002826F3">
                  <w:rPr>
                    <w:sz w:val="26"/>
                    <w:szCs w:val="26"/>
                  </w:rPr>
                  <w:t>INSTRUCTIONS</w:t>
                </w:r>
              </w:sdtContent>
            </w:sdt>
          </w:p>
        </w:tc>
        <w:tc>
          <w:tcPr>
            <w:tcW w:w="2158" w:type="dxa"/>
            <w:tcBorders>
              <w:left w:val="single" w:sz="18" w:space="0" w:color="476166" w:themeColor="accent1"/>
            </w:tcBorders>
          </w:tcPr>
          <w:p w14:paraId="624325C7" w14:textId="77777777" w:rsidR="002D2200" w:rsidRDefault="002D2200"/>
        </w:tc>
      </w:tr>
      <w:tr w:rsidR="002D2200" w14:paraId="608B9003" w14:textId="77777777" w:rsidTr="00185F4A">
        <w:trPr>
          <w:trHeight w:val="311"/>
        </w:trPr>
        <w:tc>
          <w:tcPr>
            <w:tcW w:w="2158" w:type="dxa"/>
          </w:tcPr>
          <w:p w14:paraId="2442E618" w14:textId="77777777" w:rsidR="002D2200" w:rsidRDefault="002D2200"/>
        </w:tc>
        <w:tc>
          <w:tcPr>
            <w:tcW w:w="2158" w:type="dxa"/>
            <w:gridSpan w:val="3"/>
            <w:tcBorders>
              <w:top w:val="single" w:sz="18" w:space="0" w:color="476166" w:themeColor="accent1"/>
              <w:bottom w:val="single" w:sz="18" w:space="0" w:color="476166" w:themeColor="accent1"/>
            </w:tcBorders>
          </w:tcPr>
          <w:p w14:paraId="3581E3A3" w14:textId="77777777" w:rsidR="002D2200" w:rsidRDefault="002D2200"/>
        </w:tc>
        <w:tc>
          <w:tcPr>
            <w:tcW w:w="2158" w:type="dxa"/>
            <w:tcBorders>
              <w:top w:val="single" w:sz="18" w:space="0" w:color="476166" w:themeColor="accent1"/>
              <w:bottom w:val="single" w:sz="18" w:space="0" w:color="476166" w:themeColor="accent1"/>
            </w:tcBorders>
          </w:tcPr>
          <w:p w14:paraId="5306B18A" w14:textId="77777777" w:rsidR="002D2200" w:rsidRDefault="002D2200"/>
        </w:tc>
        <w:tc>
          <w:tcPr>
            <w:tcW w:w="2167" w:type="dxa"/>
            <w:gridSpan w:val="3"/>
            <w:tcBorders>
              <w:top w:val="single" w:sz="18" w:space="0" w:color="476166" w:themeColor="accent1"/>
              <w:bottom w:val="single" w:sz="18" w:space="0" w:color="476166" w:themeColor="accent1"/>
            </w:tcBorders>
          </w:tcPr>
          <w:p w14:paraId="42D5E65B" w14:textId="77777777" w:rsidR="002D2200" w:rsidRDefault="002D2200"/>
        </w:tc>
        <w:tc>
          <w:tcPr>
            <w:tcW w:w="2158" w:type="dxa"/>
          </w:tcPr>
          <w:p w14:paraId="22F30821" w14:textId="77777777" w:rsidR="002D2200" w:rsidRDefault="002D2200"/>
        </w:tc>
      </w:tr>
      <w:tr w:rsidR="00E74B29" w14:paraId="27F90E1F" w14:textId="77777777" w:rsidTr="00185F4A">
        <w:trPr>
          <w:trHeight w:val="576"/>
        </w:trPr>
        <w:tc>
          <w:tcPr>
            <w:tcW w:w="2158" w:type="dxa"/>
            <w:tcBorders>
              <w:right w:val="single" w:sz="18" w:space="0" w:color="476166" w:themeColor="accent1"/>
            </w:tcBorders>
          </w:tcPr>
          <w:p w14:paraId="65209B81"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EFA8A97" w14:textId="77777777" w:rsidR="00E74B29" w:rsidRDefault="00E74B29"/>
        </w:tc>
        <w:tc>
          <w:tcPr>
            <w:tcW w:w="4321" w:type="dxa"/>
            <w:gridSpan w:val="3"/>
            <w:tcBorders>
              <w:top w:val="single" w:sz="18" w:space="0" w:color="476166" w:themeColor="accent1"/>
            </w:tcBorders>
            <w:shd w:val="clear" w:color="auto" w:fill="FFFFFF" w:themeFill="background1"/>
          </w:tcPr>
          <w:p w14:paraId="5CA39DD1"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0BEA4866" w14:textId="77777777" w:rsidR="00E74B29" w:rsidRDefault="00E74B29"/>
        </w:tc>
        <w:tc>
          <w:tcPr>
            <w:tcW w:w="2158" w:type="dxa"/>
            <w:tcBorders>
              <w:left w:val="single" w:sz="18" w:space="0" w:color="476166" w:themeColor="accent1"/>
            </w:tcBorders>
          </w:tcPr>
          <w:p w14:paraId="35E832FE" w14:textId="77777777" w:rsidR="00E74B29" w:rsidRDefault="00E74B29"/>
        </w:tc>
      </w:tr>
      <w:tr w:rsidR="000E4641" w14:paraId="36A3A929" w14:textId="77777777" w:rsidTr="00185F4A">
        <w:trPr>
          <w:trHeight w:val="4447"/>
        </w:trPr>
        <w:tc>
          <w:tcPr>
            <w:tcW w:w="2158" w:type="dxa"/>
            <w:vMerge w:val="restart"/>
            <w:tcBorders>
              <w:right w:val="single" w:sz="18" w:space="0" w:color="476166" w:themeColor="accent1"/>
            </w:tcBorders>
          </w:tcPr>
          <w:p w14:paraId="189F788E" w14:textId="77777777" w:rsidR="000E4641" w:rsidRDefault="000E4641"/>
        </w:tc>
        <w:tc>
          <w:tcPr>
            <w:tcW w:w="542" w:type="dxa"/>
            <w:vMerge w:val="restart"/>
            <w:tcBorders>
              <w:left w:val="single" w:sz="18" w:space="0" w:color="476166" w:themeColor="accent1"/>
            </w:tcBorders>
            <w:shd w:val="clear" w:color="auto" w:fill="FFFFFF" w:themeFill="background1"/>
          </w:tcPr>
          <w:p w14:paraId="38E0A964" w14:textId="77777777" w:rsidR="000E4641" w:rsidRDefault="000E4641"/>
        </w:tc>
        <w:tc>
          <w:tcPr>
            <w:tcW w:w="540" w:type="dxa"/>
            <w:shd w:val="clear" w:color="auto" w:fill="FFFFFF" w:themeFill="background1"/>
          </w:tcPr>
          <w:p w14:paraId="1DCF37F3" w14:textId="77777777" w:rsidR="000E4641" w:rsidRDefault="000E4641"/>
        </w:tc>
        <w:tc>
          <w:tcPr>
            <w:tcW w:w="4321" w:type="dxa"/>
            <w:gridSpan w:val="3"/>
            <w:shd w:val="clear" w:color="auto" w:fill="FFFFFF" w:themeFill="background1"/>
          </w:tcPr>
          <w:p w14:paraId="0C1282B9" w14:textId="5EB12BA8" w:rsidR="000E4641" w:rsidRPr="002826F3" w:rsidRDefault="007C029F" w:rsidP="007C029F">
            <w:pPr>
              <w:pStyle w:val="Text"/>
              <w:rPr>
                <w:sz w:val="26"/>
                <w:szCs w:val="26"/>
              </w:rPr>
            </w:pPr>
            <w:r w:rsidRPr="002826F3">
              <w:rPr>
                <w:sz w:val="26"/>
                <w:szCs w:val="26"/>
              </w:rPr>
              <w:t xml:space="preserve">1. In this lab, you will choose 2 vulnerabilities present in </w:t>
            </w:r>
            <w:proofErr w:type="spellStart"/>
            <w:r w:rsidRPr="002826F3">
              <w:rPr>
                <w:sz w:val="26"/>
                <w:szCs w:val="26"/>
              </w:rPr>
              <w:t>Metasploitable</w:t>
            </w:r>
            <w:proofErr w:type="spellEnd"/>
            <w:r w:rsidRPr="002826F3">
              <w:rPr>
                <w:sz w:val="26"/>
                <w:szCs w:val="26"/>
              </w:rPr>
              <w:t xml:space="preserve"> 2 and then identify a TTP contained in the MITRE ATTACK framework that could be used to exploit each vulnerability. Once you have chosen said vulnerabilities, you will exploit them using Metasploit and/or any other tool you are familiar with. </w:t>
            </w:r>
          </w:p>
          <w:p w14:paraId="7397B96B" w14:textId="1B079BAF" w:rsidR="007C029F" w:rsidRPr="002826F3" w:rsidRDefault="002826F3" w:rsidP="007C029F">
            <w:pPr>
              <w:pStyle w:val="Text"/>
              <w:rPr>
                <w:sz w:val="26"/>
                <w:szCs w:val="26"/>
              </w:rPr>
            </w:pPr>
            <w:r w:rsidRPr="002826F3">
              <w:rPr>
                <w:sz w:val="26"/>
                <w:szCs w:val="26"/>
              </w:rPr>
              <w:t xml:space="preserve">2. </w:t>
            </w:r>
            <w:r w:rsidR="007C029F" w:rsidRPr="002826F3">
              <w:rPr>
                <w:sz w:val="26"/>
                <w:szCs w:val="26"/>
              </w:rPr>
              <w:t xml:space="preserve">Using Splunk, Wireshark, the </w:t>
            </w:r>
            <w:proofErr w:type="spellStart"/>
            <w:r w:rsidR="007C029F" w:rsidRPr="002826F3">
              <w:rPr>
                <w:sz w:val="26"/>
                <w:szCs w:val="26"/>
              </w:rPr>
              <w:t>Sysinternals</w:t>
            </w:r>
            <w:proofErr w:type="spellEnd"/>
            <w:r w:rsidR="007C029F" w:rsidRPr="002826F3">
              <w:rPr>
                <w:sz w:val="26"/>
                <w:szCs w:val="26"/>
              </w:rPr>
              <w:t xml:space="preserve"> Suite of tools, </w:t>
            </w:r>
            <w:proofErr w:type="spellStart"/>
            <w:r w:rsidR="007C029F" w:rsidRPr="002826F3">
              <w:rPr>
                <w:sz w:val="26"/>
                <w:szCs w:val="26"/>
              </w:rPr>
              <w:t>Netminer</w:t>
            </w:r>
            <w:proofErr w:type="spellEnd"/>
            <w:r w:rsidR="007C029F" w:rsidRPr="002826F3">
              <w:rPr>
                <w:sz w:val="26"/>
                <w:szCs w:val="26"/>
              </w:rPr>
              <w:t>, and Suricata, you will identify the Indicators of Compromise that corroborate the attacks you executed. In other words, what evidence is available to prove the attacker executed attack A and attack B</w:t>
            </w:r>
          </w:p>
          <w:p w14:paraId="3D2DBCF0" w14:textId="77777777" w:rsidR="000E4641" w:rsidRPr="002826F3" w:rsidRDefault="000E4641" w:rsidP="000E4641">
            <w:pPr>
              <w:pStyle w:val="Text"/>
              <w:rPr>
                <w:sz w:val="26"/>
                <w:szCs w:val="26"/>
              </w:rPr>
            </w:pPr>
          </w:p>
        </w:tc>
        <w:tc>
          <w:tcPr>
            <w:tcW w:w="540" w:type="dxa"/>
            <w:shd w:val="clear" w:color="auto" w:fill="FFFFFF" w:themeFill="background1"/>
          </w:tcPr>
          <w:p w14:paraId="1EB612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49FD78CE"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1C10413E" w14:textId="77777777" w:rsidR="000E4641" w:rsidRDefault="000E4641"/>
        </w:tc>
      </w:tr>
      <w:tr w:rsidR="000E4641" w14:paraId="550F0870" w14:textId="77777777" w:rsidTr="00185F4A">
        <w:trPr>
          <w:trHeight w:val="1008"/>
        </w:trPr>
        <w:tc>
          <w:tcPr>
            <w:tcW w:w="2158" w:type="dxa"/>
            <w:vMerge/>
            <w:tcBorders>
              <w:right w:val="single" w:sz="18" w:space="0" w:color="476166" w:themeColor="accent1"/>
            </w:tcBorders>
          </w:tcPr>
          <w:p w14:paraId="3F9D683B"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4B46D36" w14:textId="77777777" w:rsidR="000E4641" w:rsidRDefault="000E4641"/>
        </w:tc>
        <w:tc>
          <w:tcPr>
            <w:tcW w:w="5401" w:type="dxa"/>
            <w:gridSpan w:val="5"/>
            <w:vMerge w:val="restart"/>
            <w:shd w:val="clear" w:color="auto" w:fill="FFFFFF" w:themeFill="background1"/>
          </w:tcPr>
          <w:p w14:paraId="68CE78EC" w14:textId="77777777" w:rsidR="000E4641" w:rsidRPr="00E74B29" w:rsidRDefault="000E4641">
            <w:pPr>
              <w:rPr>
                <w:rFonts w:ascii="Georgia" w:hAnsi="Georgia"/>
                <w:sz w:val="28"/>
                <w:szCs w:val="28"/>
              </w:rPr>
            </w:pPr>
            <w:r w:rsidRPr="004909D9">
              <w:rPr>
                <w:noProof/>
                <w:lang w:eastAsia="en-AU"/>
              </w:rPr>
              <w:drawing>
                <wp:inline distT="0" distB="0" distL="0" distR="0" wp14:anchorId="0CFEECEA" wp14:editId="2AD37698">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401DA70"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625D952" w14:textId="77777777" w:rsidR="000E4641" w:rsidRDefault="000E4641"/>
        </w:tc>
      </w:tr>
      <w:tr w:rsidR="000E4641" w14:paraId="0E0B8090" w14:textId="77777777" w:rsidTr="00185F4A">
        <w:trPr>
          <w:trHeight w:val="1728"/>
        </w:trPr>
        <w:tc>
          <w:tcPr>
            <w:tcW w:w="2158" w:type="dxa"/>
            <w:vMerge w:val="restart"/>
          </w:tcPr>
          <w:p w14:paraId="3CC38EDF" w14:textId="77777777" w:rsidR="000E4641" w:rsidRDefault="000E4641"/>
        </w:tc>
        <w:tc>
          <w:tcPr>
            <w:tcW w:w="542" w:type="dxa"/>
            <w:tcBorders>
              <w:top w:val="single" w:sz="18" w:space="0" w:color="476166" w:themeColor="accent1"/>
            </w:tcBorders>
          </w:tcPr>
          <w:p w14:paraId="354CE737" w14:textId="77777777" w:rsidR="000E4641" w:rsidRDefault="000E4641" w:rsidP="00E74B29">
            <w:pPr>
              <w:jc w:val="center"/>
            </w:pPr>
          </w:p>
        </w:tc>
        <w:tc>
          <w:tcPr>
            <w:tcW w:w="5401" w:type="dxa"/>
            <w:gridSpan w:val="5"/>
            <w:vMerge/>
          </w:tcPr>
          <w:p w14:paraId="624EF987" w14:textId="77777777" w:rsidR="000E4641" w:rsidRDefault="000E4641" w:rsidP="00E74B29">
            <w:pPr>
              <w:jc w:val="center"/>
            </w:pPr>
          </w:p>
        </w:tc>
        <w:tc>
          <w:tcPr>
            <w:tcW w:w="540" w:type="dxa"/>
            <w:tcBorders>
              <w:top w:val="single" w:sz="18" w:space="0" w:color="476166" w:themeColor="accent1"/>
            </w:tcBorders>
          </w:tcPr>
          <w:p w14:paraId="0AC79400" w14:textId="77777777" w:rsidR="000E4641" w:rsidRDefault="000E4641" w:rsidP="00E74B29">
            <w:pPr>
              <w:jc w:val="center"/>
            </w:pPr>
          </w:p>
        </w:tc>
        <w:tc>
          <w:tcPr>
            <w:tcW w:w="2158" w:type="dxa"/>
            <w:vMerge w:val="restart"/>
          </w:tcPr>
          <w:p w14:paraId="25858351" w14:textId="77777777" w:rsidR="000E4641" w:rsidRDefault="000E4641"/>
        </w:tc>
      </w:tr>
      <w:tr w:rsidR="000E4641" w14:paraId="386E5A57" w14:textId="77777777" w:rsidTr="00185F4A">
        <w:trPr>
          <w:trHeight w:val="1728"/>
        </w:trPr>
        <w:tc>
          <w:tcPr>
            <w:tcW w:w="2158" w:type="dxa"/>
            <w:vMerge/>
          </w:tcPr>
          <w:p w14:paraId="6A4FC863" w14:textId="77777777" w:rsidR="000E4641" w:rsidRDefault="000E4641"/>
        </w:tc>
        <w:tc>
          <w:tcPr>
            <w:tcW w:w="542" w:type="dxa"/>
          </w:tcPr>
          <w:p w14:paraId="11C76106" w14:textId="77777777" w:rsidR="000E4641" w:rsidRDefault="000E4641" w:rsidP="00E74B29">
            <w:pPr>
              <w:jc w:val="center"/>
            </w:pPr>
          </w:p>
        </w:tc>
        <w:tc>
          <w:tcPr>
            <w:tcW w:w="5401" w:type="dxa"/>
            <w:gridSpan w:val="5"/>
            <w:vMerge/>
          </w:tcPr>
          <w:p w14:paraId="28E1DB9A" w14:textId="77777777" w:rsidR="000E4641" w:rsidRDefault="000E4641" w:rsidP="00E74B29">
            <w:pPr>
              <w:jc w:val="center"/>
            </w:pPr>
          </w:p>
        </w:tc>
        <w:tc>
          <w:tcPr>
            <w:tcW w:w="540" w:type="dxa"/>
          </w:tcPr>
          <w:p w14:paraId="7BB2742A" w14:textId="77777777" w:rsidR="000E4641" w:rsidRDefault="000E4641" w:rsidP="00E74B29">
            <w:pPr>
              <w:jc w:val="center"/>
            </w:pPr>
          </w:p>
        </w:tc>
        <w:tc>
          <w:tcPr>
            <w:tcW w:w="2158" w:type="dxa"/>
            <w:vMerge/>
          </w:tcPr>
          <w:p w14:paraId="081F6B91" w14:textId="77777777" w:rsidR="000E4641" w:rsidRDefault="000E4641"/>
        </w:tc>
      </w:tr>
    </w:tbl>
    <w:p w14:paraId="7C8C8C13" w14:textId="77777777" w:rsidR="002D2200" w:rsidRDefault="002D2200"/>
    <w:p w14:paraId="36E6B841"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D7977CB" wp14:editId="07F560AB">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42D8A4EA" w14:textId="5A8153C2" w:rsidR="00155179" w:rsidRDefault="00155179" w:rsidP="002F105A">
      <w:pPr>
        <w:spacing w:line="480" w:lineRule="auto"/>
      </w:pPr>
      <w:r>
        <w:lastRenderedPageBreak/>
        <w:tab/>
      </w:r>
      <w:r w:rsidR="00B25D51">
        <w:t xml:space="preserve">In this lab, </w:t>
      </w:r>
      <w:r w:rsidR="00C43126">
        <w:t xml:space="preserve">I will start by stating the vulnerability, then mapping such vulnerability to the MITRE ATT&amp;CK framework, then state one particular </w:t>
      </w:r>
      <w:r w:rsidR="00301C03">
        <w:t xml:space="preserve">APT </w:t>
      </w:r>
      <w:r w:rsidR="00C43126">
        <w:t xml:space="preserve">group that has used that same technique </w:t>
      </w:r>
      <w:r w:rsidR="00301C03">
        <w:t xml:space="preserve">with malicious intent, then try to exploit the vulnerability myself using the machines available to me against </w:t>
      </w:r>
      <w:proofErr w:type="spellStart"/>
      <w:r w:rsidR="00301C03">
        <w:t>Metasploitable</w:t>
      </w:r>
      <w:proofErr w:type="spellEnd"/>
      <w:r w:rsidR="00301C03">
        <w:t xml:space="preserve"> 2, and finally play the defender side and try to prevent such attack</w:t>
      </w:r>
      <w:r w:rsidR="00122107">
        <w:t xml:space="preserve"> using my own Suricata rules, while at the same time use a set of tools to determine the indicators of compromise. </w:t>
      </w:r>
    </w:p>
    <w:p w14:paraId="6C465AAF" w14:textId="299666DA" w:rsidR="00D93D1E" w:rsidRDefault="00122107" w:rsidP="002F105A">
      <w:pPr>
        <w:spacing w:line="480" w:lineRule="auto"/>
      </w:pPr>
      <w:r>
        <w:tab/>
        <w:t xml:space="preserve">In order for me to </w:t>
      </w:r>
      <w:r w:rsidR="001A34B5">
        <w:t xml:space="preserve">understand the type of vulnerabilities available in </w:t>
      </w:r>
      <w:proofErr w:type="spellStart"/>
      <w:r w:rsidR="001A34B5">
        <w:t>Metasploitable</w:t>
      </w:r>
      <w:proofErr w:type="spellEnd"/>
      <w:r w:rsidR="001A34B5">
        <w:t xml:space="preserve"> 2 I had to go look at the official documentation page of the team responsible of creating this machine, Rapid7. While at the documentation website, under </w:t>
      </w:r>
      <w:r w:rsidR="001A34B5" w:rsidRPr="007E3A97">
        <w:t xml:space="preserve">Installing Metasploit &gt; </w:t>
      </w:r>
      <w:r w:rsidR="00DF6B7B" w:rsidRPr="007E3A97">
        <w:t xml:space="preserve">Setting Up a Vulnerable Target &gt; </w:t>
      </w:r>
      <w:proofErr w:type="spellStart"/>
      <w:r w:rsidR="00DF6B7B" w:rsidRPr="007E3A97">
        <w:t>Metasploitable</w:t>
      </w:r>
      <w:proofErr w:type="spellEnd"/>
      <w:r w:rsidR="00DF6B7B" w:rsidRPr="007E3A97">
        <w:t xml:space="preserve"> 2 Exploitability Guide</w:t>
      </w:r>
      <w:r w:rsidR="00DF6B7B" w:rsidRPr="00DF6B7B">
        <w:rPr>
          <w:b/>
          <w:bCs/>
        </w:rPr>
        <w:t xml:space="preserve"> </w:t>
      </w:r>
      <w:r w:rsidR="00DF6B7B">
        <w:t xml:space="preserve">I started reading the document and learned about the different types of vulnerabilities. Some examples are: backdoors in port 21 and port 6667, unintentional backdoors, weak passwords (susceptible to brute-force attacks), </w:t>
      </w:r>
      <w:r w:rsidR="00FE1390">
        <w:t xml:space="preserve">and vulnerable web services like </w:t>
      </w:r>
      <w:proofErr w:type="spellStart"/>
      <w:r w:rsidR="00FE1390">
        <w:t>Mutillidae</w:t>
      </w:r>
      <w:proofErr w:type="spellEnd"/>
      <w:r w:rsidR="00FE1390">
        <w:t xml:space="preserve"> and DVWA. Both of these web services </w:t>
      </w:r>
      <w:r w:rsidR="00494BC6">
        <w:t>are</w:t>
      </w:r>
      <w:r w:rsidR="00FE1390">
        <w:t xml:space="preserve"> susceptible to SQL injection, cross-site scripting, click-jacking, DOM injection, JavaScript injection, </w:t>
      </w:r>
      <w:r w:rsidR="00D93D1E">
        <w:t>JSON injection, and many more</w:t>
      </w:r>
      <w:r w:rsidR="004C7C02">
        <w:t xml:space="preserve"> (Metasploit Documentation, n.d.)</w:t>
      </w:r>
      <w:r w:rsidR="00D93D1E">
        <w:t>. Out of all of these vulnerabilities, the one that stood out the most to me and the one I was more curious about was cross-site scripting (XSS). So, th</w:t>
      </w:r>
      <w:r w:rsidR="000A26BF">
        <w:t>e</w:t>
      </w:r>
      <w:r w:rsidR="00D93D1E">
        <w:t xml:space="preserve"> first vulnerability I will choose</w:t>
      </w:r>
      <w:r w:rsidR="000A26BF">
        <w:t xml:space="preserve"> is going to be more web-related </w:t>
      </w:r>
      <w:r w:rsidR="00756643">
        <w:t>which deals with</w:t>
      </w:r>
      <w:r w:rsidR="000A26BF">
        <w:t xml:space="preserve"> taking input from a user.</w:t>
      </w:r>
    </w:p>
    <w:p w14:paraId="44C7DBE8" w14:textId="3089E079" w:rsidR="00D958E8" w:rsidRDefault="00D958E8" w:rsidP="002F105A">
      <w:pPr>
        <w:spacing w:line="480" w:lineRule="auto"/>
      </w:pPr>
      <w:r>
        <w:tab/>
        <w:t>Mapping this vulnerability to the MITRE ATT</w:t>
      </w:r>
      <w:r w:rsidR="00B95CDF">
        <w:t xml:space="preserve">&amp;CK framework </w:t>
      </w:r>
      <w:r>
        <w:t>was somewhat hard</w:t>
      </w:r>
      <w:r w:rsidR="00B95CDF">
        <w:t xml:space="preserve"> for me because, </w:t>
      </w:r>
      <w:r w:rsidR="008302C5">
        <w:t xml:space="preserve">at </w:t>
      </w:r>
      <w:r w:rsidR="00B95CDF">
        <w:t>first, I did not know exactly what stage to look at primarily (reconnaissance, initial access, execution, etc.). However, with the professor’s assistance I was able to find out the name and the exact technique number for this particular vulnerability. Based on the framework, the actual name is Drive-by Compromise which is essentially the same thing as cross-site scripting but with a different name. I was able to recognize it as I read the information</w:t>
      </w:r>
      <w:r w:rsidR="007A1BB5">
        <w:t xml:space="preserve"> </w:t>
      </w:r>
      <w:r w:rsidR="008D4611">
        <w:t>and</w:t>
      </w:r>
      <w:r w:rsidR="007A1BB5">
        <w:t xml:space="preserve"> compared</w:t>
      </w:r>
      <w:r w:rsidR="00FC49B7">
        <w:t xml:space="preserve"> with my own</w:t>
      </w:r>
      <w:r w:rsidR="007A1BB5">
        <w:t xml:space="preserve"> definition of XSS</w:t>
      </w:r>
      <w:r w:rsidR="00FC49B7">
        <w:t xml:space="preserve"> based on other sources and they both were similar</w:t>
      </w:r>
      <w:r w:rsidR="007A1BB5">
        <w:t xml:space="preserve">. </w:t>
      </w:r>
      <w:bookmarkStart w:id="0" w:name="_Hlk149561807"/>
      <w:r w:rsidR="008A71E7">
        <w:t xml:space="preserve">Some </w:t>
      </w:r>
      <w:r w:rsidR="007A1BB5">
        <w:t>general information is as follows: technique ID is T1189</w:t>
      </w:r>
      <w:r w:rsidR="008A71E7">
        <w:t>;</w:t>
      </w:r>
      <w:r w:rsidR="007A1BB5">
        <w:t xml:space="preserve"> no sub-techniques</w:t>
      </w:r>
      <w:r w:rsidR="008A71E7">
        <w:t>;</w:t>
      </w:r>
      <w:r w:rsidR="007A1BB5">
        <w:t xml:space="preserve"> the tactic is Initial Access</w:t>
      </w:r>
      <w:r w:rsidR="008A71E7">
        <w:t>;</w:t>
      </w:r>
      <w:r w:rsidR="007A1BB5">
        <w:t xml:space="preserve"> the platforms are Linux, SaaS (Software as a </w:t>
      </w:r>
      <w:r w:rsidR="007A1BB5">
        <w:lastRenderedPageBreak/>
        <w:t xml:space="preserve">service), </w:t>
      </w:r>
      <w:r w:rsidR="008A71E7">
        <w:t xml:space="preserve">Windows, and macOS. </w:t>
      </w:r>
      <w:bookmarkEnd w:id="0"/>
      <w:r w:rsidR="00AA0FF9">
        <w:t xml:space="preserve">According to the MITRE website, </w:t>
      </w:r>
      <w:r w:rsidR="008A71E7">
        <w:t>“[a]</w:t>
      </w:r>
      <w:proofErr w:type="spellStart"/>
      <w:r w:rsidR="008A71E7">
        <w:t>dversaries</w:t>
      </w:r>
      <w:proofErr w:type="spellEnd"/>
      <w:r w:rsidR="008A71E7">
        <w:t xml:space="preserve"> may gain access to a system through a user visiting a website over the normal</w:t>
      </w:r>
      <w:r w:rsidR="006F6005">
        <w:t xml:space="preserve"> course of browsing. With this technique, the user’s web browser is typically targeted for exploitation…”. It also state</w:t>
      </w:r>
      <w:r w:rsidR="00AA0FF9">
        <w:t>s</w:t>
      </w:r>
      <w:r w:rsidR="006F6005">
        <w:t xml:space="preserve"> that “[a] legitimate website is compromised where adversaries have injected some form of malicious code…” and “… the insertion of any other kind of object that can be used to display web content or contain a script that execute</w:t>
      </w:r>
      <w:r w:rsidR="00FC49B7">
        <w:t>s</w:t>
      </w:r>
      <w:r w:rsidR="006F6005">
        <w:t xml:space="preserve"> on the visiting client”</w:t>
      </w:r>
      <w:r w:rsidR="00A32BDC">
        <w:t xml:space="preserve"> (MITRE ATT&amp;CK, n.d.)</w:t>
      </w:r>
      <w:r w:rsidR="006F6005">
        <w:t>.</w:t>
      </w:r>
      <w:r w:rsidR="00AA0FF9">
        <w:t xml:space="preserve"> To summarize all this information in brief words, cross-site scripting (or better known as Drive-by Compromise) is a technique used where the hacker finds a vulnerable website that he can exploit and then</w:t>
      </w:r>
      <w:r w:rsidR="00A32BDC">
        <w:t xml:space="preserve"> use a method to</w:t>
      </w:r>
      <w:r w:rsidR="00AA0FF9">
        <w:t xml:space="preserve"> insert some </w:t>
      </w:r>
      <w:r w:rsidR="00A32BDC">
        <w:t xml:space="preserve">sort of script to execute whenever the victim enters the website. This can be done with the goal of stealing login credentials and/or application access tokens </w:t>
      </w:r>
      <w:r w:rsidR="008D4611">
        <w:t xml:space="preserve">so </w:t>
      </w:r>
      <w:r w:rsidR="00822C59">
        <w:t xml:space="preserve">at the same time </w:t>
      </w:r>
      <w:r w:rsidR="008D4611">
        <w:t>they ca</w:t>
      </w:r>
      <w:r w:rsidR="00822C59">
        <w:t>n</w:t>
      </w:r>
      <w:r w:rsidR="008D4611">
        <w:t xml:space="preserve"> use</w:t>
      </w:r>
      <w:r w:rsidR="00A32BDC">
        <w:t xml:space="preserve"> them to have access to the internal network. </w:t>
      </w:r>
    </w:p>
    <w:p w14:paraId="7F7747B8" w14:textId="5E19F9CD" w:rsidR="007E4889" w:rsidRDefault="007E4889" w:rsidP="002F105A">
      <w:pPr>
        <w:spacing w:line="480" w:lineRule="auto"/>
      </w:pPr>
      <w:r>
        <w:tab/>
        <w:t xml:space="preserve">There were at least more than 35 groups that had utilized this technique in real-world scenarios. However, for the sake of time I only looked at one particular group which was the </w:t>
      </w:r>
      <w:proofErr w:type="spellStart"/>
      <w:r>
        <w:t>Elderwood</w:t>
      </w:r>
      <w:proofErr w:type="spellEnd"/>
      <w:r>
        <w:t xml:space="preserve"> group. The group ID is G0066, and according to the </w:t>
      </w:r>
      <w:r w:rsidR="005667BE">
        <w:t xml:space="preserve">MITRE </w:t>
      </w:r>
      <w:r>
        <w:t xml:space="preserve">website the brief description </w:t>
      </w:r>
      <w:r w:rsidR="00CA752B">
        <w:t>asserts</w:t>
      </w:r>
      <w:r>
        <w:t xml:space="preserve"> that</w:t>
      </w:r>
      <w:r w:rsidR="00CA752B">
        <w:t xml:space="preserve"> the</w:t>
      </w:r>
      <w:r>
        <w:t xml:space="preserve"> “[e]</w:t>
      </w:r>
      <w:proofErr w:type="spellStart"/>
      <w:r>
        <w:t>lderwood</w:t>
      </w:r>
      <w:proofErr w:type="spellEnd"/>
      <w:r>
        <w:t xml:space="preserve"> has delivered zero-days exploits and malware</w:t>
      </w:r>
      <w:r w:rsidR="00CA752B">
        <w:t xml:space="preserve"> to victims by injecting malicious code into specific public </w:t>
      </w:r>
      <w:r w:rsidR="00822C59">
        <w:t>w</w:t>
      </w:r>
      <w:r w:rsidR="00CA752B">
        <w:t xml:space="preserve">eb pages visited by targets withing a particular sector”. </w:t>
      </w:r>
      <w:r w:rsidR="005667BE">
        <w:t xml:space="preserve">Basically, the </w:t>
      </w:r>
      <w:proofErr w:type="spellStart"/>
      <w:r w:rsidR="005667BE">
        <w:t>Elderwood</w:t>
      </w:r>
      <w:proofErr w:type="spellEnd"/>
      <w:r w:rsidR="005667BE">
        <w:t xml:space="preserve"> was an espionage group that resided in China which was responsible of the Google intrusion, or better known as Operation Aurora. This group used many techniques, but </w:t>
      </w:r>
      <w:r w:rsidR="00CA752B">
        <w:t xml:space="preserve">I got really curious about how exactly </w:t>
      </w:r>
      <w:r w:rsidR="005667BE">
        <w:t>they were</w:t>
      </w:r>
      <w:r w:rsidR="00CA752B">
        <w:t xml:space="preserve"> able to execute th</w:t>
      </w:r>
      <w:r w:rsidR="005667BE">
        <w:t xml:space="preserve">is </w:t>
      </w:r>
      <w:r w:rsidR="008D4611">
        <w:t>particular</w:t>
      </w:r>
      <w:r w:rsidR="00CA752B">
        <w:t xml:space="preserve"> attack and with what intentions. For that reason, I opened the links </w:t>
      </w:r>
      <w:r w:rsidR="00786D70">
        <w:t>available</w:t>
      </w:r>
      <w:r w:rsidR="00CA752B">
        <w:t xml:space="preserve"> in order for me to learn and explore more about them. </w:t>
      </w:r>
      <w:r w:rsidR="00346555">
        <w:t>After reading the articles</w:t>
      </w:r>
      <w:r w:rsidR="00346555" w:rsidRPr="00FB663C">
        <w:rPr>
          <w:i/>
          <w:iCs/>
        </w:rPr>
        <w:t xml:space="preserve"> </w:t>
      </w:r>
      <w:r w:rsidR="00FB663C" w:rsidRPr="00FB663C">
        <w:rPr>
          <w:i/>
          <w:iCs/>
        </w:rPr>
        <w:t>“</w:t>
      </w:r>
      <w:proofErr w:type="spellStart"/>
      <w:r w:rsidR="00FB663C" w:rsidRPr="00FB663C">
        <w:rPr>
          <w:i/>
          <w:iCs/>
        </w:rPr>
        <w:t>Elderwood</w:t>
      </w:r>
      <w:proofErr w:type="spellEnd"/>
      <w:r w:rsidR="00FB663C" w:rsidRPr="00FB663C">
        <w:rPr>
          <w:i/>
          <w:iCs/>
        </w:rPr>
        <w:t xml:space="preserve"> </w:t>
      </w:r>
      <w:r w:rsidR="00786D70">
        <w:rPr>
          <w:i/>
          <w:iCs/>
        </w:rPr>
        <w:t>P</w:t>
      </w:r>
      <w:r w:rsidR="00FB663C" w:rsidRPr="00FB663C">
        <w:rPr>
          <w:i/>
          <w:iCs/>
        </w:rPr>
        <w:t xml:space="preserve">roject, </w:t>
      </w:r>
      <w:r w:rsidR="00786D70">
        <w:rPr>
          <w:i/>
          <w:iCs/>
        </w:rPr>
        <w:t>W</w:t>
      </w:r>
      <w:r w:rsidR="00FB663C" w:rsidRPr="00FB663C">
        <w:rPr>
          <w:i/>
          <w:iCs/>
        </w:rPr>
        <w:t xml:space="preserve">ho </w:t>
      </w:r>
      <w:r w:rsidR="00786D70">
        <w:rPr>
          <w:i/>
          <w:iCs/>
        </w:rPr>
        <w:t>i</w:t>
      </w:r>
      <w:r w:rsidR="00FB663C" w:rsidRPr="00FB663C">
        <w:rPr>
          <w:i/>
          <w:iCs/>
        </w:rPr>
        <w:t xml:space="preserve">s </w:t>
      </w:r>
      <w:r w:rsidR="00786D70">
        <w:rPr>
          <w:i/>
          <w:iCs/>
        </w:rPr>
        <w:t>B</w:t>
      </w:r>
      <w:r w:rsidR="00FB663C" w:rsidRPr="00FB663C">
        <w:rPr>
          <w:i/>
          <w:iCs/>
        </w:rPr>
        <w:t xml:space="preserve">ehind </w:t>
      </w:r>
      <w:r w:rsidR="00786D70">
        <w:rPr>
          <w:i/>
          <w:iCs/>
        </w:rPr>
        <w:t>O</w:t>
      </w:r>
      <w:r w:rsidR="00FB663C" w:rsidRPr="00FB663C">
        <w:rPr>
          <w:i/>
          <w:iCs/>
        </w:rPr>
        <w:t xml:space="preserve">p. </w:t>
      </w:r>
      <w:r w:rsidR="00786D70">
        <w:rPr>
          <w:i/>
          <w:iCs/>
        </w:rPr>
        <w:t>A</w:t>
      </w:r>
      <w:r w:rsidR="00FB663C" w:rsidRPr="00FB663C">
        <w:rPr>
          <w:i/>
          <w:iCs/>
        </w:rPr>
        <w:t xml:space="preserve">urora and </w:t>
      </w:r>
      <w:r w:rsidR="00786D70">
        <w:rPr>
          <w:i/>
          <w:iCs/>
        </w:rPr>
        <w:t>O</w:t>
      </w:r>
      <w:r w:rsidR="00FB663C" w:rsidRPr="00FB663C">
        <w:rPr>
          <w:i/>
          <w:iCs/>
        </w:rPr>
        <w:t xml:space="preserve">ngoing </w:t>
      </w:r>
      <w:r w:rsidR="00786D70">
        <w:rPr>
          <w:i/>
          <w:iCs/>
        </w:rPr>
        <w:t>A</w:t>
      </w:r>
      <w:r w:rsidR="00FB663C" w:rsidRPr="00FB663C">
        <w:rPr>
          <w:i/>
          <w:iCs/>
        </w:rPr>
        <w:t xml:space="preserve">ttacks?” </w:t>
      </w:r>
      <w:r w:rsidR="00FB663C">
        <w:t xml:space="preserve">and </w:t>
      </w:r>
      <w:r w:rsidR="00FB663C" w:rsidRPr="00FB663C">
        <w:rPr>
          <w:i/>
          <w:iCs/>
        </w:rPr>
        <w:t xml:space="preserve">“Stealing US </w:t>
      </w:r>
      <w:r w:rsidR="00786D70">
        <w:rPr>
          <w:i/>
          <w:iCs/>
        </w:rPr>
        <w:t>B</w:t>
      </w:r>
      <w:r w:rsidR="00FB663C" w:rsidRPr="00FB663C">
        <w:rPr>
          <w:i/>
          <w:iCs/>
        </w:rPr>
        <w:t>usiness</w:t>
      </w:r>
      <w:r w:rsidR="00786D70">
        <w:rPr>
          <w:i/>
          <w:iCs/>
        </w:rPr>
        <w:t xml:space="preserve"> S</w:t>
      </w:r>
      <w:r w:rsidR="00FB663C" w:rsidRPr="00FB663C">
        <w:rPr>
          <w:i/>
          <w:iCs/>
        </w:rPr>
        <w:t xml:space="preserve">ecrets: Experts ID two </w:t>
      </w:r>
      <w:r w:rsidR="00786D70">
        <w:rPr>
          <w:i/>
          <w:iCs/>
        </w:rPr>
        <w:t>H</w:t>
      </w:r>
      <w:r w:rsidR="00FB663C" w:rsidRPr="00FB663C">
        <w:rPr>
          <w:i/>
          <w:iCs/>
        </w:rPr>
        <w:t>uge</w:t>
      </w:r>
      <w:r w:rsidR="00786D70">
        <w:rPr>
          <w:i/>
          <w:iCs/>
        </w:rPr>
        <w:t xml:space="preserve"> C</w:t>
      </w:r>
      <w:r w:rsidR="00FB663C" w:rsidRPr="00FB663C">
        <w:rPr>
          <w:i/>
          <w:iCs/>
        </w:rPr>
        <w:t>yber ‘</w:t>
      </w:r>
      <w:r w:rsidR="00786D70">
        <w:rPr>
          <w:i/>
          <w:iCs/>
        </w:rPr>
        <w:t>G</w:t>
      </w:r>
      <w:r w:rsidR="00FB663C" w:rsidRPr="00FB663C">
        <w:rPr>
          <w:i/>
          <w:iCs/>
        </w:rPr>
        <w:t>angs’ in China”</w:t>
      </w:r>
      <w:r w:rsidR="00FB663C">
        <w:t xml:space="preserve"> </w:t>
      </w:r>
      <w:r w:rsidR="00346555">
        <w:t xml:space="preserve">I was able to grasp important aspects about this group. As I’ve stated before, this group used more techniques than just cross-site scripting in order for them to gain access to a system. This group was successful at committing these </w:t>
      </w:r>
      <w:r w:rsidR="007E3A97">
        <w:t>cybercrimes</w:t>
      </w:r>
      <w:r w:rsidR="00346555">
        <w:t xml:space="preserve"> because they were able to create and utilize zero-days exploits. Zero-</w:t>
      </w:r>
      <w:r w:rsidR="00346555">
        <w:lastRenderedPageBreak/>
        <w:t xml:space="preserve">days exploits are hard for companies to </w:t>
      </w:r>
      <w:r w:rsidR="00786D70">
        <w:t>countermeasure</w:t>
      </w:r>
      <w:r w:rsidR="00346555">
        <w:t xml:space="preserve"> with because the</w:t>
      </w:r>
      <w:r w:rsidR="008D4611">
        <w:t>y’</w:t>
      </w:r>
      <w:r w:rsidR="00346555">
        <w:t>re vulnerabilities that they never thought of or that they</w:t>
      </w:r>
      <w:r w:rsidR="008D4611">
        <w:t xml:space="preserve"> aren’t</w:t>
      </w:r>
      <w:r w:rsidR="00346555">
        <w:t xml:space="preserve"> aware of. This group utilize</w:t>
      </w:r>
      <w:r w:rsidR="00786D70">
        <w:t>d</w:t>
      </w:r>
      <w:r w:rsidR="00346555">
        <w:t xml:space="preserve"> one after another, when </w:t>
      </w:r>
      <w:r w:rsidR="00822C59">
        <w:t>the attackers</w:t>
      </w:r>
      <w:r w:rsidR="00346555">
        <w:t xml:space="preserve"> realized that one of their zero-days was patched/fixed they would </w:t>
      </w:r>
      <w:r w:rsidR="008D4611">
        <w:t>execute</w:t>
      </w:r>
      <w:r w:rsidR="00346555">
        <w:t xml:space="preserve"> another one right afterwards</w:t>
      </w:r>
      <w:r w:rsidR="00822C59">
        <w:t xml:space="preserve"> to maintain control</w:t>
      </w:r>
      <w:r w:rsidR="00346555">
        <w:t xml:space="preserve">. The fact that they had </w:t>
      </w:r>
      <w:r w:rsidR="00FB663C">
        <w:t xml:space="preserve">several zero-days made them extremely powerful and dangerous. </w:t>
      </w:r>
      <w:r w:rsidR="007A7286">
        <w:t>Both articles emphasized the idea of a watering hole attack</w:t>
      </w:r>
      <w:r w:rsidR="00822C59">
        <w:t xml:space="preserve"> that </w:t>
      </w:r>
      <w:proofErr w:type="spellStart"/>
      <w:r w:rsidR="00822C59">
        <w:t>Elderwood</w:t>
      </w:r>
      <w:proofErr w:type="spellEnd"/>
      <w:r w:rsidR="00822C59">
        <w:t xml:space="preserve"> utilized</w:t>
      </w:r>
      <w:r w:rsidR="007A7286">
        <w:t xml:space="preserve">. At first, I was a bit confused about this idea but the following image helped me understand it (refer to </w:t>
      </w:r>
      <w:hyperlink w:anchor="_Screenshot_1" w:history="1">
        <w:r w:rsidR="007A7286" w:rsidRPr="007E3A97">
          <w:rPr>
            <w:rStyle w:val="Hyperlink"/>
          </w:rPr>
          <w:t>scre</w:t>
        </w:r>
        <w:r w:rsidR="007A7286" w:rsidRPr="007E3A97">
          <w:rPr>
            <w:rStyle w:val="Hyperlink"/>
          </w:rPr>
          <w:t>e</w:t>
        </w:r>
        <w:r w:rsidR="007A7286" w:rsidRPr="007E3A97">
          <w:rPr>
            <w:rStyle w:val="Hyperlink"/>
          </w:rPr>
          <w:t>nshot 1</w:t>
        </w:r>
      </w:hyperlink>
      <w:r w:rsidR="007A7286">
        <w:t xml:space="preserve">). Attackers would find a website </w:t>
      </w:r>
      <w:r w:rsidR="00786D70">
        <w:t>that</w:t>
      </w:r>
      <w:r w:rsidR="007A7286">
        <w:t xml:space="preserve"> a particular target group would visit regularly and exploit it by injecting malicious scripts and wait patiently for them to visit the website. Their </w:t>
      </w:r>
      <w:r w:rsidR="002A597B">
        <w:t xml:space="preserve">main </w:t>
      </w:r>
      <w:r w:rsidR="007A7286">
        <w:t>goal was to st</w:t>
      </w:r>
      <w:r w:rsidR="002A597B">
        <w:t xml:space="preserve">eal intelligence and intellectual property for future sell in the dark web. </w:t>
      </w:r>
    </w:p>
    <w:p w14:paraId="0A2C94A1" w14:textId="63DF3970" w:rsidR="00181A80" w:rsidRDefault="002A597B" w:rsidP="002F105A">
      <w:pPr>
        <w:spacing w:line="480" w:lineRule="auto"/>
      </w:pPr>
      <w:r>
        <w:tab/>
        <w:t xml:space="preserve">Now, I will try my best to exploit this vulnerability myself by imitating the same actions of the previously stated group. I remember that the Metasploit documentation </w:t>
      </w:r>
      <w:r w:rsidR="005E26D0">
        <w:t xml:space="preserve">stated that the DVWA web service was susceptible to cross-site scripting and so I </w:t>
      </w:r>
      <w:r w:rsidR="00691C3C">
        <w:t>u</w:t>
      </w:r>
      <w:r w:rsidR="00822C59">
        <w:t>sed</w:t>
      </w:r>
      <w:r w:rsidR="00691C3C">
        <w:t xml:space="preserve"> this web service</w:t>
      </w:r>
      <w:r w:rsidR="00822C59">
        <w:t xml:space="preserve"> as my domain</w:t>
      </w:r>
      <w:r w:rsidR="00691C3C">
        <w:t>.</w:t>
      </w:r>
      <w:r w:rsidR="002A3EC9">
        <w:t xml:space="preserve"> First of all, I want to emphasize that I used the Flare VM as the victim, </w:t>
      </w:r>
      <w:r w:rsidR="006D789C">
        <w:t xml:space="preserve">meaning </w:t>
      </w:r>
      <w:r w:rsidR="002A3EC9">
        <w:t xml:space="preserve">this will be the computer that is going to access the </w:t>
      </w:r>
      <w:r w:rsidR="00786D70">
        <w:t>altered</w:t>
      </w:r>
      <w:r w:rsidR="002A3EC9">
        <w:t xml:space="preserve"> website. Let’s also assume that Kali Linux VM was responsible of injecting the malicious script to the website. </w:t>
      </w:r>
      <w:r w:rsidR="006D789C">
        <w:t xml:space="preserve">Using the Flare VM I opened the web browser and typed 172.16.2.3 to access </w:t>
      </w:r>
      <w:proofErr w:type="spellStart"/>
      <w:r w:rsidR="006D789C">
        <w:t>Metasploitable’s</w:t>
      </w:r>
      <w:proofErr w:type="spellEnd"/>
      <w:r w:rsidR="006D789C">
        <w:t xml:space="preserve"> web services, then clicked on</w:t>
      </w:r>
      <w:r w:rsidR="00546FC1">
        <w:t xml:space="preserve"> the</w:t>
      </w:r>
      <w:r w:rsidR="006D789C">
        <w:t xml:space="preserve"> </w:t>
      </w:r>
      <w:r w:rsidR="006D789C" w:rsidRPr="007E3A97">
        <w:t>DVWA</w:t>
      </w:r>
      <w:r w:rsidR="00546FC1">
        <w:t xml:space="preserve"> link (refer to </w:t>
      </w:r>
      <w:hyperlink w:anchor="_Screenshot_2" w:history="1">
        <w:r w:rsidR="00546FC1" w:rsidRPr="007E3A97">
          <w:rPr>
            <w:rStyle w:val="Hyperlink"/>
          </w:rPr>
          <w:t>screenshot 2</w:t>
        </w:r>
      </w:hyperlink>
      <w:r w:rsidR="00546FC1">
        <w:t>)</w:t>
      </w:r>
      <w:r w:rsidR="006D789C">
        <w:t>.</w:t>
      </w:r>
      <w:r w:rsidR="00546FC1">
        <w:t xml:space="preserve"> Then, I inputted </w:t>
      </w:r>
      <w:r w:rsidR="00546FC1" w:rsidRPr="007E3A97">
        <w:t>admin</w:t>
      </w:r>
      <w:r w:rsidR="00546FC1">
        <w:t xml:space="preserve"> for Username and </w:t>
      </w:r>
      <w:r w:rsidR="00546FC1" w:rsidRPr="007E3A97">
        <w:t>password</w:t>
      </w:r>
      <w:r w:rsidR="00546FC1">
        <w:t xml:space="preserve"> for Password. While at the </w:t>
      </w:r>
      <w:proofErr w:type="spellStart"/>
      <w:r w:rsidR="00546FC1">
        <w:t>index.php</w:t>
      </w:r>
      <w:proofErr w:type="spellEnd"/>
      <w:r w:rsidR="00546FC1">
        <w:t xml:space="preserve"> page I clicked on DVWA Security and set the security level to low and clicked Submit (refer to </w:t>
      </w:r>
      <w:hyperlink w:anchor="_Screenshot_3" w:history="1">
        <w:r w:rsidR="00546FC1" w:rsidRPr="007E3A97">
          <w:rPr>
            <w:rStyle w:val="Hyperlink"/>
          </w:rPr>
          <w:t>screenshot 3</w:t>
        </w:r>
      </w:hyperlink>
      <w:r w:rsidR="00546FC1">
        <w:t xml:space="preserve">). I set the level to low </w:t>
      </w:r>
      <w:r w:rsidR="00375D52">
        <w:t>because I wanted to</w:t>
      </w:r>
      <w:r w:rsidR="00546FC1">
        <w:t xml:space="preserve"> </w:t>
      </w:r>
      <w:r w:rsidR="00E30B63">
        <w:t>attempt this attack as</w:t>
      </w:r>
      <w:r w:rsidR="00546FC1">
        <w:t xml:space="preserve"> s</w:t>
      </w:r>
      <w:r w:rsidR="00E30B63">
        <w:t>imple as possible</w:t>
      </w:r>
      <w:r w:rsidR="00546FC1">
        <w:t xml:space="preserve"> and</w:t>
      </w:r>
      <w:r w:rsidR="00375D52">
        <w:t xml:space="preserve"> without any issues</w:t>
      </w:r>
      <w:r w:rsidR="00546FC1">
        <w:t xml:space="preserve"> to show the exploit in action. </w:t>
      </w:r>
      <w:r w:rsidR="003D3791">
        <w:t xml:space="preserve">Then, let’s </w:t>
      </w:r>
      <w:r w:rsidR="00E30B63">
        <w:t xml:space="preserve">also </w:t>
      </w:r>
      <w:r w:rsidR="003D3791">
        <w:t xml:space="preserve">assume that </w:t>
      </w:r>
      <w:r w:rsidR="00E30B63">
        <w:t xml:space="preserve">the </w:t>
      </w:r>
      <w:r w:rsidR="003D3791">
        <w:t xml:space="preserve">victim had previously opened a phishing email and clicked on the link attached </w:t>
      </w:r>
      <w:r w:rsidR="00E30B63">
        <w:t xml:space="preserve">to it </w:t>
      </w:r>
      <w:r w:rsidR="003D3791">
        <w:t xml:space="preserve">redirecting him to this web page (refer to </w:t>
      </w:r>
      <w:hyperlink w:anchor="_Screenshot_4" w:history="1">
        <w:r w:rsidR="003D3791" w:rsidRPr="007E3A97">
          <w:rPr>
            <w:rStyle w:val="Hyperlink"/>
          </w:rPr>
          <w:t>scree</w:t>
        </w:r>
        <w:r w:rsidR="003D3791" w:rsidRPr="007E3A97">
          <w:rPr>
            <w:rStyle w:val="Hyperlink"/>
          </w:rPr>
          <w:t>n</w:t>
        </w:r>
        <w:r w:rsidR="003D3791" w:rsidRPr="007E3A97">
          <w:rPr>
            <w:rStyle w:val="Hyperlink"/>
          </w:rPr>
          <w:t>shot 4</w:t>
        </w:r>
      </w:hyperlink>
      <w:r w:rsidR="003D3791">
        <w:t>)</w:t>
      </w:r>
      <w:r w:rsidR="001D24AB">
        <w:t xml:space="preserve">. Let’s also assume that the hacker used the phishing email targeted at this specific individual and also knew the victim’s username. </w:t>
      </w:r>
      <w:r w:rsidR="003D3791">
        <w:t xml:space="preserve">The link contained a malicious script within the URL, which caused it to open the altered web page with a different look. The malicious script I’m talking about is a script I was able to find a in an article that showed me how to execute the attack step-by-step. </w:t>
      </w:r>
      <w:r w:rsidR="009024C5">
        <w:t xml:space="preserve">According to the </w:t>
      </w:r>
      <w:r w:rsidR="009024C5">
        <w:lastRenderedPageBreak/>
        <w:t>article called “</w:t>
      </w:r>
      <w:r w:rsidR="009024C5" w:rsidRPr="00375D52">
        <w:rPr>
          <w:i/>
          <w:iCs/>
        </w:rPr>
        <w:t>5 Real-World Cross Site Scripting Examples</w:t>
      </w:r>
      <w:r w:rsidR="009024C5">
        <w:t>”, the script would prompt the user to enter their credentials</w:t>
      </w:r>
      <w:r w:rsidR="006033D5">
        <w:t xml:space="preserve"> which the hacker is able</w:t>
      </w:r>
      <w:r w:rsidR="001754EC">
        <w:t xml:space="preserve"> to see (refer to </w:t>
      </w:r>
      <w:hyperlink w:anchor="_Screenshot_5" w:history="1">
        <w:r w:rsidR="001754EC" w:rsidRPr="007E3A97">
          <w:rPr>
            <w:rStyle w:val="Hyperlink"/>
          </w:rPr>
          <w:t>screens</w:t>
        </w:r>
        <w:r w:rsidR="001754EC" w:rsidRPr="007E3A97">
          <w:rPr>
            <w:rStyle w:val="Hyperlink"/>
          </w:rPr>
          <w:t>h</w:t>
        </w:r>
        <w:r w:rsidR="001754EC" w:rsidRPr="007E3A97">
          <w:rPr>
            <w:rStyle w:val="Hyperlink"/>
          </w:rPr>
          <w:t>ot 5</w:t>
        </w:r>
      </w:hyperlink>
      <w:r w:rsidR="001754EC">
        <w:t xml:space="preserve"> for an insight of the</w:t>
      </w:r>
      <w:r w:rsidR="00181A80">
        <w:t xml:space="preserve"> </w:t>
      </w:r>
      <w:r w:rsidR="001754EC">
        <w:t xml:space="preserve">malicious script). Once the victim hits Logon, then the attack has been successfully executed and the “hacker” is able to steal the credentials in order to access the internal network, just as the </w:t>
      </w:r>
      <w:proofErr w:type="spellStart"/>
      <w:r w:rsidR="001754EC">
        <w:t>Elderwood</w:t>
      </w:r>
      <w:proofErr w:type="spellEnd"/>
      <w:r w:rsidR="001754EC">
        <w:t xml:space="preserve"> did with the watering hole attacks. </w:t>
      </w:r>
      <w:r w:rsidR="00181A80">
        <w:t>My next step is to play the defender side and try to detect the indicators of compromise</w:t>
      </w:r>
      <w:r w:rsidR="00E65D67">
        <w:t xml:space="preserve"> and to create Suricata rules to prevent this attack from happening again</w:t>
      </w:r>
      <w:r w:rsidR="00181A80">
        <w:t>.</w:t>
      </w:r>
    </w:p>
    <w:p w14:paraId="55C37503" w14:textId="3B1CD957" w:rsidR="00181A80" w:rsidRDefault="00181A80" w:rsidP="002F105A">
      <w:pPr>
        <w:spacing w:line="480" w:lineRule="auto"/>
      </w:pPr>
      <w:r>
        <w:tab/>
      </w:r>
      <w:r w:rsidR="00E023BA">
        <w:t>I self-taught this</w:t>
      </w:r>
      <w:r>
        <w:t xml:space="preserve"> tool </w:t>
      </w:r>
      <w:r w:rsidR="00E023BA">
        <w:t xml:space="preserve">in Kali </w:t>
      </w:r>
      <w:r>
        <w:t xml:space="preserve">called </w:t>
      </w:r>
      <w:r w:rsidR="001D5F7B">
        <w:t>Burp</w:t>
      </w:r>
      <w:r w:rsidR="00F50314">
        <w:t xml:space="preserve"> Suite</w:t>
      </w:r>
      <w:r w:rsidR="00DE3558">
        <w:t xml:space="preserve"> that lets me use a web proxy which serves as an intermediary between a client and a server and allows me to intercept </w:t>
      </w:r>
      <w:r w:rsidR="00E023BA">
        <w:t xml:space="preserve">and inspect traffic. </w:t>
      </w:r>
      <w:r w:rsidR="00F50314">
        <w:t xml:space="preserve">While at the application, </w:t>
      </w:r>
      <w:r w:rsidR="00E023BA">
        <w:t xml:space="preserve">I went to the same process of accessing the website and inputting my credentials as if I was the victim and these were my findings: I was able to intercept the </w:t>
      </w:r>
      <w:r w:rsidR="00C56E2F">
        <w:t xml:space="preserve">link that the victim had clicked </w:t>
      </w:r>
      <w:r w:rsidR="00D96F2F">
        <w:t>with</w:t>
      </w:r>
      <w:r w:rsidR="00C56E2F">
        <w:t xml:space="preserve"> the </w:t>
      </w:r>
      <w:r w:rsidR="00E023BA">
        <w:t xml:space="preserve">GET request packet </w:t>
      </w:r>
      <w:r w:rsidR="00D96F2F">
        <w:t>and</w:t>
      </w:r>
      <w:r w:rsidR="00E023BA">
        <w:t xml:space="preserve"> the password inputted</w:t>
      </w:r>
      <w:r w:rsidR="00C56E2F">
        <w:t xml:space="preserve"> </w:t>
      </w:r>
      <w:r w:rsidR="00E023BA">
        <w:t xml:space="preserve">(refer to </w:t>
      </w:r>
      <w:hyperlink w:anchor="_Screenshot_6" w:history="1">
        <w:r w:rsidR="00E023BA" w:rsidRPr="007E3A97">
          <w:rPr>
            <w:rStyle w:val="Hyperlink"/>
          </w:rPr>
          <w:t>scre</w:t>
        </w:r>
        <w:r w:rsidR="00E023BA" w:rsidRPr="007E3A97">
          <w:rPr>
            <w:rStyle w:val="Hyperlink"/>
          </w:rPr>
          <w:t>e</w:t>
        </w:r>
        <w:r w:rsidR="00E023BA" w:rsidRPr="007E3A97">
          <w:rPr>
            <w:rStyle w:val="Hyperlink"/>
          </w:rPr>
          <w:t>nshot 6</w:t>
        </w:r>
      </w:hyperlink>
      <w:r w:rsidR="00C56E2F">
        <w:t xml:space="preserve"> &amp; </w:t>
      </w:r>
      <w:hyperlink w:anchor="_Screenshot_7" w:history="1">
        <w:r w:rsidR="00C56E2F" w:rsidRPr="007E3A97">
          <w:rPr>
            <w:rStyle w:val="Hyperlink"/>
          </w:rPr>
          <w:t>7</w:t>
        </w:r>
      </w:hyperlink>
      <w:r w:rsidR="00E023BA">
        <w:t xml:space="preserve">). The reason I was able to see </w:t>
      </w:r>
      <w:r w:rsidR="001D24AB">
        <w:t>almost all content</w:t>
      </w:r>
      <w:r w:rsidR="00E023BA">
        <w:t xml:space="preserve"> in plain text is because</w:t>
      </w:r>
      <w:r w:rsidR="001D24AB">
        <w:t xml:space="preserve"> </w:t>
      </w:r>
      <w:r w:rsidR="00E023BA">
        <w:t>HTTP protocol is</w:t>
      </w:r>
      <w:r w:rsidR="00F50314">
        <w:t xml:space="preserve"> </w:t>
      </w:r>
      <w:r w:rsidR="00E023BA">
        <w:t>unencryp</w:t>
      </w:r>
      <w:r w:rsidR="00F50314">
        <w:t>ted</w:t>
      </w:r>
      <w:r w:rsidR="00E023BA">
        <w:t xml:space="preserve">. </w:t>
      </w:r>
      <w:r w:rsidR="00C56E2F">
        <w:t xml:space="preserve">I also utilized Wireshark to intercept the packets sent in the network and found the same results. I looked for the GET packet and followed the TCP stream to see the entire communication (refer to </w:t>
      </w:r>
      <w:hyperlink w:anchor="_Screenshot_8" w:history="1">
        <w:r w:rsidR="00C56E2F" w:rsidRPr="007E3A97">
          <w:rPr>
            <w:rStyle w:val="Hyperlink"/>
          </w:rPr>
          <w:t>screensh</w:t>
        </w:r>
        <w:r w:rsidR="00C56E2F" w:rsidRPr="007E3A97">
          <w:rPr>
            <w:rStyle w:val="Hyperlink"/>
          </w:rPr>
          <w:t>o</w:t>
        </w:r>
        <w:r w:rsidR="00C56E2F" w:rsidRPr="007E3A97">
          <w:rPr>
            <w:rStyle w:val="Hyperlink"/>
          </w:rPr>
          <w:t>t 8</w:t>
        </w:r>
      </w:hyperlink>
      <w:r w:rsidR="00C56E2F">
        <w:t xml:space="preserve">). </w:t>
      </w:r>
      <w:r w:rsidR="009E06D6">
        <w:t xml:space="preserve">I opened the GET packet to inspect and found </w:t>
      </w:r>
      <w:r w:rsidR="001D24AB">
        <w:t xml:space="preserve">out that I had </w:t>
      </w:r>
      <w:r w:rsidR="009E06D6">
        <w:t>the same results as in the Burp application, the victim’s</w:t>
      </w:r>
      <w:r w:rsidR="001D24AB">
        <w:t xml:space="preserve"> stolen</w:t>
      </w:r>
      <w:r w:rsidR="009E06D6">
        <w:t xml:space="preserve"> </w:t>
      </w:r>
      <w:r w:rsidR="009E06D6" w:rsidRPr="009E06D6">
        <w:rPr>
          <w:u w:val="single"/>
        </w:rPr>
        <w:t>password</w:t>
      </w:r>
      <w:r w:rsidR="009E06D6">
        <w:t xml:space="preserve"> </w:t>
      </w:r>
      <w:r w:rsidR="001D24AB">
        <w:t>is</w:t>
      </w:r>
      <w:r w:rsidR="009E06D6">
        <w:t xml:space="preserve"> “</w:t>
      </w:r>
      <w:proofErr w:type="spellStart"/>
      <w:r w:rsidR="009E06D6" w:rsidRPr="009E06D6">
        <w:rPr>
          <w:color w:val="FF0000"/>
        </w:rPr>
        <w:t>password+test</w:t>
      </w:r>
      <w:proofErr w:type="spellEnd"/>
      <w:r w:rsidR="009E06D6">
        <w:t>”. I utilized another</w:t>
      </w:r>
      <w:r w:rsidR="0091094B">
        <w:t xml:space="preserve"> tool called</w:t>
      </w:r>
      <w:r w:rsidR="009E06D6">
        <w:t xml:space="preserve"> </w:t>
      </w:r>
      <w:r w:rsidR="0091094B">
        <w:t xml:space="preserve">Network Miner that helped me get some helpful information (refer to </w:t>
      </w:r>
      <w:hyperlink w:anchor="_Screenshot_9" w:history="1">
        <w:r w:rsidR="0091094B" w:rsidRPr="00B34A83">
          <w:rPr>
            <w:rStyle w:val="Hyperlink"/>
          </w:rPr>
          <w:t xml:space="preserve">screenshot </w:t>
        </w:r>
        <w:r w:rsidR="00B34A83" w:rsidRPr="00B34A83">
          <w:rPr>
            <w:rStyle w:val="Hyperlink"/>
          </w:rPr>
          <w:t>9</w:t>
        </w:r>
      </w:hyperlink>
      <w:r w:rsidR="0091094B">
        <w:t xml:space="preserve">). Based on the information gathered with this application, these were my findings: </w:t>
      </w:r>
      <w:r w:rsidR="00B34A83">
        <w:t xml:space="preserve">172.16.2.17 (Flare VM) was the victim’s IP address, it had a Windows operating system, the communication was composed of 46 packets sent and 43 packets received, the session was established with server 172.16.2.3 (Meta) with port 80 (HTTP). </w:t>
      </w:r>
      <w:r w:rsidR="00A21D76">
        <w:t>Now, I will try to prevent and detect this attack from happening using Suricata and</w:t>
      </w:r>
      <w:r w:rsidR="00F50314">
        <w:t xml:space="preserve"> viewing the alerts in</w:t>
      </w:r>
      <w:r w:rsidR="00A21D76">
        <w:t xml:space="preserve"> Splunk.</w:t>
      </w:r>
    </w:p>
    <w:p w14:paraId="69E86F58" w14:textId="3D2F9C21" w:rsidR="00A21D76" w:rsidRDefault="00A21D76" w:rsidP="002F105A">
      <w:pPr>
        <w:spacing w:line="480" w:lineRule="auto"/>
      </w:pPr>
      <w:r>
        <w:tab/>
        <w:t xml:space="preserve">As I began to think how I should go about preventing and detecting this attack from happening </w:t>
      </w:r>
      <w:r w:rsidR="00F50314">
        <w:t>t</w:t>
      </w:r>
      <w:r>
        <w:t>he first thing that came to my mind was to create rules</w:t>
      </w:r>
      <w:r w:rsidR="0004630D">
        <w:t xml:space="preserve"> in Suricata</w:t>
      </w:r>
      <w:r>
        <w:t xml:space="preserve"> </w:t>
      </w:r>
      <w:r w:rsidR="0004630D">
        <w:t xml:space="preserve">with </w:t>
      </w:r>
      <w:r>
        <w:t xml:space="preserve">protocols </w:t>
      </w:r>
      <w:r w:rsidR="009D5B22">
        <w:t xml:space="preserve">HTTP or TCP since this were the main protocols used for the </w:t>
      </w:r>
      <w:r w:rsidR="0004630D">
        <w:t>client-server connection and communication</w:t>
      </w:r>
      <w:r w:rsidR="009D5B22">
        <w:t xml:space="preserve">. At first, I </w:t>
      </w:r>
      <w:r w:rsidR="009D5B22">
        <w:lastRenderedPageBreak/>
        <w:t>struggled to create a specific rule that would prevent a XSS attack because I couldn’t just drop all HTTP packets coming to Meta</w:t>
      </w:r>
      <w:r w:rsidR="009B58C9">
        <w:t xml:space="preserve"> because </w:t>
      </w:r>
      <w:r w:rsidR="009D5B22">
        <w:t xml:space="preserve">that </w:t>
      </w:r>
      <w:r w:rsidR="009B58C9">
        <w:t>would simply</w:t>
      </w:r>
      <w:r w:rsidR="009D5B22">
        <w:t xml:space="preserve"> be inefficient and it would have a greater negative effect on the network itself.</w:t>
      </w:r>
      <w:r w:rsidR="009B58C9">
        <w:t xml:space="preserve"> For that reason, I relied on the Suricata documentation to help me create a specific rule for this situation. As I read the </w:t>
      </w:r>
      <w:r w:rsidR="008E4C3E">
        <w:t>documentation,</w:t>
      </w:r>
      <w:r w:rsidR="009B58C9">
        <w:t xml:space="preserve"> I found that I could use </w:t>
      </w:r>
      <w:r w:rsidR="008E4C3E">
        <w:t xml:space="preserve">the </w:t>
      </w:r>
      <w:r w:rsidR="003C5767">
        <w:t>“</w:t>
      </w:r>
      <w:proofErr w:type="spellStart"/>
      <w:r w:rsidR="008E4C3E">
        <w:t>http_uri</w:t>
      </w:r>
      <w:proofErr w:type="spellEnd"/>
      <w:r w:rsidR="003C5767">
        <w:t>”</w:t>
      </w:r>
      <w:r w:rsidR="008E4C3E">
        <w:t xml:space="preserve"> </w:t>
      </w:r>
      <w:r w:rsidR="008E4C3E" w:rsidRPr="008E4C3E">
        <w:rPr>
          <w:u w:val="single"/>
        </w:rPr>
        <w:t>modifier keyword</w:t>
      </w:r>
      <w:r w:rsidR="008E4C3E">
        <w:t xml:space="preserve"> in the rule</w:t>
      </w:r>
      <w:r w:rsidR="00B70771">
        <w:t>’s</w:t>
      </w:r>
      <w:r w:rsidR="008E4C3E">
        <w:t xml:space="preserve"> options section (Suricata documentation, n.d.). This keyword along with the </w:t>
      </w:r>
      <w:r w:rsidR="003C5767">
        <w:t>“</w:t>
      </w:r>
      <w:r w:rsidR="008E4C3E">
        <w:t>content</w:t>
      </w:r>
      <w:r w:rsidR="003C5767">
        <w:t>”</w:t>
      </w:r>
      <w:r w:rsidR="008E4C3E">
        <w:t xml:space="preserve"> option would allow me to write a rule specific </w:t>
      </w:r>
      <w:r w:rsidR="003C5767">
        <w:t>for</w:t>
      </w:r>
      <w:r w:rsidR="008E4C3E">
        <w:t xml:space="preserve"> the attack. In the IPS VM, inside the </w:t>
      </w:r>
      <w:proofErr w:type="spellStart"/>
      <w:r w:rsidR="008E4C3E">
        <w:t>local.rules</w:t>
      </w:r>
      <w:proofErr w:type="spellEnd"/>
      <w:r w:rsidR="008E4C3E">
        <w:t xml:space="preserve"> file I wrote the following rules (refer to </w:t>
      </w:r>
      <w:hyperlink w:anchor="_Screenshot_10" w:history="1">
        <w:r w:rsidR="008E4C3E" w:rsidRPr="003C5767">
          <w:rPr>
            <w:rStyle w:val="Hyperlink"/>
          </w:rPr>
          <w:t>screens</w:t>
        </w:r>
        <w:r w:rsidR="008E4C3E" w:rsidRPr="003C5767">
          <w:rPr>
            <w:rStyle w:val="Hyperlink"/>
          </w:rPr>
          <w:t>h</w:t>
        </w:r>
        <w:r w:rsidR="008E4C3E" w:rsidRPr="003C5767">
          <w:rPr>
            <w:rStyle w:val="Hyperlink"/>
          </w:rPr>
          <w:t>ot 10</w:t>
        </w:r>
      </w:hyperlink>
      <w:r w:rsidR="008E4C3E">
        <w:t xml:space="preserve">). </w:t>
      </w:r>
      <w:r w:rsidR="00061160">
        <w:t>The first rule</w:t>
      </w:r>
      <w:r w:rsidR="00F11D82">
        <w:t xml:space="preserve"> works like this:</w:t>
      </w:r>
      <w:r w:rsidR="00061160">
        <w:t xml:space="preserve"> if the </w:t>
      </w:r>
      <w:r w:rsidR="0004630D">
        <w:t xml:space="preserve">victim’s </w:t>
      </w:r>
      <w:r w:rsidR="00061160">
        <w:t>URL contained “/</w:t>
      </w:r>
      <w:proofErr w:type="spellStart"/>
      <w:r w:rsidR="00061160">
        <w:t>dvwa</w:t>
      </w:r>
      <w:proofErr w:type="spellEnd"/>
      <w:r w:rsidR="00061160">
        <w:t>/vulnerabilities/</w:t>
      </w:r>
      <w:proofErr w:type="spellStart"/>
      <w:r w:rsidR="00061160">
        <w:t>xss_r</w:t>
      </w:r>
      <w:proofErr w:type="spellEnd"/>
      <w:r w:rsidR="00061160">
        <w:t xml:space="preserve">/name=” </w:t>
      </w:r>
      <w:r w:rsidR="00582DB4">
        <w:t xml:space="preserve">in </w:t>
      </w:r>
      <w:r w:rsidR="00061160">
        <w:t>it</w:t>
      </w:r>
      <w:r w:rsidR="00582DB4">
        <w:t>, then it</w:t>
      </w:r>
      <w:r w:rsidR="00061160">
        <w:t xml:space="preserve"> would alert the SIEM</w:t>
      </w:r>
      <w:r w:rsidR="0004630D">
        <w:t xml:space="preserve"> since this is the</w:t>
      </w:r>
      <w:r w:rsidR="00F11D82">
        <w:t xml:space="preserve"> URL</w:t>
      </w:r>
      <w:r w:rsidR="0004630D">
        <w:t xml:space="preserve"> where the presumable </w:t>
      </w:r>
      <w:r w:rsidR="00F11D82">
        <w:t>malicious script is</w:t>
      </w:r>
      <w:r w:rsidR="00061160">
        <w:t>. Let’s assume that the attack</w:t>
      </w:r>
      <w:r w:rsidR="0079587F">
        <w:t>s</w:t>
      </w:r>
      <w:r w:rsidR="00061160">
        <w:t xml:space="preserve"> </w:t>
      </w:r>
      <w:r w:rsidR="00F45D55">
        <w:t>were</w:t>
      </w:r>
      <w:r w:rsidR="00061160">
        <w:t xml:space="preserve"> detected months after it occurred and this rule was </w:t>
      </w:r>
      <w:r w:rsidR="00597F4D">
        <w:t>only</w:t>
      </w:r>
      <w:r w:rsidR="00061160">
        <w:t xml:space="preserve"> to alert while they fixed the website. </w:t>
      </w:r>
      <w:r w:rsidR="00BF7A5B">
        <w:t>When the victim hits Logon, it redirects him to the URL containing “/?password=”, for that reason t</w:t>
      </w:r>
      <w:r w:rsidR="00582DB4">
        <w:t xml:space="preserve">he second rule could be so that if another user typed their credentials and hit Logon, then it would alert them and let them know that another password </w:t>
      </w:r>
      <w:r w:rsidR="00F50314">
        <w:t>could be potentially</w:t>
      </w:r>
      <w:r w:rsidR="00582DB4">
        <w:t xml:space="preserve"> </w:t>
      </w:r>
      <w:r w:rsidR="00F50314">
        <w:t>compromised</w:t>
      </w:r>
      <w:r w:rsidR="00582DB4">
        <w:t>.</w:t>
      </w:r>
      <w:r w:rsidR="009C7B1F">
        <w:t xml:space="preserve"> </w:t>
      </w:r>
      <w:r w:rsidR="00E21954">
        <w:t>I could’ve just dropped all those packets to prevent the attacks from happening but I just decided to show that I was able to detect such attacks using alerts.</w:t>
      </w:r>
      <w:r w:rsidR="00EE269E">
        <w:t xml:space="preserve"> </w:t>
      </w:r>
      <w:r w:rsidR="00E21954">
        <w:t>Finally, I looked at</w:t>
      </w:r>
      <w:r w:rsidR="00EE269E">
        <w:t xml:space="preserve"> the fast.log file</w:t>
      </w:r>
      <w:r w:rsidR="00E21954">
        <w:t xml:space="preserve"> in the IPS VM</w:t>
      </w:r>
      <w:r w:rsidR="00EE269E">
        <w:t xml:space="preserve"> </w:t>
      </w:r>
      <w:r w:rsidR="00E21954">
        <w:t xml:space="preserve">and </w:t>
      </w:r>
      <w:r w:rsidR="00EE269E">
        <w:t>as well as on Splunk</w:t>
      </w:r>
      <w:r w:rsidR="00E21954">
        <w:t xml:space="preserve"> GUI</w:t>
      </w:r>
      <w:r w:rsidR="00EE269E">
        <w:t xml:space="preserve"> to see the logs and alerts (refer to </w:t>
      </w:r>
      <w:hyperlink w:anchor="_Screenshot_11" w:history="1">
        <w:r w:rsidR="00EE269E" w:rsidRPr="005C4904">
          <w:rPr>
            <w:rStyle w:val="Hyperlink"/>
          </w:rPr>
          <w:t>scree</w:t>
        </w:r>
        <w:r w:rsidR="00EE269E" w:rsidRPr="005C4904">
          <w:rPr>
            <w:rStyle w:val="Hyperlink"/>
          </w:rPr>
          <w:t>n</w:t>
        </w:r>
        <w:r w:rsidR="00EE269E" w:rsidRPr="005C4904">
          <w:rPr>
            <w:rStyle w:val="Hyperlink"/>
          </w:rPr>
          <w:t>shot 11</w:t>
        </w:r>
      </w:hyperlink>
      <w:r w:rsidR="00EE269E">
        <w:t xml:space="preserve"> &amp; </w:t>
      </w:r>
      <w:hyperlink w:anchor="_Screenshot_12" w:history="1">
        <w:r w:rsidR="00EE269E" w:rsidRPr="005C4904">
          <w:rPr>
            <w:rStyle w:val="Hyperlink"/>
          </w:rPr>
          <w:t>12</w:t>
        </w:r>
      </w:hyperlink>
      <w:r w:rsidR="00EE269E">
        <w:t>).</w:t>
      </w:r>
    </w:p>
    <w:p w14:paraId="1C1C5969" w14:textId="0DCDE09E" w:rsidR="005C4904" w:rsidRDefault="005C4904" w:rsidP="002F105A">
      <w:pPr>
        <w:spacing w:line="480" w:lineRule="auto"/>
      </w:pPr>
      <w:r>
        <w:tab/>
        <w:t xml:space="preserve">The second vulnerability I </w:t>
      </w:r>
      <w:r w:rsidR="008302C5">
        <w:t>chose to investigate further a</w:t>
      </w:r>
      <w:r w:rsidR="00BF7A5B">
        <w:t>re</w:t>
      </w:r>
      <w:r w:rsidR="00B70771">
        <w:t xml:space="preserve"> weak passwords, which could lead to</w:t>
      </w:r>
      <w:r w:rsidR="008302C5">
        <w:t xml:space="preserve"> brute-force attack</w:t>
      </w:r>
      <w:r w:rsidR="00BF7A5B">
        <w:t xml:space="preserve">s. </w:t>
      </w:r>
      <w:r w:rsidR="000A26BF">
        <w:t>According to the MITRE framework, s</w:t>
      </w:r>
      <w:r w:rsidR="00AD5FD6" w:rsidRPr="00AD5FD6">
        <w:t xml:space="preserve">ome general information </w:t>
      </w:r>
      <w:r w:rsidR="000A26BF">
        <w:t>are</w:t>
      </w:r>
      <w:r w:rsidR="00AD5FD6" w:rsidRPr="00AD5FD6">
        <w:t xml:space="preserve"> as follows: technique ID is T</w:t>
      </w:r>
      <w:r w:rsidR="00AD5FD6">
        <w:t>1110</w:t>
      </w:r>
      <w:r w:rsidR="00AD5FD6" w:rsidRPr="00AD5FD6">
        <w:t>; sub-techniques</w:t>
      </w:r>
      <w:r w:rsidR="00AD5FD6">
        <w:t xml:space="preserve"> are T1110.001, T1110.002, T1110.003, and T1110.004</w:t>
      </w:r>
      <w:r w:rsidR="00AD5FD6" w:rsidRPr="00AD5FD6">
        <w:t xml:space="preserve">; the tactic is </w:t>
      </w:r>
      <w:r w:rsidR="00AD5FD6">
        <w:t>Credential Access</w:t>
      </w:r>
      <w:r w:rsidR="00AD5FD6" w:rsidRPr="00AD5FD6">
        <w:t xml:space="preserve">; the platforms are </w:t>
      </w:r>
      <w:r w:rsidR="00AD5FD6">
        <w:t>Azure AD, Containers, Google Workspace, IaaS</w:t>
      </w:r>
      <w:r w:rsidR="00ED3BBD">
        <w:t>, Linux, Network, Office 365, SaaS, Windows, and macOS</w:t>
      </w:r>
      <w:r w:rsidR="00AD5FD6" w:rsidRPr="00AD5FD6">
        <w:t xml:space="preserve">. </w:t>
      </w:r>
      <w:r w:rsidR="000A26BF">
        <w:t>T</w:t>
      </w:r>
      <w:r w:rsidR="00F32D4B">
        <w:t>he website states that “[a]</w:t>
      </w:r>
      <w:proofErr w:type="spellStart"/>
      <w:r w:rsidR="00F32D4B">
        <w:t>dversaries</w:t>
      </w:r>
      <w:proofErr w:type="spellEnd"/>
      <w:r w:rsidR="00F32D4B">
        <w:t xml:space="preserve"> may use brute force techniques to gain access to accounts when passwords are unknown or when password hashes are obtain</w:t>
      </w:r>
      <w:r w:rsidR="007A56F1">
        <w:t xml:space="preserve">ed”. One important aspect that the framework explains in the web page is that the attacker could utilize this method while being either in a service that constantly checks for the validity of the password (online) or offline using password hashes (MITRE ATT&amp;CK, n.d.). Most of the time </w:t>
      </w:r>
      <w:r w:rsidR="007A56F1">
        <w:lastRenderedPageBreak/>
        <w:t xml:space="preserve">when attacker execute this </w:t>
      </w:r>
      <w:r w:rsidR="00AD5FD6">
        <w:t>attack,</w:t>
      </w:r>
      <w:r w:rsidR="007A56F1">
        <w:t xml:space="preserve"> they do it with the help of a special program that can iterate </w:t>
      </w:r>
      <w:r w:rsidR="00AF04B3">
        <w:t xml:space="preserve">itself </w:t>
      </w:r>
      <w:r w:rsidR="007A56F1">
        <w:t xml:space="preserve">many times. The </w:t>
      </w:r>
      <w:r w:rsidR="00AD5FD6">
        <w:t xml:space="preserve">MITRE </w:t>
      </w:r>
      <w:r w:rsidR="007A56F1">
        <w:t>web page als</w:t>
      </w:r>
      <w:r w:rsidR="00AD5FD6">
        <w:t>o states that “[b]</w:t>
      </w:r>
      <w:proofErr w:type="spellStart"/>
      <w:r w:rsidR="00AD5FD6">
        <w:t>rute</w:t>
      </w:r>
      <w:proofErr w:type="spellEnd"/>
      <w:r w:rsidR="00AD5FD6">
        <w:t xml:space="preserve"> forcing credentials may take place at various points during a breach.”, meaning that it may not occurred, for example, only in the initial phase.</w:t>
      </w:r>
    </w:p>
    <w:p w14:paraId="62CDEDD1" w14:textId="38503D6A" w:rsidR="00ED3BBD" w:rsidRDefault="00ED3BBD" w:rsidP="002F105A">
      <w:pPr>
        <w:spacing w:line="480" w:lineRule="auto"/>
      </w:pPr>
      <w:r>
        <w:tab/>
        <w:t xml:space="preserve">The advanced persistent threat (APT) I chose is </w:t>
      </w:r>
      <w:r w:rsidR="009A4CBD">
        <w:t>HEXANE</w:t>
      </w:r>
      <w:r w:rsidR="00AE4367">
        <w:t xml:space="preserve"> or also known as Lyceum</w:t>
      </w:r>
      <w:r w:rsidR="009A4CBD">
        <w:t xml:space="preserve">. Some general information about this APT </w:t>
      </w:r>
      <w:r w:rsidR="00AF04B3">
        <w:t>are</w:t>
      </w:r>
      <w:r w:rsidR="009A4CBD">
        <w:t xml:space="preserve"> as follows: ID is G1001; some associated groups are Lyceum, </w:t>
      </w:r>
      <w:proofErr w:type="spellStart"/>
      <w:r w:rsidR="009A4CBD">
        <w:t>Siamesekitten</w:t>
      </w:r>
      <w:proofErr w:type="spellEnd"/>
      <w:r w:rsidR="009A4CBD">
        <w:t xml:space="preserve">, and </w:t>
      </w:r>
      <w:proofErr w:type="spellStart"/>
      <w:r w:rsidR="009A4CBD">
        <w:t>Spirlin</w:t>
      </w:r>
      <w:proofErr w:type="spellEnd"/>
      <w:r w:rsidR="009A4CBD">
        <w:t xml:space="preserve">; some contributors are Dragos Threat Intelligence, Mindaugas </w:t>
      </w:r>
      <w:proofErr w:type="spellStart"/>
      <w:r w:rsidR="009A4CBD">
        <w:t>Gudzis</w:t>
      </w:r>
      <w:proofErr w:type="spellEnd"/>
      <w:r w:rsidR="009A4CBD">
        <w:t xml:space="preserve">, and BT Security. This is an espionage group that has been in the cyber industry since at least 2017. </w:t>
      </w:r>
      <w:r w:rsidR="00CD43F2">
        <w:t xml:space="preserve">It has targeted different industries’ systems </w:t>
      </w:r>
      <w:r w:rsidR="00AF04B3">
        <w:t>with</w:t>
      </w:r>
      <w:r w:rsidR="00CD43F2">
        <w:t xml:space="preserve"> those includ</w:t>
      </w:r>
      <w:r w:rsidR="00AF04B3">
        <w:t>ing</w:t>
      </w:r>
      <w:r w:rsidR="00CD43F2">
        <w:t xml:space="preserve"> oil, gas, telecommunications, aviation, and ISPs. Some</w:t>
      </w:r>
      <w:r w:rsidR="00AF04B3">
        <w:t xml:space="preserve"> country</w:t>
      </w:r>
      <w:r w:rsidR="00CD43F2">
        <w:t xml:space="preserve"> victims </w:t>
      </w:r>
      <w:r w:rsidR="00AF04B3">
        <w:t>are</w:t>
      </w:r>
      <w:r w:rsidR="00CD43F2">
        <w:t xml:space="preserve"> Israel, Saudi Arabia, Kuwait, Morocco, and Tunisia. After reading the reference article called “Lyceum </w:t>
      </w:r>
      <w:r w:rsidR="00456C87">
        <w:t>T</w:t>
      </w:r>
      <w:r w:rsidR="00CD43F2">
        <w:t xml:space="preserve">akes </w:t>
      </w:r>
      <w:r w:rsidR="00456C87">
        <w:t>C</w:t>
      </w:r>
      <w:r w:rsidR="00CD43F2">
        <w:t xml:space="preserve">enter </w:t>
      </w:r>
      <w:r w:rsidR="00456C87">
        <w:t>S</w:t>
      </w:r>
      <w:r w:rsidR="00CD43F2">
        <w:t>tage in</w:t>
      </w:r>
      <w:r w:rsidR="00456C87">
        <w:t xml:space="preserve"> Middle East Campaign” I learned that the APT group used different vectors </w:t>
      </w:r>
      <w:r w:rsidR="00AF04B3">
        <w:t>with</w:t>
      </w:r>
      <w:r w:rsidR="00456C87">
        <w:t xml:space="preserve"> </w:t>
      </w:r>
      <w:r w:rsidR="002B6640">
        <w:t>some</w:t>
      </w:r>
      <w:r w:rsidR="00456C87">
        <w:t xml:space="preserve"> includ</w:t>
      </w:r>
      <w:r w:rsidR="00AF04B3">
        <w:t>ing</w:t>
      </w:r>
      <w:r w:rsidR="00456C87">
        <w:t xml:space="preserve"> </w:t>
      </w:r>
      <w:r w:rsidR="002B6640">
        <w:t xml:space="preserve">a RAT called </w:t>
      </w:r>
      <w:proofErr w:type="spellStart"/>
      <w:r w:rsidR="002B6640">
        <w:t>DanBot</w:t>
      </w:r>
      <w:proofErr w:type="spellEnd"/>
      <w:r w:rsidR="002B6640">
        <w:t xml:space="preserve"> that allowed basic HTTP and DNS-based communication and remote command execution, a PowerShell script, and a program called “Decrypt-RDCMan.ps1</w:t>
      </w:r>
      <w:r w:rsidR="008D3C47">
        <w:t>”. According to the article, this toolkit</w:t>
      </w:r>
      <w:r w:rsidR="002B6640">
        <w:t xml:space="preserve"> allowed them to </w:t>
      </w:r>
      <w:r w:rsidR="00F07298">
        <w:t xml:space="preserve">“… decrypt passwords stored in the </w:t>
      </w:r>
      <w:proofErr w:type="spellStart"/>
      <w:r w:rsidR="00F07298">
        <w:t>RDCMan</w:t>
      </w:r>
      <w:proofErr w:type="spellEnd"/>
      <w:r w:rsidR="00F07298">
        <w:t xml:space="preserve"> configuration file, which store[d] details of servers and encrypted credentials to quickly establish remote desktop sessions”</w:t>
      </w:r>
      <w:r w:rsidR="008D3C47">
        <w:t>.</w:t>
      </w:r>
      <w:r w:rsidR="00F07298">
        <w:t xml:space="preserve"> They used this tool approximately one hour after having initial access to the system.</w:t>
      </w:r>
      <w:r w:rsidR="008D3C47">
        <w:t xml:space="preserve"> </w:t>
      </w:r>
      <w:r w:rsidR="00F376A3">
        <w:t>In the next step</w:t>
      </w:r>
      <w:r w:rsidR="00AE4367">
        <w:t>,</w:t>
      </w:r>
      <w:r w:rsidR="00F07298">
        <w:t xml:space="preserve"> I will try to imitate the same process that this group used </w:t>
      </w:r>
      <w:r w:rsidR="00F376A3">
        <w:t xml:space="preserve">but in my case </w:t>
      </w:r>
      <w:r w:rsidR="00F07298">
        <w:t xml:space="preserve">against </w:t>
      </w:r>
      <w:proofErr w:type="spellStart"/>
      <w:r w:rsidR="00F07298">
        <w:t>Metasploitable</w:t>
      </w:r>
      <w:proofErr w:type="spellEnd"/>
      <w:r w:rsidR="00F07298">
        <w:t xml:space="preserve"> 2.</w:t>
      </w:r>
    </w:p>
    <w:p w14:paraId="0E4C4BED" w14:textId="725B5A09" w:rsidR="00F07298" w:rsidRDefault="00AE4367" w:rsidP="002F105A">
      <w:pPr>
        <w:spacing w:line="480" w:lineRule="auto"/>
      </w:pPr>
      <w:r>
        <w:tab/>
        <w:t xml:space="preserve">After learning that Lyceum used a tool/program to help them execute their attack I wanted to do the same thing but, in my case, not as a complex as their program was. For that reason, I started doing my research about how I could the same thing using a much simpler and friendlier program. I started looking at </w:t>
      </w:r>
      <w:proofErr w:type="spellStart"/>
      <w:r>
        <w:t>Youtube</w:t>
      </w:r>
      <w:proofErr w:type="spellEnd"/>
      <w:r>
        <w:t xml:space="preserve"> videos</w:t>
      </w:r>
      <w:r w:rsidR="00AF04B3">
        <w:t xml:space="preserve"> and </w:t>
      </w:r>
      <w:r>
        <w:t>encountered myself wi</w:t>
      </w:r>
      <w:r w:rsidR="001728BD">
        <w:t>th a video that showed me step-by-step how to execute a successful brute force attack using the same application I used in my first attack, Burp</w:t>
      </w:r>
      <w:r w:rsidR="001B34BA">
        <w:t xml:space="preserve"> Suite</w:t>
      </w:r>
      <w:r w:rsidR="001728BD">
        <w:t xml:space="preserve">. </w:t>
      </w:r>
      <w:r w:rsidR="001B34BA">
        <w:t xml:space="preserve">The video is called “How Easy Is It For Hackers To Brute Force Login Pages?!” posted </w:t>
      </w:r>
      <w:r w:rsidR="00D22F7F">
        <w:t xml:space="preserve">in YouTube </w:t>
      </w:r>
      <w:r w:rsidR="001B34BA">
        <w:t xml:space="preserve">by Loi Lian Yang, a Certified Information Systems Security Professional (CISSP), Certified </w:t>
      </w:r>
      <w:r w:rsidR="001B34BA">
        <w:lastRenderedPageBreak/>
        <w:t xml:space="preserve">Ethical Hacker, and CompTIA Security+ cybersecurity consultant. </w:t>
      </w:r>
      <w:r w:rsidR="00BE2C43">
        <w:t>The video shows how to brute force a random login page</w:t>
      </w:r>
      <w:r w:rsidR="00D22F7F">
        <w:t xml:space="preserve"> in a sandbox</w:t>
      </w:r>
      <w:r w:rsidR="00BE2C43">
        <w:t xml:space="preserve">; however, I will </w:t>
      </w:r>
      <w:r w:rsidR="00AF04B3">
        <w:t xml:space="preserve">also </w:t>
      </w:r>
      <w:r w:rsidR="00BE2C43">
        <w:t>use the DVWA web service log in page</w:t>
      </w:r>
      <w:r w:rsidR="00AF04B3">
        <w:t xml:space="preserve"> that I used in the previous attack.</w:t>
      </w:r>
      <w:r w:rsidR="00BE2C43">
        <w:t xml:space="preserve"> </w:t>
      </w:r>
    </w:p>
    <w:p w14:paraId="7F1ACFEA" w14:textId="7D5B0BD4" w:rsidR="007A3BAC" w:rsidRDefault="00BE2C43" w:rsidP="002F105A">
      <w:pPr>
        <w:spacing w:line="480" w:lineRule="auto"/>
      </w:pPr>
      <w:r>
        <w:tab/>
      </w:r>
      <w:r w:rsidR="009626D4">
        <w:t xml:space="preserve">Using Kali, </w:t>
      </w:r>
      <w:r>
        <w:t>I started the process by starting up the Burp application using the command prompt</w:t>
      </w:r>
      <w:r w:rsidR="009626D4">
        <w:t xml:space="preserve"> </w:t>
      </w:r>
      <w:r w:rsidR="00302CB3">
        <w:t xml:space="preserve">and for that </w:t>
      </w:r>
      <w:r w:rsidR="00602ED1">
        <w:t xml:space="preserve">I used command </w:t>
      </w:r>
      <w:proofErr w:type="spellStart"/>
      <w:r w:rsidR="00602ED1" w:rsidRPr="00302CB3">
        <w:rPr>
          <w:b/>
          <w:bCs/>
        </w:rPr>
        <w:t>burp</w:t>
      </w:r>
      <w:r w:rsidR="00302CB3" w:rsidRPr="00302CB3">
        <w:rPr>
          <w:b/>
          <w:bCs/>
        </w:rPr>
        <w:t>suite</w:t>
      </w:r>
      <w:proofErr w:type="spellEnd"/>
      <w:r w:rsidR="00602ED1" w:rsidRPr="00302CB3">
        <w:rPr>
          <w:b/>
          <w:bCs/>
        </w:rPr>
        <w:t xml:space="preserve"> </w:t>
      </w:r>
      <w:r w:rsidR="00302CB3" w:rsidRPr="00302CB3">
        <w:rPr>
          <w:b/>
          <w:bCs/>
        </w:rPr>
        <w:t>&amp;</w:t>
      </w:r>
      <w:r w:rsidR="00602ED1" w:rsidRPr="00302CB3">
        <w:t>.</w:t>
      </w:r>
      <w:r w:rsidR="00302CB3">
        <w:t xml:space="preserve"> Then, I followed</w:t>
      </w:r>
      <w:r w:rsidR="007957DB">
        <w:t xml:space="preserve"> almost</w:t>
      </w:r>
      <w:r w:rsidR="00302CB3">
        <w:t xml:space="preserve"> the same </w:t>
      </w:r>
      <w:r w:rsidR="007957DB">
        <w:t xml:space="preserve">initial </w:t>
      </w:r>
      <w:r w:rsidR="00302CB3">
        <w:t>process for the previous</w:t>
      </w:r>
      <w:r w:rsidR="007957DB">
        <w:t xml:space="preserve"> </w:t>
      </w:r>
      <w:r w:rsidR="00302CB3">
        <w:t>attack and started a temporary project</w:t>
      </w:r>
      <w:r w:rsidR="004D2013">
        <w:t xml:space="preserve"> using Burp’s default configuration. Then, I clicked on the tab at the top part where it said “Proxy” to start a new web proxy. </w:t>
      </w:r>
      <w:r w:rsidR="009626D4">
        <w:t>I made sure the Intercept was on and opened a new browser using Burp’s embedded Chromium browser</w:t>
      </w:r>
      <w:r w:rsidR="00C45563">
        <w:t>. While at the browser I typed 172.16.2.3 to access Meta via web and clicked on DVWA. Since I was using the embedded browser</w:t>
      </w:r>
      <w:r w:rsidR="00E03379">
        <w:t>,</w:t>
      </w:r>
      <w:r w:rsidR="00C45563">
        <w:t xml:space="preserve"> I </w:t>
      </w:r>
      <w:r w:rsidR="00D22F7F">
        <w:t xml:space="preserve">had </w:t>
      </w:r>
      <w:r w:rsidR="00C45563">
        <w:t>to</w:t>
      </w:r>
      <w:r w:rsidR="007957DB">
        <w:t xml:space="preserve"> </w:t>
      </w:r>
      <w:r w:rsidR="00D22F7F">
        <w:t>repeatedly</w:t>
      </w:r>
      <w:r w:rsidR="00C45563">
        <w:t xml:space="preserve"> forward the </w:t>
      </w:r>
      <w:r w:rsidR="007957DB">
        <w:t xml:space="preserve">respective </w:t>
      </w:r>
      <w:r w:rsidR="00C45563">
        <w:t>packets manually</w:t>
      </w:r>
      <w:r w:rsidR="007957DB">
        <w:t xml:space="preserve"> with</w:t>
      </w:r>
      <w:r w:rsidR="007957DB" w:rsidRPr="007957DB">
        <w:t xml:space="preserve"> </w:t>
      </w:r>
      <w:r w:rsidR="007957DB">
        <w:t>every action made in the web</w:t>
      </w:r>
      <w:r w:rsidR="00C45563">
        <w:t xml:space="preserve">. After I clicked on the DVWA link I was prompted to DVWA’s </w:t>
      </w:r>
      <w:proofErr w:type="spellStart"/>
      <w:r w:rsidR="00C45563">
        <w:t>login.php</w:t>
      </w:r>
      <w:proofErr w:type="spellEnd"/>
      <w:r w:rsidR="00C45563">
        <w:t xml:space="preserve"> page.</w:t>
      </w:r>
      <w:r w:rsidR="00600546">
        <w:t xml:space="preserve"> Let’s assume that the presumed attacker was trying to brute force into the administrator’s account. Then, according to the reference </w:t>
      </w:r>
      <w:proofErr w:type="spellStart"/>
      <w:r w:rsidR="00600546">
        <w:t>Youtube</w:t>
      </w:r>
      <w:proofErr w:type="spellEnd"/>
      <w:r w:rsidR="00600546">
        <w:t xml:space="preserve"> video I had to input the credentials and for this situation I will input </w:t>
      </w:r>
      <w:r w:rsidR="0042122E">
        <w:t xml:space="preserve">admin for “Username” and intentionally input an incorrect password for “Password” which will be </w:t>
      </w:r>
      <w:proofErr w:type="spellStart"/>
      <w:r w:rsidR="0042122E">
        <w:t>utsautsa</w:t>
      </w:r>
      <w:proofErr w:type="spellEnd"/>
      <w:r w:rsidR="0042122E">
        <w:t xml:space="preserve"> for this case. After hitting Login, I went back to the Burp Suite application to see the intercepted packets and </w:t>
      </w:r>
      <w:r w:rsidR="003019F8">
        <w:t xml:space="preserve">redirected the </w:t>
      </w:r>
      <w:r w:rsidR="007957DB">
        <w:t>request HTTP packet</w:t>
      </w:r>
      <w:r w:rsidR="003019F8">
        <w:t xml:space="preserve"> to the</w:t>
      </w:r>
      <w:r w:rsidR="007957DB">
        <w:t xml:space="preserve"> Intruder</w:t>
      </w:r>
      <w:r w:rsidR="003019F8">
        <w:t>.</w:t>
      </w:r>
      <w:r w:rsidR="007957DB">
        <w:t xml:space="preserve"> U</w:t>
      </w:r>
      <w:r w:rsidR="003019F8">
        <w:t xml:space="preserve">nder the Action tab I clicked on “Send to Intruder” (refer to </w:t>
      </w:r>
      <w:hyperlink w:anchor="_Screenshot_13" w:history="1">
        <w:r w:rsidR="003019F8" w:rsidRPr="00E03379">
          <w:rPr>
            <w:rStyle w:val="Hyperlink"/>
          </w:rPr>
          <w:t>screensh</w:t>
        </w:r>
        <w:r w:rsidR="003019F8" w:rsidRPr="00E03379">
          <w:rPr>
            <w:rStyle w:val="Hyperlink"/>
          </w:rPr>
          <w:t>o</w:t>
        </w:r>
        <w:r w:rsidR="003019F8" w:rsidRPr="00E03379">
          <w:rPr>
            <w:rStyle w:val="Hyperlink"/>
          </w:rPr>
          <w:t xml:space="preserve">t </w:t>
        </w:r>
        <w:r w:rsidR="00E03379" w:rsidRPr="00E03379">
          <w:rPr>
            <w:rStyle w:val="Hyperlink"/>
          </w:rPr>
          <w:t>13</w:t>
        </w:r>
      </w:hyperlink>
      <w:r w:rsidR="003019F8">
        <w:t xml:space="preserve">). Then, I clicked in the Intruder tab at the very top and confirmed that the attack target was 172.16.2.3 using port 80. Then, I clicked on the Positions tab to display the request packet again. I highlighted different payload positions </w:t>
      </w:r>
      <w:r w:rsidR="00D0573F">
        <w:t>with</w:t>
      </w:r>
      <w:r w:rsidR="003019F8">
        <w:t xml:space="preserve"> those includ</w:t>
      </w:r>
      <w:r w:rsidR="00D0573F">
        <w:t>ing</w:t>
      </w:r>
      <w:r w:rsidR="005D133B">
        <w:t xml:space="preserve"> the security payload, the PHPSESSID payload, username, and login. I highlighted them</w:t>
      </w:r>
      <w:r w:rsidR="00D22F7F">
        <w:t xml:space="preserve"> to </w:t>
      </w:r>
      <w:r w:rsidR="005D133B">
        <w:t>clear the payload, what this means is that whenever I execute the attack only the password payload will be</w:t>
      </w:r>
      <w:r w:rsidR="00D0573F">
        <w:t xml:space="preserve"> </w:t>
      </w:r>
      <w:r w:rsidR="007A3BAC">
        <w:t>r</w:t>
      </w:r>
      <w:r w:rsidR="00D0573F">
        <w:t>epetitive</w:t>
      </w:r>
      <w:r w:rsidR="007A3BAC">
        <w:t>ly tried</w:t>
      </w:r>
      <w:r w:rsidR="005D133B">
        <w:t xml:space="preserve">. Then I went under the Payload tab to configure the attack. In the Payload Options I loaded a file </w:t>
      </w:r>
      <w:r w:rsidR="005F6166">
        <w:t xml:space="preserve">called “25-common-passwords” </w:t>
      </w:r>
      <w:r w:rsidR="005D133B">
        <w:t>that contained the 25 most common</w:t>
      </w:r>
      <w:r w:rsidR="005F6166">
        <w:t>ly used</w:t>
      </w:r>
      <w:r w:rsidR="005D133B">
        <w:t xml:space="preserve"> passwords</w:t>
      </w:r>
      <w:r w:rsidR="005F6166">
        <w:t xml:space="preserve"> </w:t>
      </w:r>
      <w:r w:rsidR="007A3BAC">
        <w:t xml:space="preserve">in the Internet </w:t>
      </w:r>
      <w:r w:rsidR="005F6166">
        <w:t xml:space="preserve">(refer to </w:t>
      </w:r>
      <w:hyperlink w:anchor="_Screenshot_14" w:history="1">
        <w:r w:rsidR="005F6166" w:rsidRPr="00E03379">
          <w:rPr>
            <w:rStyle w:val="Hyperlink"/>
          </w:rPr>
          <w:t xml:space="preserve">screenshot </w:t>
        </w:r>
        <w:r w:rsidR="00E03379" w:rsidRPr="00E03379">
          <w:rPr>
            <w:rStyle w:val="Hyperlink"/>
          </w:rPr>
          <w:t>14</w:t>
        </w:r>
      </w:hyperlink>
      <w:r w:rsidR="005F6166">
        <w:t>)</w:t>
      </w:r>
      <w:r w:rsidR="005D133B">
        <w:t xml:space="preserve">. </w:t>
      </w:r>
      <w:r w:rsidR="005F6166">
        <w:t xml:space="preserve">What this means is that the program will go through the same process I did whenever I intentionally typed </w:t>
      </w:r>
      <w:proofErr w:type="spellStart"/>
      <w:r w:rsidR="005F6166">
        <w:t>utsautsa</w:t>
      </w:r>
      <w:proofErr w:type="spellEnd"/>
      <w:r w:rsidR="005F6166">
        <w:t xml:space="preserve"> as the incorrect password </w:t>
      </w:r>
      <w:r w:rsidR="007A3BAC">
        <w:t xml:space="preserve">but using each </w:t>
      </w:r>
      <w:r w:rsidR="00D22F7F">
        <w:t xml:space="preserve">of the </w:t>
      </w:r>
      <w:r w:rsidR="007A3BAC">
        <w:lastRenderedPageBreak/>
        <w:t xml:space="preserve">common password as payload </w:t>
      </w:r>
      <w:r w:rsidR="005F6166">
        <w:t>in an iteration. Basically, it will repeat my actions in a fast way by trying all the 25 most common passwords. Finally, at the very top right corner I clicked the “Start attack” button</w:t>
      </w:r>
      <w:r w:rsidR="0068713C">
        <w:t xml:space="preserve"> and started my attack against Meta</w:t>
      </w:r>
      <w:r w:rsidR="005F6166">
        <w:t>.</w:t>
      </w:r>
      <w:r w:rsidR="0068713C">
        <w:t xml:space="preserve"> </w:t>
      </w:r>
      <w:r w:rsidR="007A1AA5">
        <w:t>After the attack was done the Burp Suite application gave me some good data to analyze. I was able to look at each and every payload used, the status, the length, and the respective responses from the server. After carefully analyzing each payload</w:t>
      </w:r>
      <w:r w:rsidR="004C219E">
        <w:t>,</w:t>
      </w:r>
      <w:r w:rsidR="007A1AA5">
        <w:t xml:space="preserve"> I noticed that </w:t>
      </w:r>
      <w:r w:rsidR="004C219E">
        <w:t>almost all of them had “</w:t>
      </w:r>
      <w:proofErr w:type="spellStart"/>
      <w:r w:rsidR="004C219E">
        <w:t>login.php</w:t>
      </w:r>
      <w:proofErr w:type="spellEnd"/>
      <w:r w:rsidR="004C219E">
        <w:t xml:space="preserve">” as the location in the response’s packet. What this could mean is that since the user entered a number of incorrect </w:t>
      </w:r>
      <w:r w:rsidR="00E03379">
        <w:t>passwords</w:t>
      </w:r>
      <w:r w:rsidR="004C219E">
        <w:t xml:space="preserve"> the response packets </w:t>
      </w:r>
      <w:r w:rsidR="00E03379">
        <w:t>were</w:t>
      </w:r>
      <w:r w:rsidR="004C219E">
        <w:t xml:space="preserve"> simply redirecting him to the same login page every single time, except for one. The presumably correct </w:t>
      </w:r>
      <w:r w:rsidR="003C0AA2">
        <w:t>password for admin</w:t>
      </w:r>
      <w:r w:rsidR="004C219E">
        <w:t xml:space="preserve"> would be </w:t>
      </w:r>
      <w:r w:rsidR="007A054C">
        <w:t xml:space="preserve">“password” and I say this because whenever I go to that payload in Burp the location </w:t>
      </w:r>
      <w:r w:rsidR="00F80A13">
        <w:t xml:space="preserve">in the response packet </w:t>
      </w:r>
      <w:r w:rsidR="007A054C">
        <w:t>is now “</w:t>
      </w:r>
      <w:proofErr w:type="spellStart"/>
      <w:r w:rsidR="003C0AA2">
        <w:t>index</w:t>
      </w:r>
      <w:r w:rsidR="007A054C">
        <w:t>.php</w:t>
      </w:r>
      <w:proofErr w:type="spellEnd"/>
      <w:r w:rsidR="007A054C">
        <w:t>” meaning that it would redirect him to that web page</w:t>
      </w:r>
      <w:r w:rsidR="003C0AA2">
        <w:t xml:space="preserve"> (refer to</w:t>
      </w:r>
      <w:r w:rsidR="004D3D13">
        <w:t xml:space="preserve"> </w:t>
      </w:r>
      <w:hyperlink w:anchor="_Screenshot_15" w:history="1">
        <w:r w:rsidR="004D3D13" w:rsidRPr="004D3D13">
          <w:rPr>
            <w:rStyle w:val="Hyperlink"/>
          </w:rPr>
          <w:t>screenshot</w:t>
        </w:r>
        <w:r w:rsidR="003C0AA2" w:rsidRPr="004D3D13">
          <w:rPr>
            <w:rStyle w:val="Hyperlink"/>
          </w:rPr>
          <w:t xml:space="preserve"> </w:t>
        </w:r>
        <w:r w:rsidR="004D3D13" w:rsidRPr="004D3D13">
          <w:rPr>
            <w:rStyle w:val="Hyperlink"/>
          </w:rPr>
          <w:t>15</w:t>
        </w:r>
      </w:hyperlink>
      <w:r w:rsidR="003C0AA2">
        <w:t xml:space="preserve"> &amp; </w:t>
      </w:r>
      <w:hyperlink w:anchor="_Screenshot_16" w:history="1">
        <w:r w:rsidR="004D3D13" w:rsidRPr="004D3D13">
          <w:rPr>
            <w:rStyle w:val="Hyperlink"/>
          </w:rPr>
          <w:t>16</w:t>
        </w:r>
      </w:hyperlink>
      <w:r w:rsidR="003C0AA2">
        <w:t>)</w:t>
      </w:r>
      <w:r w:rsidR="007A054C">
        <w:t>.</w:t>
      </w:r>
      <w:r w:rsidR="004C219E">
        <w:t xml:space="preserve"> </w:t>
      </w:r>
      <w:r w:rsidR="007A3BAC">
        <w:t>Since this attack wasn’t executed utilizing password’s hashes it meant that it was made online, therefore, I was able to intercept the attack using Wireshark.</w:t>
      </w:r>
    </w:p>
    <w:p w14:paraId="757DE47C" w14:textId="330A22E5" w:rsidR="007A1AA5" w:rsidRDefault="007A3BAC" w:rsidP="002F105A">
      <w:pPr>
        <w:spacing w:line="480" w:lineRule="auto"/>
      </w:pPr>
      <w:r>
        <w:tab/>
      </w:r>
      <w:r w:rsidR="003C0AA2">
        <w:t>Now,</w:t>
      </w:r>
      <w:r w:rsidR="00D5328C">
        <w:t xml:space="preserve"> </w:t>
      </w:r>
      <w:r w:rsidR="003C0AA2">
        <w:t xml:space="preserve">I opened </w:t>
      </w:r>
      <w:r w:rsidR="00D5328C">
        <w:t>Wireshark</w:t>
      </w:r>
      <w:r w:rsidR="003C0AA2">
        <w:t xml:space="preserve"> to</w:t>
      </w:r>
      <w:r w:rsidR="00D5328C">
        <w:t xml:space="preserve"> liste</w:t>
      </w:r>
      <w:r w:rsidR="003C0AA2">
        <w:t>n</w:t>
      </w:r>
      <w:r w:rsidR="00D5328C">
        <w:t xml:space="preserve"> to the Ethernet interface</w:t>
      </w:r>
      <w:r w:rsidR="00A74EB5">
        <w:t xml:space="preserve"> and started capturing packets. In order for me to able to say that an attack occurred I had to </w:t>
      </w:r>
      <w:r w:rsidR="00421CF2">
        <w:t xml:space="preserve">first </w:t>
      </w:r>
      <w:r w:rsidR="00A74EB5">
        <w:t xml:space="preserve">look </w:t>
      </w:r>
      <w:r w:rsidR="00421CF2">
        <w:t>for</w:t>
      </w:r>
      <w:r w:rsidR="00A74EB5">
        <w:t xml:space="preserve"> the respective protocols used</w:t>
      </w:r>
      <w:r w:rsidR="00421CF2">
        <w:t xml:space="preserve"> in the attack</w:t>
      </w:r>
      <w:r w:rsidR="00A74EB5">
        <w:t xml:space="preserve">. For that reason, I filtered the packets and typed </w:t>
      </w:r>
      <w:r w:rsidR="00D0573F">
        <w:t xml:space="preserve">http to look at the respective packets. </w:t>
      </w:r>
      <w:r w:rsidR="00D47615">
        <w:t xml:space="preserve">Just as I thought, I was able to identify that the attack was </w:t>
      </w:r>
      <w:r w:rsidR="00D34710">
        <w:t xml:space="preserve">executed </w:t>
      </w:r>
      <w:r w:rsidR="00D47615">
        <w:t xml:space="preserve">because the packets captured were a bunch of packets containing </w:t>
      </w:r>
      <w:r w:rsidR="00D34710">
        <w:t>a</w:t>
      </w:r>
      <w:r w:rsidR="00D47615">
        <w:t xml:space="preserve"> POST method (refer to </w:t>
      </w:r>
      <w:hyperlink w:anchor="_Screenshot_17" w:history="1">
        <w:r w:rsidR="004D3D13" w:rsidRPr="004D3D13">
          <w:rPr>
            <w:rStyle w:val="Hyperlink"/>
          </w:rPr>
          <w:t>screenshot 17</w:t>
        </w:r>
      </w:hyperlink>
      <w:r w:rsidR="00D47615">
        <w:t xml:space="preserve">). Whenever an HTTP packet has a POST method it basically means that the packet sent has </w:t>
      </w:r>
      <w:r w:rsidR="005B2F2A">
        <w:t>some data or information</w:t>
      </w:r>
      <w:r w:rsidR="00D47615">
        <w:t xml:space="preserve"> to update</w:t>
      </w:r>
      <w:r w:rsidR="005B2F2A">
        <w:t>/</w:t>
      </w:r>
      <w:r w:rsidR="00D47615">
        <w:t>submit to the web server.</w:t>
      </w:r>
      <w:r w:rsidR="00633C58">
        <w:t xml:space="preserve"> T</w:t>
      </w:r>
      <w:r w:rsidR="00D47615">
        <w:t xml:space="preserve">he web server </w:t>
      </w:r>
      <w:r w:rsidR="00633C58">
        <w:t xml:space="preserve">then </w:t>
      </w:r>
      <w:r w:rsidR="00D47615">
        <w:t>receives these packets, it would then reply back to the client with</w:t>
      </w:r>
      <w:r w:rsidR="00F80A13">
        <w:t xml:space="preserve"> a</w:t>
      </w:r>
      <w:r w:rsidR="00D47615">
        <w:t xml:space="preserve"> </w:t>
      </w:r>
      <w:r w:rsidR="00D34710">
        <w:t xml:space="preserve">respective </w:t>
      </w:r>
      <w:r w:rsidR="00633C58">
        <w:t>response or action</w:t>
      </w:r>
      <w:r w:rsidR="00D47615">
        <w:t>.</w:t>
      </w:r>
      <w:r w:rsidR="00F45D55">
        <w:t xml:space="preserve"> I also utilized the </w:t>
      </w:r>
      <w:proofErr w:type="spellStart"/>
      <w:r w:rsidR="00F45D55">
        <w:t>NetworkMiner</w:t>
      </w:r>
      <w:proofErr w:type="spellEnd"/>
      <w:r w:rsidR="00F45D55">
        <w:t xml:space="preserve"> application to </w:t>
      </w:r>
      <w:r w:rsidR="00633C58">
        <w:t>collect</w:t>
      </w:r>
      <w:r w:rsidR="00F45D55">
        <w:t xml:space="preserve"> more resources and </w:t>
      </w:r>
      <w:r w:rsidR="00633C58">
        <w:t xml:space="preserve">useful </w:t>
      </w:r>
      <w:r w:rsidR="00F45D55">
        <w:t xml:space="preserve">information about this attack. These were my findings: the attacker’s IP address (source IP) </w:t>
      </w:r>
      <w:r w:rsidR="00633C58">
        <w:t>was</w:t>
      </w:r>
      <w:r w:rsidR="00F45D55">
        <w:t xml:space="preserve"> 172.16.2.2 which is my Kali machine, the operating system of the source is Linux, 186 packets were sent and 176 packets were received</w:t>
      </w:r>
      <w:r w:rsidR="00AD2446">
        <w:t xml:space="preserve">, the outgoing sessions were 30, and finally the server was 172.16.2.3 (Meta) </w:t>
      </w:r>
      <w:r w:rsidR="00633C58">
        <w:t>that used</w:t>
      </w:r>
      <w:r w:rsidR="00AD2446">
        <w:t xml:space="preserve"> port 80</w:t>
      </w:r>
      <w:r w:rsidR="00633C58">
        <w:t xml:space="preserve"> for the communication</w:t>
      </w:r>
      <w:r w:rsidR="00AD2446">
        <w:t xml:space="preserve">. </w:t>
      </w:r>
      <w:r w:rsidR="00633C58">
        <w:t xml:space="preserve">I noticed that </w:t>
      </w:r>
      <w:r w:rsidR="00633C58">
        <w:lastRenderedPageBreak/>
        <w:t>t</w:t>
      </w:r>
      <w:r w:rsidR="00AD2446">
        <w:t>he</w:t>
      </w:r>
      <w:r w:rsidR="00A87E6F">
        <w:t xml:space="preserve"> most </w:t>
      </w:r>
      <w:r w:rsidR="00AD2446">
        <w:t>important, valuable, and accurate element in th</w:t>
      </w:r>
      <w:r w:rsidR="00633C58">
        <w:t>e</w:t>
      </w:r>
      <w:r w:rsidR="00AD2446">
        <w:t xml:space="preserve"> data </w:t>
      </w:r>
      <w:r w:rsidR="00633C58">
        <w:t>was</w:t>
      </w:r>
      <w:r w:rsidR="00AD2446">
        <w:t xml:space="preserve"> the outgoing session number</w:t>
      </w:r>
      <w:r w:rsidR="00A87E6F">
        <w:t xml:space="preserve"> which was 30</w:t>
      </w:r>
      <w:r w:rsidR="00AD2446">
        <w:t>. With this I c</w:t>
      </w:r>
      <w:r w:rsidR="00A87E6F">
        <w:t xml:space="preserve">ould’ve almost guaranteed </w:t>
      </w:r>
      <w:r w:rsidR="00AD2446">
        <w:t>that a brute force attack occurred because it’s approximately the same number as the number of attempts made with the “25-common-password” file used in the payload</w:t>
      </w:r>
      <w:r w:rsidR="007A1AA5">
        <w:t xml:space="preserve"> (refer to</w:t>
      </w:r>
      <w:hyperlink w:anchor="_Screenshot_18" w:history="1">
        <w:r w:rsidR="007A1AA5" w:rsidRPr="004D3D13">
          <w:rPr>
            <w:rStyle w:val="Hyperlink"/>
          </w:rPr>
          <w:t xml:space="preserve"> screenshot </w:t>
        </w:r>
        <w:r w:rsidR="004D3D13" w:rsidRPr="004D3D13">
          <w:rPr>
            <w:rStyle w:val="Hyperlink"/>
          </w:rPr>
          <w:t>18</w:t>
        </w:r>
      </w:hyperlink>
      <w:r w:rsidR="007A1AA5">
        <w:t>)</w:t>
      </w:r>
      <w:r w:rsidR="00AD2446">
        <w:t>.</w:t>
      </w:r>
    </w:p>
    <w:p w14:paraId="26076704" w14:textId="133C69DC" w:rsidR="00BE2C43" w:rsidRDefault="007A1AA5" w:rsidP="002F105A">
      <w:pPr>
        <w:spacing w:line="480" w:lineRule="auto"/>
      </w:pPr>
      <w:r>
        <w:tab/>
        <w:t xml:space="preserve">My final step here is to </w:t>
      </w:r>
      <w:r w:rsidR="003C0AA2">
        <w:t>prevent a brute force attack from happening again. This last part of the process was somewhat difficult to me because I couldn’t really think about anything that could</w:t>
      </w:r>
      <w:r w:rsidR="00A87E6F">
        <w:t>’ve</w:t>
      </w:r>
      <w:r w:rsidR="003C0AA2">
        <w:t xml:space="preserve"> be</w:t>
      </w:r>
      <w:r w:rsidR="00A87E6F">
        <w:t>ing</w:t>
      </w:r>
      <w:r w:rsidR="003C0AA2">
        <w:t xml:space="preserve"> used against the kind of packets that </w:t>
      </w:r>
      <w:r w:rsidR="00A87E6F">
        <w:t>were</w:t>
      </w:r>
      <w:r w:rsidR="003C0AA2">
        <w:t xml:space="preserve"> sent </w:t>
      </w:r>
      <w:r w:rsidR="005E4801">
        <w:t>from and into</w:t>
      </w:r>
      <w:r w:rsidR="003C0AA2">
        <w:t xml:space="preserve"> the network. I analyzed almost all </w:t>
      </w:r>
      <w:r w:rsidR="0003477F">
        <w:t xml:space="preserve">request packets that contained a POST method in Wireshark and was unable to find any data that could be helpful to use in a Suricata rule. </w:t>
      </w:r>
      <w:r w:rsidR="000242EE">
        <w:t xml:space="preserve">I thought about utilizing a Suricata rule where it looked for specific methods used, in this case it would be a POST method. I tried using the </w:t>
      </w:r>
      <w:proofErr w:type="spellStart"/>
      <w:r w:rsidR="000242EE">
        <w:t>http.response_body</w:t>
      </w:r>
      <w:proofErr w:type="spellEnd"/>
      <w:r w:rsidR="000242EE">
        <w:t xml:space="preserve"> keyword and for some reason it was not working with Suricata</w:t>
      </w:r>
      <w:r w:rsidR="00DC4606">
        <w:t>, so I discarded the possibility of using that keyword</w:t>
      </w:r>
      <w:r w:rsidR="000242EE">
        <w:t xml:space="preserve">. </w:t>
      </w:r>
      <w:r w:rsidR="00600095">
        <w:t xml:space="preserve">I also thought about using the keyword </w:t>
      </w:r>
      <w:proofErr w:type="spellStart"/>
      <w:r w:rsidR="00600095">
        <w:t>http.cookie</w:t>
      </w:r>
      <w:proofErr w:type="spellEnd"/>
      <w:r w:rsidR="00600095">
        <w:t xml:space="preserve"> which could potentially stop an attack too because it is unique to a session, however, the attacker could have different sessions established executing the attack</w:t>
      </w:r>
      <w:r w:rsidR="00F80A13">
        <w:t xml:space="preserve"> making it </w:t>
      </w:r>
      <w:r w:rsidR="00DC4606">
        <w:t>useless</w:t>
      </w:r>
      <w:r w:rsidR="00F80A13">
        <w:t xml:space="preserve"> to use that keyword</w:t>
      </w:r>
      <w:r w:rsidR="00600095">
        <w:t>. For that reason, I opted to use threshold-based rules</w:t>
      </w:r>
      <w:r w:rsidR="00C96015">
        <w:t xml:space="preserve"> which </w:t>
      </w:r>
      <w:r w:rsidR="00A87E6F">
        <w:t xml:space="preserve">I thought </w:t>
      </w:r>
      <w:r w:rsidR="00C96015">
        <w:t>was perfect for th</w:t>
      </w:r>
      <w:r w:rsidR="00A87E6F">
        <w:t>e</w:t>
      </w:r>
      <w:r w:rsidR="00C96015">
        <w:t xml:space="preserve"> situation</w:t>
      </w:r>
      <w:r w:rsidR="00600095">
        <w:t>. Threshold-based rules are very helpful because it lets you drop, alert, or reject packets</w:t>
      </w:r>
      <w:r w:rsidR="00C96015">
        <w:t xml:space="preserve"> with identical data</w:t>
      </w:r>
      <w:r w:rsidR="00600095">
        <w:t xml:space="preserve"> that repeat, meaning </w:t>
      </w:r>
      <w:r w:rsidR="007D283B">
        <w:t xml:space="preserve">it looks for </w:t>
      </w:r>
      <w:r w:rsidR="00600095">
        <w:t xml:space="preserve">packets that are coming one </w:t>
      </w:r>
      <w:r w:rsidR="007D283B">
        <w:t xml:space="preserve">right </w:t>
      </w:r>
      <w:r w:rsidR="00600095">
        <w:t xml:space="preserve">after </w:t>
      </w:r>
      <w:r w:rsidR="007D283B">
        <w:t xml:space="preserve">the </w:t>
      </w:r>
      <w:r w:rsidR="00600095">
        <w:t>other within a certain amount of time.</w:t>
      </w:r>
      <w:r w:rsidR="00C96015">
        <w:t xml:space="preserve"> One threshold rule was enough to successfully stop this attack. This rule drops packets with HTTP protocols coming from any source using any port to destination IP 172.16.2.3 using port 80</w:t>
      </w:r>
      <w:r w:rsidR="00092803">
        <w:t xml:space="preserve"> (to mention also that this is a bidirectional rule), the threshold is type threshold that tracks the source IP with count number of 20 and within a period of 60 seconds</w:t>
      </w:r>
      <w:r w:rsidR="007D283B">
        <w:t xml:space="preserve">. An additional important aspect </w:t>
      </w:r>
      <w:r w:rsidR="0052124C">
        <w:t xml:space="preserve">to mention </w:t>
      </w:r>
      <w:r w:rsidR="007D283B">
        <w:t xml:space="preserve">is </w:t>
      </w:r>
      <w:r w:rsidR="0052124C">
        <w:t>that only packets containing a POST method will be considered, so, this rule is in the lookout of very specific packets</w:t>
      </w:r>
      <w:r w:rsidR="00092803">
        <w:t>. Basically</w:t>
      </w:r>
      <w:r w:rsidR="0052124C">
        <w:t>,</w:t>
      </w:r>
      <w:r w:rsidR="00092803">
        <w:t xml:space="preserve"> what this means is</w:t>
      </w:r>
      <w:r w:rsidR="007D283B">
        <w:t xml:space="preserve"> that if </w:t>
      </w:r>
      <w:r w:rsidR="00092803">
        <w:t xml:space="preserve">more than 20 packets </w:t>
      </w:r>
      <w:r w:rsidR="00F80B58">
        <w:t>with an HTTP POST method</w:t>
      </w:r>
      <w:r w:rsidR="007D283B">
        <w:t xml:space="preserve"> </w:t>
      </w:r>
      <w:r w:rsidR="00092803">
        <w:t>com</w:t>
      </w:r>
      <w:r w:rsidR="007D283B">
        <w:t>ing</w:t>
      </w:r>
      <w:r w:rsidR="00092803">
        <w:t xml:space="preserve"> from the same source IP within </w:t>
      </w:r>
      <w:r w:rsidR="0052124C">
        <w:t xml:space="preserve">a one-minute </w:t>
      </w:r>
      <w:r w:rsidR="007D283B">
        <w:t>period</w:t>
      </w:r>
      <w:r w:rsidR="0052124C">
        <w:t xml:space="preserve"> a</w:t>
      </w:r>
      <w:r w:rsidR="007D283B">
        <w:t>re</w:t>
      </w:r>
      <w:r w:rsidR="0052124C">
        <w:t xml:space="preserve"> sent to </w:t>
      </w:r>
      <w:proofErr w:type="spellStart"/>
      <w:r w:rsidR="0052124C">
        <w:t>Metasploitable</w:t>
      </w:r>
      <w:proofErr w:type="spellEnd"/>
      <w:r w:rsidR="0052124C">
        <w:t xml:space="preserve"> 2’s web server </w:t>
      </w:r>
      <w:r w:rsidR="007D283B">
        <w:t xml:space="preserve">they </w:t>
      </w:r>
      <w:r w:rsidR="0052124C">
        <w:t>will be dropped</w:t>
      </w:r>
      <w:r w:rsidR="005E10DF">
        <w:t xml:space="preserve"> (refer to </w:t>
      </w:r>
      <w:hyperlink w:anchor="_Screenshot_19" w:history="1">
        <w:r w:rsidR="005E10DF" w:rsidRPr="004D3D13">
          <w:rPr>
            <w:rStyle w:val="Hyperlink"/>
          </w:rPr>
          <w:t xml:space="preserve">screenshot </w:t>
        </w:r>
        <w:r w:rsidR="004D3D13" w:rsidRPr="004D3D13">
          <w:rPr>
            <w:rStyle w:val="Hyperlink"/>
          </w:rPr>
          <w:t>19</w:t>
        </w:r>
      </w:hyperlink>
      <w:r w:rsidR="005E10DF">
        <w:t>)</w:t>
      </w:r>
      <w:r w:rsidR="0052124C">
        <w:t xml:space="preserve">.  In the context of the </w:t>
      </w:r>
      <w:r w:rsidR="0052124C">
        <w:lastRenderedPageBreak/>
        <w:t xml:space="preserve">situation, 20 packets coming from the same source IP is equivalent to 20 login attempts coming from same source IP. Twenty login attempts </w:t>
      </w:r>
      <w:r w:rsidR="005E10DF">
        <w:t>are</w:t>
      </w:r>
      <w:r w:rsidR="0052124C">
        <w:t xml:space="preserve"> a considerable amount that </w:t>
      </w:r>
      <w:r w:rsidR="005E10DF">
        <w:t>could represent an anomaly and should be address</w:t>
      </w:r>
      <w:r w:rsidR="00DC4606">
        <w:t>ed</w:t>
      </w:r>
      <w:r w:rsidR="005E10DF">
        <w:t xml:space="preserve"> immediately. After writing my rules, I finally looked at the fast.log and Splunk GUI to confirm that alerts popped and packets were dropped (refer to </w:t>
      </w:r>
      <w:hyperlink w:anchor="_Screenshot_20" w:history="1">
        <w:r w:rsidR="005E10DF" w:rsidRPr="004D3D13">
          <w:rPr>
            <w:rStyle w:val="Hyperlink"/>
          </w:rPr>
          <w:t>screens</w:t>
        </w:r>
        <w:r w:rsidR="005E10DF" w:rsidRPr="004D3D13">
          <w:rPr>
            <w:rStyle w:val="Hyperlink"/>
          </w:rPr>
          <w:t>h</w:t>
        </w:r>
        <w:r w:rsidR="005E10DF" w:rsidRPr="004D3D13">
          <w:rPr>
            <w:rStyle w:val="Hyperlink"/>
          </w:rPr>
          <w:t xml:space="preserve">ot </w:t>
        </w:r>
        <w:r w:rsidR="00E03379" w:rsidRPr="004D3D13">
          <w:rPr>
            <w:rStyle w:val="Hyperlink"/>
          </w:rPr>
          <w:t>2</w:t>
        </w:r>
        <w:r w:rsidR="004D3D13" w:rsidRPr="004D3D13">
          <w:rPr>
            <w:rStyle w:val="Hyperlink"/>
          </w:rPr>
          <w:t>0</w:t>
        </w:r>
      </w:hyperlink>
      <w:r w:rsidR="00E03379">
        <w:t xml:space="preserve"> </w:t>
      </w:r>
      <w:r w:rsidR="00292DB0">
        <w:t xml:space="preserve">&amp; </w:t>
      </w:r>
      <w:hyperlink w:anchor="_Screenshot_21" w:history="1">
        <w:r w:rsidR="00E03379" w:rsidRPr="004D3D13">
          <w:rPr>
            <w:rStyle w:val="Hyperlink"/>
          </w:rPr>
          <w:t>2</w:t>
        </w:r>
        <w:r w:rsidR="004D3D13" w:rsidRPr="004D3D13">
          <w:rPr>
            <w:rStyle w:val="Hyperlink"/>
          </w:rPr>
          <w:t>1</w:t>
        </w:r>
      </w:hyperlink>
      <w:r w:rsidR="005E10DF">
        <w:t>).</w:t>
      </w:r>
      <w:r w:rsidR="00124405">
        <w:t xml:space="preserve"> In the Burp Suite </w:t>
      </w:r>
      <w:r w:rsidR="00851E38">
        <w:t>application,</w:t>
      </w:r>
      <w:r w:rsidR="00124405">
        <w:t xml:space="preserve"> the attack was not able to finish and it stopped due to the rules I made (refer to </w:t>
      </w:r>
      <w:hyperlink w:anchor="_Screenshot_22" w:history="1">
        <w:r w:rsidR="00124405" w:rsidRPr="004D3D13">
          <w:rPr>
            <w:rStyle w:val="Hyperlink"/>
          </w:rPr>
          <w:t xml:space="preserve">screenshot </w:t>
        </w:r>
        <w:r w:rsidR="00E03379" w:rsidRPr="004D3D13">
          <w:rPr>
            <w:rStyle w:val="Hyperlink"/>
          </w:rPr>
          <w:t>2</w:t>
        </w:r>
        <w:r w:rsidR="004D3D13" w:rsidRPr="004D3D13">
          <w:rPr>
            <w:rStyle w:val="Hyperlink"/>
          </w:rPr>
          <w:t>2</w:t>
        </w:r>
      </w:hyperlink>
      <w:r w:rsidR="00124405">
        <w:t>).</w:t>
      </w:r>
    </w:p>
    <w:p w14:paraId="26D5CAF3" w14:textId="72D7939B" w:rsidR="00F07298" w:rsidRPr="006033D5" w:rsidRDefault="00F07298" w:rsidP="002F105A">
      <w:pPr>
        <w:spacing w:line="480" w:lineRule="auto"/>
      </w:pPr>
      <w:r>
        <w:tab/>
      </w:r>
    </w:p>
    <w:p w14:paraId="5A024E96" w14:textId="258DA803" w:rsidR="00D93D1E" w:rsidRDefault="00D93D1E" w:rsidP="002F105A">
      <w:pPr>
        <w:spacing w:line="480" w:lineRule="auto"/>
      </w:pPr>
      <w:r>
        <w:tab/>
      </w:r>
    </w:p>
    <w:p w14:paraId="2C45B471" w14:textId="09280F4C" w:rsidR="00B25D51" w:rsidRDefault="00B25D51" w:rsidP="002F105A">
      <w:pPr>
        <w:spacing w:line="480" w:lineRule="auto"/>
      </w:pPr>
      <w:r>
        <w:tab/>
      </w:r>
    </w:p>
    <w:p w14:paraId="6EFD3C23" w14:textId="77777777" w:rsidR="002826F3" w:rsidRDefault="002826F3" w:rsidP="002F105A">
      <w:pPr>
        <w:spacing w:line="480" w:lineRule="auto"/>
      </w:pPr>
      <w:r>
        <w:br w:type="page"/>
      </w:r>
    </w:p>
    <w:p w14:paraId="68E0AAB4" w14:textId="345CE2DE" w:rsidR="002826F3" w:rsidRDefault="002826F3" w:rsidP="002826F3">
      <w:pPr>
        <w:pStyle w:val="Heading5"/>
        <w:jc w:val="center"/>
        <w:rPr>
          <w:sz w:val="52"/>
          <w:szCs w:val="52"/>
        </w:rPr>
      </w:pPr>
      <w:bookmarkStart w:id="1" w:name="_Screenshots"/>
      <w:bookmarkEnd w:id="1"/>
      <w:r w:rsidRPr="002826F3">
        <w:rPr>
          <w:sz w:val="52"/>
          <w:szCs w:val="52"/>
        </w:rPr>
        <w:lastRenderedPageBreak/>
        <w:t>Screenshots</w:t>
      </w:r>
    </w:p>
    <w:p w14:paraId="6A78205C" w14:textId="77777777" w:rsidR="002826F3" w:rsidRPr="002826F3" w:rsidRDefault="002826F3" w:rsidP="002826F3"/>
    <w:p w14:paraId="022B516D" w14:textId="7828073F" w:rsidR="007A7286" w:rsidRPr="007E3A97" w:rsidRDefault="002826F3" w:rsidP="007E3A97">
      <w:pPr>
        <w:pStyle w:val="Heading4"/>
        <w:rPr>
          <w:u w:val="single"/>
        </w:rPr>
      </w:pPr>
      <w:bookmarkStart w:id="2" w:name="_Screenshot_1"/>
      <w:bookmarkEnd w:id="2"/>
      <w:r w:rsidRPr="007E3A97">
        <w:rPr>
          <w:u w:val="single"/>
        </w:rPr>
        <w:t>Screenshot 1</w:t>
      </w:r>
    </w:p>
    <w:p w14:paraId="6735B78D" w14:textId="27123FEE" w:rsidR="002826F3" w:rsidRDefault="007A7286" w:rsidP="002826F3">
      <w:pPr>
        <w:jc w:val="center"/>
      </w:pPr>
      <w:r>
        <w:rPr>
          <w:noProof/>
        </w:rPr>
        <w:drawing>
          <wp:inline distT="0" distB="0" distL="0" distR="0" wp14:anchorId="4330A7C4" wp14:editId="1FCA8D3A">
            <wp:extent cx="3732028" cy="53153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a:extLst>
                        <a:ext uri="{28A0092B-C50C-407E-A947-70E740481C1C}">
                          <a14:useLocalDpi xmlns:a14="http://schemas.microsoft.com/office/drawing/2010/main" val="0"/>
                        </a:ext>
                      </a:extLst>
                    </a:blip>
                    <a:srcRect l="34884" t="16270" r="34416" b="5959"/>
                    <a:stretch/>
                  </pic:blipFill>
                  <pic:spPr bwMode="auto">
                    <a:xfrm>
                      <a:off x="0" y="0"/>
                      <a:ext cx="3744571" cy="5333174"/>
                    </a:xfrm>
                    <a:prstGeom prst="rect">
                      <a:avLst/>
                    </a:prstGeom>
                    <a:ln>
                      <a:noFill/>
                    </a:ln>
                    <a:extLst>
                      <a:ext uri="{53640926-AAD7-44D8-BBD7-CCE9431645EC}">
                        <a14:shadowObscured xmlns:a14="http://schemas.microsoft.com/office/drawing/2010/main"/>
                      </a:ext>
                    </a:extLst>
                  </pic:spPr>
                </pic:pic>
              </a:graphicData>
            </a:graphic>
          </wp:inline>
        </w:drawing>
      </w:r>
    </w:p>
    <w:p w14:paraId="3CE84A5D" w14:textId="1495CAB8" w:rsidR="002826F3" w:rsidRPr="007E3A97" w:rsidRDefault="002826F3" w:rsidP="007E3A97">
      <w:pPr>
        <w:pStyle w:val="Heading4"/>
        <w:rPr>
          <w:u w:val="single"/>
        </w:rPr>
      </w:pPr>
      <w:bookmarkStart w:id="3" w:name="_Screenshot_2"/>
      <w:bookmarkEnd w:id="3"/>
      <w:r w:rsidRPr="007E3A97">
        <w:rPr>
          <w:u w:val="single"/>
        </w:rPr>
        <w:t>Screenshot 2</w:t>
      </w:r>
    </w:p>
    <w:p w14:paraId="518EA027" w14:textId="77764EC8" w:rsidR="002826F3" w:rsidRDefault="00D96F2F" w:rsidP="002826F3">
      <w:pPr>
        <w:jc w:val="center"/>
      </w:pPr>
      <w:r>
        <w:rPr>
          <w:noProof/>
        </w:rPr>
        <w:lastRenderedPageBreak/>
        <mc:AlternateContent>
          <mc:Choice Requires="wpi">
            <w:drawing>
              <wp:anchor distT="0" distB="0" distL="114300" distR="114300" simplePos="0" relativeHeight="251663360" behindDoc="0" locked="0" layoutInCell="1" allowOverlap="1" wp14:anchorId="10B95348" wp14:editId="4D82777C">
                <wp:simplePos x="0" y="0"/>
                <wp:positionH relativeFrom="column">
                  <wp:posOffset>580530</wp:posOffset>
                </wp:positionH>
                <wp:positionV relativeFrom="paragraph">
                  <wp:posOffset>3314625</wp:posOffset>
                </wp:positionV>
                <wp:extent cx="554040" cy="286200"/>
                <wp:effectExtent l="38100" t="38100" r="36830" b="57150"/>
                <wp:wrapNone/>
                <wp:docPr id="9"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554040" cy="286200"/>
                      </w14:xfrm>
                    </w14:contentPart>
                  </a:graphicData>
                </a:graphic>
              </wp:anchor>
            </w:drawing>
          </mc:Choice>
          <mc:Fallback>
            <w:pict>
              <v:shapetype w14:anchorId="75C6CA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5pt;margin-top:260.3pt;width:45.05pt;height:23.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">
                <v:imagedata r:id="rId16" o:title=""/>
              </v:shape>
            </w:pict>
          </mc:Fallback>
        </mc:AlternateContent>
      </w:r>
      <w:r w:rsidR="00D315D7">
        <w:rPr>
          <w:noProof/>
        </w:rPr>
        <w:drawing>
          <wp:inline distT="0" distB="0" distL="0" distR="0" wp14:anchorId="30DB4307" wp14:editId="4ECDBB02">
            <wp:extent cx="6498229" cy="401385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6516358" cy="4025057"/>
                    </a:xfrm>
                    <a:prstGeom prst="rect">
                      <a:avLst/>
                    </a:prstGeom>
                  </pic:spPr>
                </pic:pic>
              </a:graphicData>
            </a:graphic>
          </wp:inline>
        </w:drawing>
      </w:r>
    </w:p>
    <w:p w14:paraId="6C4E292C" w14:textId="2BD34B48" w:rsidR="002826F3" w:rsidRPr="007E3A97" w:rsidRDefault="002826F3" w:rsidP="007E3A97">
      <w:pPr>
        <w:pStyle w:val="Heading4"/>
        <w:rPr>
          <w:u w:val="single"/>
        </w:rPr>
      </w:pPr>
      <w:bookmarkStart w:id="4" w:name="_Screenshot_3"/>
      <w:bookmarkEnd w:id="4"/>
      <w:r w:rsidRPr="007E3A97">
        <w:rPr>
          <w:u w:val="single"/>
        </w:rPr>
        <w:t>Screenshot 3</w:t>
      </w:r>
    </w:p>
    <w:p w14:paraId="63FBD01D" w14:textId="2CDDECEC" w:rsidR="002826F3" w:rsidRDefault="00D96F2F" w:rsidP="002826F3">
      <w:pPr>
        <w:jc w:val="center"/>
      </w:pPr>
      <w:r>
        <w:rPr>
          <w:noProof/>
        </w:rPr>
        <mc:AlternateContent>
          <mc:Choice Requires="wpi">
            <w:drawing>
              <wp:anchor distT="0" distB="0" distL="114300" distR="114300" simplePos="0" relativeHeight="251664384" behindDoc="0" locked="0" layoutInCell="1" allowOverlap="1" wp14:anchorId="58D6E6E9" wp14:editId="47832159">
                <wp:simplePos x="0" y="0"/>
                <wp:positionH relativeFrom="column">
                  <wp:posOffset>2446770</wp:posOffset>
                </wp:positionH>
                <wp:positionV relativeFrom="paragraph">
                  <wp:posOffset>2495320</wp:posOffset>
                </wp:positionV>
                <wp:extent cx="288360" cy="364680"/>
                <wp:effectExtent l="38100" t="38100" r="54610" b="54610"/>
                <wp:wrapNone/>
                <wp:docPr id="11"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288360" cy="364680"/>
                      </w14:xfrm>
                    </w14:contentPart>
                  </a:graphicData>
                </a:graphic>
              </wp:anchor>
            </w:drawing>
          </mc:Choice>
          <mc:Fallback>
            <w:pict>
              <v:shape w14:anchorId="2CB01A12" id="Ink 11" o:spid="_x0000_s1026" type="#_x0000_t75" style="position:absolute;margin-left:191.95pt;margin-top:195.8pt;width:24.1pt;height:30.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">
                <v:imagedata r:id="rId19" o:title=""/>
              </v:shape>
            </w:pict>
          </mc:Fallback>
        </mc:AlternateContent>
      </w:r>
      <w:r w:rsidR="00D315D7">
        <w:rPr>
          <w:noProof/>
        </w:rPr>
        <w:drawing>
          <wp:inline distT="0" distB="0" distL="0" distR="0" wp14:anchorId="24DAB8E3" wp14:editId="4A084AE6">
            <wp:extent cx="5047013" cy="4334356"/>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055917" cy="4342003"/>
                    </a:xfrm>
                    <a:prstGeom prst="rect">
                      <a:avLst/>
                    </a:prstGeom>
                  </pic:spPr>
                </pic:pic>
              </a:graphicData>
            </a:graphic>
          </wp:inline>
        </w:drawing>
      </w:r>
    </w:p>
    <w:p w14:paraId="1720CDA5" w14:textId="42674DFA" w:rsidR="002826F3" w:rsidRPr="007E3A97" w:rsidRDefault="002826F3" w:rsidP="007E3A97">
      <w:pPr>
        <w:pStyle w:val="Heading4"/>
        <w:rPr>
          <w:u w:val="single"/>
        </w:rPr>
      </w:pPr>
      <w:bookmarkStart w:id="5" w:name="_Screenshot_4"/>
      <w:bookmarkEnd w:id="5"/>
      <w:r w:rsidRPr="007E3A97">
        <w:rPr>
          <w:u w:val="single"/>
        </w:rPr>
        <w:lastRenderedPageBreak/>
        <w:t>Screenshot 4</w:t>
      </w:r>
    </w:p>
    <w:p w14:paraId="10275520" w14:textId="271EFA48" w:rsidR="002826F3" w:rsidRPr="007E3A97" w:rsidRDefault="00AE51C6" w:rsidP="007E3A97">
      <w:pPr>
        <w:pStyle w:val="Heading4"/>
        <w:rPr>
          <w:u w:val="single"/>
        </w:rPr>
      </w:pPr>
      <w:r>
        <w:rPr>
          <w:noProof/>
          <w:u w:val="single"/>
        </w:rPr>
        <mc:AlternateContent>
          <mc:Choice Requires="wpi">
            <w:drawing>
              <wp:anchor distT="0" distB="0" distL="114300" distR="114300" simplePos="0" relativeHeight="251665408" behindDoc="0" locked="0" layoutInCell="1" allowOverlap="1" wp14:anchorId="6A745B52" wp14:editId="5496BD85">
                <wp:simplePos x="0" y="0"/>
                <wp:positionH relativeFrom="column">
                  <wp:posOffset>1016640</wp:posOffset>
                </wp:positionH>
                <wp:positionV relativeFrom="paragraph">
                  <wp:posOffset>2205538</wp:posOffset>
                </wp:positionV>
                <wp:extent cx="2245320" cy="1581840"/>
                <wp:effectExtent l="38100" t="38100" r="41275" b="56515"/>
                <wp:wrapNone/>
                <wp:docPr id="17" name="Ink 17"/>
                <wp:cNvGraphicFramePr/>
                <a:graphic xmlns:a="http://schemas.openxmlformats.org/drawingml/2006/main">
                  <a:graphicData uri="http://schemas.microsoft.com/office/word/2010/wordprocessingInk">
                    <w14:contentPart bwMode="auto" r:id="rId21">
                      <w14:nvContentPartPr>
                        <w14:cNvContentPartPr/>
                      </w14:nvContentPartPr>
                      <w14:xfrm>
                        <a:off x="0" y="0"/>
                        <a:ext cx="2245320" cy="1581840"/>
                      </w14:xfrm>
                    </w14:contentPart>
                  </a:graphicData>
                </a:graphic>
              </wp:anchor>
            </w:drawing>
          </mc:Choice>
          <mc:Fallback>
            <w:pict>
              <v:shape w14:anchorId="4A9ACEA5" id="Ink 17" o:spid="_x0000_s1026" type="#_x0000_t75" style="position:absolute;margin-left:79.35pt;margin-top:172.95pt;width:178.25pt;height:125.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">
                <v:imagedata r:id="rId22" o:title=""/>
              </v:shape>
            </w:pict>
          </mc:Fallback>
        </mc:AlternateContent>
      </w:r>
      <w:r w:rsidR="00D96F2F">
        <w:rPr>
          <w:noProof/>
          <w:u w:val="single"/>
        </w:rPr>
        <w:drawing>
          <wp:inline distT="0" distB="0" distL="0" distR="0" wp14:anchorId="1C70313E" wp14:editId="57124544">
            <wp:extent cx="5248275" cy="374985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264763" cy="3761636"/>
                    </a:xfrm>
                    <a:prstGeom prst="rect">
                      <a:avLst/>
                    </a:prstGeom>
                  </pic:spPr>
                </pic:pic>
              </a:graphicData>
            </a:graphic>
          </wp:inline>
        </w:drawing>
      </w:r>
    </w:p>
    <w:p w14:paraId="303B70D7" w14:textId="6FBE315D" w:rsidR="002826F3" w:rsidRPr="007E3A97" w:rsidRDefault="002826F3" w:rsidP="007E3A97">
      <w:pPr>
        <w:pStyle w:val="Heading4"/>
        <w:rPr>
          <w:u w:val="single"/>
        </w:rPr>
      </w:pPr>
      <w:bookmarkStart w:id="6" w:name="_Screenshot_5"/>
      <w:bookmarkEnd w:id="6"/>
      <w:r w:rsidRPr="007E3A97">
        <w:rPr>
          <w:u w:val="single"/>
        </w:rPr>
        <w:t>Screenshot 5</w:t>
      </w:r>
    </w:p>
    <w:p w14:paraId="6E78A9E1" w14:textId="73F46784" w:rsidR="002826F3" w:rsidRDefault="00AE51C6" w:rsidP="007E3A97">
      <w:pPr>
        <w:pStyle w:val="Heading4"/>
        <w:rPr>
          <w:u w:val="single"/>
        </w:rPr>
      </w:pPr>
      <w:r>
        <w:rPr>
          <w:noProof/>
          <w:u w:val="single"/>
        </w:rPr>
        <mc:AlternateContent>
          <mc:Choice Requires="wpi">
            <w:drawing>
              <wp:anchor distT="0" distB="0" distL="114300" distR="114300" simplePos="0" relativeHeight="251667456" behindDoc="0" locked="0" layoutInCell="1" allowOverlap="1" wp14:anchorId="02341783" wp14:editId="22BBD3E6">
                <wp:simplePos x="0" y="0"/>
                <wp:positionH relativeFrom="column">
                  <wp:posOffset>5559840</wp:posOffset>
                </wp:positionH>
                <wp:positionV relativeFrom="paragraph">
                  <wp:posOffset>876080</wp:posOffset>
                </wp:positionV>
                <wp:extent cx="566640" cy="719640"/>
                <wp:effectExtent l="38100" t="38100" r="43180" b="42545"/>
                <wp:wrapNone/>
                <wp:docPr id="19" name="Ink 19"/>
                <wp:cNvGraphicFramePr/>
                <a:graphic xmlns:a="http://schemas.openxmlformats.org/drawingml/2006/main">
                  <a:graphicData uri="http://schemas.microsoft.com/office/word/2010/wordprocessingInk">
                    <w14:contentPart bwMode="auto" r:id="rId24">
                      <w14:nvContentPartPr>
                        <w14:cNvContentPartPr/>
                      </w14:nvContentPartPr>
                      <w14:xfrm>
                        <a:off x="0" y="0"/>
                        <a:ext cx="566640" cy="719640"/>
                      </w14:xfrm>
                    </w14:contentPart>
                  </a:graphicData>
                </a:graphic>
              </wp:anchor>
            </w:drawing>
          </mc:Choice>
          <mc:Fallback>
            <w:pict>
              <v:shape w14:anchorId="2A896B6E" id="Ink 19" o:spid="_x0000_s1026" type="#_x0000_t75" style="position:absolute;margin-left:437.1pt;margin-top:68.3pt;width:46pt;height:58.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">
                <v:imagedata r:id="rId25" o:title=""/>
              </v:shape>
            </w:pict>
          </mc:Fallback>
        </mc:AlternateContent>
      </w:r>
      <w:r>
        <w:rPr>
          <w:noProof/>
          <w:u w:val="single"/>
        </w:rPr>
        <mc:AlternateContent>
          <mc:Choice Requires="wpi">
            <w:drawing>
              <wp:anchor distT="0" distB="0" distL="114300" distR="114300" simplePos="0" relativeHeight="251666432" behindDoc="0" locked="0" layoutInCell="1" allowOverlap="1" wp14:anchorId="7A9B13B2" wp14:editId="2F283327">
                <wp:simplePos x="0" y="0"/>
                <wp:positionH relativeFrom="column">
                  <wp:posOffset>361440</wp:posOffset>
                </wp:positionH>
                <wp:positionV relativeFrom="paragraph">
                  <wp:posOffset>843680</wp:posOffset>
                </wp:positionV>
                <wp:extent cx="344160" cy="831240"/>
                <wp:effectExtent l="38100" t="38100" r="18415" b="45085"/>
                <wp:wrapNone/>
                <wp:docPr id="18" name="Ink 18"/>
                <wp:cNvGraphicFramePr/>
                <a:graphic xmlns:a="http://schemas.openxmlformats.org/drawingml/2006/main">
                  <a:graphicData uri="http://schemas.microsoft.com/office/word/2010/wordprocessingInk">
                    <w14:contentPart bwMode="auto" r:id="rId26">
                      <w14:nvContentPartPr>
                        <w14:cNvContentPartPr/>
                      </w14:nvContentPartPr>
                      <w14:xfrm>
                        <a:off x="0" y="0"/>
                        <a:ext cx="344160" cy="831240"/>
                      </w14:xfrm>
                    </w14:contentPart>
                  </a:graphicData>
                </a:graphic>
              </wp:anchor>
            </w:drawing>
          </mc:Choice>
          <mc:Fallback>
            <w:pict>
              <v:shape w14:anchorId="7981C73D" id="Ink 18" o:spid="_x0000_s1026" type="#_x0000_t75" style="position:absolute;margin-left:27.75pt;margin-top:65.75pt;width:28.55pt;height:66.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">
                <v:imagedata r:id="rId27" o:title=""/>
              </v:shape>
            </w:pict>
          </mc:Fallback>
        </mc:AlternateContent>
      </w:r>
      <w:r w:rsidR="00D96F2F">
        <w:rPr>
          <w:noProof/>
          <w:u w:val="single"/>
        </w:rPr>
        <w:drawing>
          <wp:inline distT="0" distB="0" distL="0" distR="0" wp14:anchorId="21FBF15B" wp14:editId="300F1D01">
            <wp:extent cx="6239746" cy="160995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239746" cy="1609950"/>
                    </a:xfrm>
                    <a:prstGeom prst="rect">
                      <a:avLst/>
                    </a:prstGeom>
                  </pic:spPr>
                </pic:pic>
              </a:graphicData>
            </a:graphic>
          </wp:inline>
        </w:drawing>
      </w:r>
    </w:p>
    <w:p w14:paraId="07A4384E" w14:textId="4210B67E" w:rsidR="00AE51C6" w:rsidRDefault="00AE51C6" w:rsidP="00AE51C6"/>
    <w:p w14:paraId="1635D56B" w14:textId="2A4934F3" w:rsidR="00AE51C6" w:rsidRDefault="00AE51C6" w:rsidP="00AE51C6"/>
    <w:p w14:paraId="55812844" w14:textId="56F29850" w:rsidR="00AE51C6" w:rsidRDefault="00AE51C6" w:rsidP="00AE51C6"/>
    <w:p w14:paraId="33CA0636" w14:textId="685D1497" w:rsidR="00AE51C6" w:rsidRDefault="00AE51C6" w:rsidP="00AE51C6"/>
    <w:p w14:paraId="55EBCFED" w14:textId="5294A697" w:rsidR="00AE51C6" w:rsidRDefault="00AE51C6" w:rsidP="00AE51C6"/>
    <w:p w14:paraId="2BC7D37C" w14:textId="2C0913B7" w:rsidR="00AE51C6" w:rsidRDefault="00AE51C6" w:rsidP="00AE51C6"/>
    <w:p w14:paraId="73461AE2" w14:textId="63825446" w:rsidR="00AE51C6" w:rsidRDefault="00AE51C6" w:rsidP="00AE51C6"/>
    <w:p w14:paraId="19E7EB28" w14:textId="71351C52" w:rsidR="00AE51C6" w:rsidRDefault="00AE51C6" w:rsidP="00AE51C6"/>
    <w:p w14:paraId="1D8C57DF" w14:textId="2C13D703" w:rsidR="00AE51C6" w:rsidRDefault="00AE51C6" w:rsidP="00AE51C6"/>
    <w:p w14:paraId="102C4F21" w14:textId="0EE471F1" w:rsidR="00AE51C6" w:rsidRDefault="00AE51C6" w:rsidP="00AE51C6"/>
    <w:p w14:paraId="6CF3F2EE" w14:textId="65BB8022" w:rsidR="00AE51C6" w:rsidRDefault="00AE51C6" w:rsidP="00AE51C6"/>
    <w:p w14:paraId="652F72F0" w14:textId="6859522D" w:rsidR="00AE51C6" w:rsidRDefault="00AE51C6" w:rsidP="00AE51C6"/>
    <w:p w14:paraId="45B28541" w14:textId="6CAEE095" w:rsidR="00AE51C6" w:rsidRDefault="00AE51C6" w:rsidP="00AE51C6"/>
    <w:p w14:paraId="0BEAA965" w14:textId="44714582" w:rsidR="00AE51C6" w:rsidRDefault="00AE51C6" w:rsidP="00AE51C6"/>
    <w:p w14:paraId="48846072" w14:textId="77777777" w:rsidR="00AE51C6" w:rsidRPr="00AE51C6" w:rsidRDefault="00AE51C6" w:rsidP="00AE51C6"/>
    <w:p w14:paraId="4FC73E79" w14:textId="7644F188" w:rsidR="002826F3" w:rsidRPr="007E3A97" w:rsidRDefault="002826F3" w:rsidP="007E3A97">
      <w:pPr>
        <w:pStyle w:val="Heading4"/>
        <w:rPr>
          <w:u w:val="single"/>
        </w:rPr>
      </w:pPr>
      <w:bookmarkStart w:id="7" w:name="_Screenshot_6"/>
      <w:bookmarkEnd w:id="7"/>
      <w:r w:rsidRPr="007E3A97">
        <w:rPr>
          <w:u w:val="single"/>
        </w:rPr>
        <w:lastRenderedPageBreak/>
        <w:t>Screenshot 6</w:t>
      </w:r>
    </w:p>
    <w:p w14:paraId="4DF2D296" w14:textId="45429201" w:rsidR="002826F3" w:rsidRPr="007E3A97" w:rsidRDefault="00AE51C6" w:rsidP="007E3A97">
      <w:pPr>
        <w:pStyle w:val="Heading4"/>
        <w:rPr>
          <w:u w:val="single"/>
        </w:rPr>
      </w:pPr>
      <w:r>
        <w:rPr>
          <w:noProof/>
          <w:u w:val="single"/>
        </w:rPr>
        <mc:AlternateContent>
          <mc:Choice Requires="wpi">
            <w:drawing>
              <wp:anchor distT="0" distB="0" distL="114300" distR="114300" simplePos="0" relativeHeight="251683840" behindDoc="0" locked="0" layoutInCell="1" allowOverlap="1" wp14:anchorId="25E8069C" wp14:editId="71372D70">
                <wp:simplePos x="0" y="0"/>
                <wp:positionH relativeFrom="column">
                  <wp:posOffset>411840</wp:posOffset>
                </wp:positionH>
                <wp:positionV relativeFrom="paragraph">
                  <wp:posOffset>2904475</wp:posOffset>
                </wp:positionV>
                <wp:extent cx="1995840" cy="795600"/>
                <wp:effectExtent l="57150" t="38100" r="42545" b="43180"/>
                <wp:wrapNone/>
                <wp:docPr id="36" name="Ink 36"/>
                <wp:cNvGraphicFramePr/>
                <a:graphic xmlns:a="http://schemas.openxmlformats.org/drawingml/2006/main">
                  <a:graphicData uri="http://schemas.microsoft.com/office/word/2010/wordprocessingInk">
                    <w14:contentPart bwMode="auto" r:id="rId29">
                      <w14:nvContentPartPr>
                        <w14:cNvContentPartPr/>
                      </w14:nvContentPartPr>
                      <w14:xfrm>
                        <a:off x="0" y="0"/>
                        <a:ext cx="1995840" cy="795600"/>
                      </w14:xfrm>
                    </w14:contentPart>
                  </a:graphicData>
                </a:graphic>
              </wp:anchor>
            </w:drawing>
          </mc:Choice>
          <mc:Fallback>
            <w:pict>
              <v:shape w14:anchorId="5D6DC8DF" id="Ink 36" o:spid="_x0000_s1026" type="#_x0000_t75" style="position:absolute;margin-left:31.75pt;margin-top:228pt;width:158.55pt;height:64.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">
                <v:imagedata r:id="rId30" o:title=""/>
              </v:shape>
            </w:pict>
          </mc:Fallback>
        </mc:AlternateContent>
      </w:r>
      <w:r>
        <w:rPr>
          <w:noProof/>
          <w:u w:val="single"/>
        </w:rPr>
        <mc:AlternateContent>
          <mc:Choice Requires="wpi">
            <w:drawing>
              <wp:anchor distT="0" distB="0" distL="114300" distR="114300" simplePos="0" relativeHeight="251682816" behindDoc="0" locked="0" layoutInCell="1" allowOverlap="1" wp14:anchorId="6A947A17" wp14:editId="5D4D6B8D">
                <wp:simplePos x="0" y="0"/>
                <wp:positionH relativeFrom="column">
                  <wp:posOffset>4527720</wp:posOffset>
                </wp:positionH>
                <wp:positionV relativeFrom="paragraph">
                  <wp:posOffset>3292915</wp:posOffset>
                </wp:positionV>
                <wp:extent cx="2142360" cy="1941840"/>
                <wp:effectExtent l="57150" t="38100" r="48895" b="39370"/>
                <wp:wrapNone/>
                <wp:docPr id="35" name="Ink 35"/>
                <wp:cNvGraphicFramePr/>
                <a:graphic xmlns:a="http://schemas.openxmlformats.org/drawingml/2006/main">
                  <a:graphicData uri="http://schemas.microsoft.com/office/word/2010/wordprocessingInk">
                    <w14:contentPart bwMode="auto" r:id="rId31">
                      <w14:nvContentPartPr>
                        <w14:cNvContentPartPr/>
                      </w14:nvContentPartPr>
                      <w14:xfrm>
                        <a:off x="0" y="0"/>
                        <a:ext cx="2142360" cy="1941840"/>
                      </w14:xfrm>
                    </w14:contentPart>
                  </a:graphicData>
                </a:graphic>
              </wp:anchor>
            </w:drawing>
          </mc:Choice>
          <mc:Fallback>
            <w:pict>
              <v:shape w14:anchorId="4E986B72" id="Ink 35" o:spid="_x0000_s1026" type="#_x0000_t75" style="position:absolute;margin-left:355.8pt;margin-top:258.6pt;width:170.15pt;height:154.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">
                <v:imagedata r:id="rId32" o:title=""/>
              </v:shape>
            </w:pict>
          </mc:Fallback>
        </mc:AlternateContent>
      </w:r>
      <w:r>
        <w:rPr>
          <w:noProof/>
          <w:u w:val="single"/>
        </w:rPr>
        <mc:AlternateContent>
          <mc:Choice Requires="wpi">
            <w:drawing>
              <wp:anchor distT="0" distB="0" distL="114300" distR="114300" simplePos="0" relativeHeight="251681792" behindDoc="0" locked="0" layoutInCell="1" allowOverlap="1" wp14:anchorId="3F157B11" wp14:editId="721F6096">
                <wp:simplePos x="0" y="0"/>
                <wp:positionH relativeFrom="column">
                  <wp:posOffset>3743325</wp:posOffset>
                </wp:positionH>
                <wp:positionV relativeFrom="paragraph">
                  <wp:posOffset>1985645</wp:posOffset>
                </wp:positionV>
                <wp:extent cx="229870" cy="151765"/>
                <wp:effectExtent l="57150" t="38100" r="36830" b="57785"/>
                <wp:wrapNone/>
                <wp:docPr id="33" name="Ink 33"/>
                <wp:cNvGraphicFramePr/>
                <a:graphic xmlns:a="http://schemas.openxmlformats.org/drawingml/2006/main">
                  <a:graphicData uri="http://schemas.microsoft.com/office/word/2010/wordprocessingInk">
                    <w14:contentPart bwMode="auto" r:id="rId33">
                      <w14:nvContentPartPr>
                        <w14:cNvContentPartPr/>
                      </w14:nvContentPartPr>
                      <w14:xfrm>
                        <a:off x="0" y="0"/>
                        <a:ext cx="229870" cy="151765"/>
                      </w14:xfrm>
                    </w14:contentPart>
                  </a:graphicData>
                </a:graphic>
              </wp:anchor>
            </w:drawing>
          </mc:Choice>
          <mc:Fallback>
            <w:pict>
              <v:shape w14:anchorId="4E5FC05F" id="Ink 33" o:spid="_x0000_s1026" type="#_x0000_t75" style="position:absolute;margin-left:294.05pt;margin-top:155.65pt;width:19.5pt;height:13.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">
                <v:imagedata r:id="rId34" o:title=""/>
              </v:shape>
            </w:pict>
          </mc:Fallback>
        </mc:AlternateContent>
      </w:r>
      <w:r>
        <w:rPr>
          <w:noProof/>
          <w:u w:val="single"/>
        </w:rPr>
        <mc:AlternateContent>
          <mc:Choice Requires="wpi">
            <w:drawing>
              <wp:anchor distT="0" distB="0" distL="114300" distR="114300" simplePos="0" relativeHeight="251674624" behindDoc="0" locked="0" layoutInCell="1" allowOverlap="1" wp14:anchorId="6FD9187B" wp14:editId="796410E7">
                <wp:simplePos x="0" y="0"/>
                <wp:positionH relativeFrom="column">
                  <wp:posOffset>1880235</wp:posOffset>
                </wp:positionH>
                <wp:positionV relativeFrom="paragraph">
                  <wp:posOffset>2014220</wp:posOffset>
                </wp:positionV>
                <wp:extent cx="123190" cy="135890"/>
                <wp:effectExtent l="57150" t="38100" r="48260" b="54610"/>
                <wp:wrapNone/>
                <wp:docPr id="26" name="Ink 26"/>
                <wp:cNvGraphicFramePr/>
                <a:graphic xmlns:a="http://schemas.openxmlformats.org/drawingml/2006/main">
                  <a:graphicData uri="http://schemas.microsoft.com/office/word/2010/wordprocessingInk">
                    <w14:contentPart bwMode="auto" r:id="rId35">
                      <w14:nvContentPartPr>
                        <w14:cNvContentPartPr/>
                      </w14:nvContentPartPr>
                      <w14:xfrm>
                        <a:off x="0" y="0"/>
                        <a:ext cx="123190" cy="135890"/>
                      </w14:xfrm>
                    </w14:contentPart>
                  </a:graphicData>
                </a:graphic>
              </wp:anchor>
            </w:drawing>
          </mc:Choice>
          <mc:Fallback>
            <w:pict>
              <v:shape w14:anchorId="210A6DE8" id="Ink 26" o:spid="_x0000_s1026" type="#_x0000_t75" style="position:absolute;margin-left:147.35pt;margin-top:157.9pt;width:11.1pt;height:1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">
                <v:imagedata r:id="rId36" o:title=""/>
              </v:shape>
            </w:pict>
          </mc:Fallback>
        </mc:AlternateContent>
      </w:r>
      <w:r w:rsidR="00D96F2F">
        <w:rPr>
          <w:noProof/>
          <w:u w:val="single"/>
        </w:rPr>
        <w:drawing>
          <wp:inline distT="0" distB="0" distL="0" distR="0" wp14:anchorId="50384461" wp14:editId="21ECED51">
            <wp:extent cx="6202194" cy="5253487"/>
            <wp:effectExtent l="0" t="0" r="825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6211310" cy="5261208"/>
                    </a:xfrm>
                    <a:prstGeom prst="rect">
                      <a:avLst/>
                    </a:prstGeom>
                  </pic:spPr>
                </pic:pic>
              </a:graphicData>
            </a:graphic>
          </wp:inline>
        </w:drawing>
      </w:r>
    </w:p>
    <w:p w14:paraId="177B8C42" w14:textId="5703B292" w:rsidR="002826F3" w:rsidRPr="007E3A97" w:rsidRDefault="002826F3" w:rsidP="007E3A97">
      <w:pPr>
        <w:pStyle w:val="Heading4"/>
        <w:rPr>
          <w:u w:val="single"/>
        </w:rPr>
      </w:pPr>
      <w:bookmarkStart w:id="8" w:name="_Screenshot_7"/>
      <w:bookmarkEnd w:id="8"/>
      <w:r w:rsidRPr="007E3A97">
        <w:rPr>
          <w:u w:val="single"/>
        </w:rPr>
        <w:t>Screenshot 7</w:t>
      </w:r>
    </w:p>
    <w:p w14:paraId="43E67A9B" w14:textId="79F95ABD" w:rsidR="002826F3" w:rsidRPr="007E3A97" w:rsidRDefault="00AE51C6" w:rsidP="007E3A97">
      <w:pPr>
        <w:pStyle w:val="Heading4"/>
        <w:rPr>
          <w:u w:val="single"/>
        </w:rPr>
      </w:pPr>
      <w:r>
        <w:rPr>
          <w:noProof/>
          <w:u w:val="single"/>
        </w:rPr>
        <w:lastRenderedPageBreak/>
        <mc:AlternateContent>
          <mc:Choice Requires="wpi">
            <w:drawing>
              <wp:anchor distT="0" distB="0" distL="114300" distR="114300" simplePos="0" relativeHeight="251686912" behindDoc="0" locked="0" layoutInCell="1" allowOverlap="1" wp14:anchorId="6E1B0349" wp14:editId="0F2591AD">
                <wp:simplePos x="0" y="0"/>
                <wp:positionH relativeFrom="column">
                  <wp:posOffset>4596840</wp:posOffset>
                </wp:positionH>
                <wp:positionV relativeFrom="paragraph">
                  <wp:posOffset>1302365</wp:posOffset>
                </wp:positionV>
                <wp:extent cx="1563840" cy="1657440"/>
                <wp:effectExtent l="57150" t="38100" r="55880" b="57150"/>
                <wp:wrapNone/>
                <wp:docPr id="39" name="Ink 39"/>
                <wp:cNvGraphicFramePr/>
                <a:graphic xmlns:a="http://schemas.openxmlformats.org/drawingml/2006/main">
                  <a:graphicData uri="http://schemas.microsoft.com/office/word/2010/wordprocessingInk">
                    <w14:contentPart bwMode="auto" r:id="rId38">
                      <w14:nvContentPartPr>
                        <w14:cNvContentPartPr/>
                      </w14:nvContentPartPr>
                      <w14:xfrm>
                        <a:off x="0" y="0"/>
                        <a:ext cx="1563840" cy="1657440"/>
                      </w14:xfrm>
                    </w14:contentPart>
                  </a:graphicData>
                </a:graphic>
              </wp:anchor>
            </w:drawing>
          </mc:Choice>
          <mc:Fallback>
            <w:pict>
              <v:shape w14:anchorId="33818721" id="Ink 39" o:spid="_x0000_s1026" type="#_x0000_t75" style="position:absolute;margin-left:361.25pt;margin-top:101.85pt;width:124.6pt;height:131.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">
                <v:imagedata r:id="rId39" o:title=""/>
              </v:shape>
            </w:pict>
          </mc:Fallback>
        </mc:AlternateContent>
      </w:r>
      <w:r>
        <w:rPr>
          <w:noProof/>
          <w:u w:val="single"/>
        </w:rPr>
        <mc:AlternateContent>
          <mc:Choice Requires="wpi">
            <w:drawing>
              <wp:anchor distT="0" distB="0" distL="114300" distR="114300" simplePos="0" relativeHeight="251685888" behindDoc="0" locked="0" layoutInCell="1" allowOverlap="1" wp14:anchorId="25AB0624" wp14:editId="7B821FF3">
                <wp:simplePos x="0" y="0"/>
                <wp:positionH relativeFrom="column">
                  <wp:posOffset>103320</wp:posOffset>
                </wp:positionH>
                <wp:positionV relativeFrom="paragraph">
                  <wp:posOffset>1147205</wp:posOffset>
                </wp:positionV>
                <wp:extent cx="1147320" cy="25920"/>
                <wp:effectExtent l="57150" t="38100" r="53340" b="50800"/>
                <wp:wrapNone/>
                <wp:docPr id="38" name="Ink 38"/>
                <wp:cNvGraphicFramePr/>
                <a:graphic xmlns:a="http://schemas.openxmlformats.org/drawingml/2006/main">
                  <a:graphicData uri="http://schemas.microsoft.com/office/word/2010/wordprocessingInk">
                    <w14:contentPart bwMode="auto" r:id="rId40">
                      <w14:nvContentPartPr>
                        <w14:cNvContentPartPr/>
                      </w14:nvContentPartPr>
                      <w14:xfrm>
                        <a:off x="0" y="0"/>
                        <a:ext cx="1147320" cy="25920"/>
                      </w14:xfrm>
                    </w14:contentPart>
                  </a:graphicData>
                </a:graphic>
              </wp:anchor>
            </w:drawing>
          </mc:Choice>
          <mc:Fallback>
            <w:pict>
              <v:shape w14:anchorId="74A7EF54" id="Ink 38" o:spid="_x0000_s1026" type="#_x0000_t75" style="position:absolute;margin-left:7.45pt;margin-top:89.65pt;width:91.8pt;height: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">
                <v:imagedata r:id="rId41" o:title=""/>
              </v:shape>
            </w:pict>
          </mc:Fallback>
        </mc:AlternateContent>
      </w:r>
      <w:r>
        <w:rPr>
          <w:noProof/>
          <w:u w:val="single"/>
        </w:rPr>
        <mc:AlternateContent>
          <mc:Choice Requires="wpi">
            <w:drawing>
              <wp:anchor distT="0" distB="0" distL="114300" distR="114300" simplePos="0" relativeHeight="251684864" behindDoc="0" locked="0" layoutInCell="1" allowOverlap="1" wp14:anchorId="6C34632D" wp14:editId="0CB9DA9B">
                <wp:simplePos x="0" y="0"/>
                <wp:positionH relativeFrom="column">
                  <wp:posOffset>1742400</wp:posOffset>
                </wp:positionH>
                <wp:positionV relativeFrom="paragraph">
                  <wp:posOffset>215525</wp:posOffset>
                </wp:positionV>
                <wp:extent cx="1005480" cy="360"/>
                <wp:effectExtent l="57150" t="38100" r="42545" b="57150"/>
                <wp:wrapNone/>
                <wp:docPr id="37" name="Ink 37"/>
                <wp:cNvGraphicFramePr/>
                <a:graphic xmlns:a="http://schemas.openxmlformats.org/drawingml/2006/main">
                  <a:graphicData uri="http://schemas.microsoft.com/office/word/2010/wordprocessingInk">
                    <w14:contentPart bwMode="auto" r:id="rId42">
                      <w14:nvContentPartPr>
                        <w14:cNvContentPartPr/>
                      </w14:nvContentPartPr>
                      <w14:xfrm>
                        <a:off x="0" y="0"/>
                        <a:ext cx="1005480" cy="360"/>
                      </w14:xfrm>
                    </w14:contentPart>
                  </a:graphicData>
                </a:graphic>
              </wp:anchor>
            </w:drawing>
          </mc:Choice>
          <mc:Fallback>
            <w:pict>
              <v:shape w14:anchorId="0A5A695A" id="Ink 37" o:spid="_x0000_s1026" type="#_x0000_t75" style="position:absolute;margin-left:136.5pt;margin-top:16.25pt;width:80.5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">
                <v:imagedata r:id="rId43" o:title=""/>
              </v:shape>
            </w:pict>
          </mc:Fallback>
        </mc:AlternateContent>
      </w:r>
      <w:r>
        <w:rPr>
          <w:noProof/>
          <w:u w:val="single"/>
        </w:rPr>
        <w:drawing>
          <wp:inline distT="0" distB="0" distL="0" distR="0" wp14:anchorId="7ED3BF4C" wp14:editId="6DDEC6E4">
            <wp:extent cx="68580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6858000" cy="3332480"/>
                    </a:xfrm>
                    <a:prstGeom prst="rect">
                      <a:avLst/>
                    </a:prstGeom>
                  </pic:spPr>
                </pic:pic>
              </a:graphicData>
            </a:graphic>
          </wp:inline>
        </w:drawing>
      </w:r>
    </w:p>
    <w:p w14:paraId="357B54C3" w14:textId="576F8452" w:rsidR="00AE51C6" w:rsidRDefault="002826F3" w:rsidP="007E3A97">
      <w:pPr>
        <w:pStyle w:val="Heading4"/>
        <w:rPr>
          <w:u w:val="single"/>
        </w:rPr>
      </w:pPr>
      <w:bookmarkStart w:id="9" w:name="_Screenshot_8"/>
      <w:bookmarkEnd w:id="9"/>
      <w:r w:rsidRPr="007E3A97">
        <w:rPr>
          <w:u w:val="single"/>
        </w:rPr>
        <w:t>Screenshot 8</w:t>
      </w:r>
    </w:p>
    <w:p w14:paraId="69290B84" w14:textId="483150FA" w:rsidR="002826F3" w:rsidRPr="007E3A97" w:rsidRDefault="009E06D6" w:rsidP="007E3A97">
      <w:pPr>
        <w:pStyle w:val="Heading4"/>
        <w:rPr>
          <w:u w:val="single"/>
        </w:rPr>
      </w:pPr>
      <w:r>
        <w:rPr>
          <w:noProof/>
          <w:u w:val="single"/>
        </w:rPr>
        <mc:AlternateContent>
          <mc:Choice Requires="wpi">
            <w:drawing>
              <wp:anchor distT="0" distB="0" distL="114300" distR="114300" simplePos="0" relativeHeight="251689984" behindDoc="0" locked="0" layoutInCell="1" allowOverlap="1" wp14:anchorId="26FC54AC" wp14:editId="1C5C9CA2">
                <wp:simplePos x="0" y="0"/>
                <wp:positionH relativeFrom="column">
                  <wp:posOffset>3696944</wp:posOffset>
                </wp:positionH>
                <wp:positionV relativeFrom="paragraph">
                  <wp:posOffset>2357440</wp:posOffset>
                </wp:positionV>
                <wp:extent cx="1828440" cy="37800"/>
                <wp:effectExtent l="19050" t="38100" r="57785" b="57785"/>
                <wp:wrapNone/>
                <wp:docPr id="48" name="Ink 48"/>
                <wp:cNvGraphicFramePr/>
                <a:graphic xmlns:a="http://schemas.openxmlformats.org/drawingml/2006/main">
                  <a:graphicData uri="http://schemas.microsoft.com/office/word/2010/wordprocessingInk">
                    <w14:contentPart bwMode="auto" r:id="rId45">
                      <w14:nvContentPartPr>
                        <w14:cNvContentPartPr/>
                      </w14:nvContentPartPr>
                      <w14:xfrm>
                        <a:off x="0" y="0"/>
                        <a:ext cx="1828440" cy="37800"/>
                      </w14:xfrm>
                    </w14:contentPart>
                  </a:graphicData>
                </a:graphic>
              </wp:anchor>
            </w:drawing>
          </mc:Choice>
          <mc:Fallback>
            <w:pict>
              <v:shape w14:anchorId="52944072" id="Ink 48" o:spid="_x0000_s1026" type="#_x0000_t75" style="position:absolute;margin-left:290.4pt;margin-top:184.95pt;width:145.35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">
                <v:imagedata r:id="rId46" o:title=""/>
              </v:shape>
            </w:pict>
          </mc:Fallback>
        </mc:AlternateContent>
      </w:r>
      <w:r>
        <w:rPr>
          <w:noProof/>
          <w:u w:val="single"/>
        </w:rPr>
        <mc:AlternateContent>
          <mc:Choice Requires="wpi">
            <w:drawing>
              <wp:anchor distT="0" distB="0" distL="114300" distR="114300" simplePos="0" relativeHeight="251688960" behindDoc="0" locked="0" layoutInCell="1" allowOverlap="1" wp14:anchorId="0F74133B" wp14:editId="640E3667">
                <wp:simplePos x="0" y="0"/>
                <wp:positionH relativeFrom="column">
                  <wp:posOffset>4160984</wp:posOffset>
                </wp:positionH>
                <wp:positionV relativeFrom="paragraph">
                  <wp:posOffset>703063</wp:posOffset>
                </wp:positionV>
                <wp:extent cx="562320" cy="440280"/>
                <wp:effectExtent l="38100" t="38100" r="47625" b="55245"/>
                <wp:wrapNone/>
                <wp:docPr id="45" name="Ink 45"/>
                <wp:cNvGraphicFramePr/>
                <a:graphic xmlns:a="http://schemas.openxmlformats.org/drawingml/2006/main">
                  <a:graphicData uri="http://schemas.microsoft.com/office/word/2010/wordprocessingInk">
                    <w14:contentPart bwMode="auto" r:id="rId47">
                      <w14:nvContentPartPr>
                        <w14:cNvContentPartPr/>
                      </w14:nvContentPartPr>
                      <w14:xfrm>
                        <a:off x="0" y="0"/>
                        <a:ext cx="562320" cy="440280"/>
                      </w14:xfrm>
                    </w14:contentPart>
                  </a:graphicData>
                </a:graphic>
              </wp:anchor>
            </w:drawing>
          </mc:Choice>
          <mc:Fallback>
            <w:pict>
              <v:shape w14:anchorId="727B865C" id="Ink 45" o:spid="_x0000_s1026" type="#_x0000_t75" style="position:absolute;margin-left:326.95pt;margin-top:54.65pt;width:45.7pt;height:36.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">
                <v:imagedata r:id="rId48" o:title=""/>
              </v:shape>
            </w:pict>
          </mc:Fallback>
        </mc:AlternateContent>
      </w:r>
      <w:r w:rsidR="00AE51C6">
        <w:rPr>
          <w:noProof/>
          <w:u w:val="single"/>
        </w:rPr>
        <mc:AlternateContent>
          <mc:Choice Requires="wpi">
            <w:drawing>
              <wp:anchor distT="0" distB="0" distL="114300" distR="114300" simplePos="0" relativeHeight="251687936" behindDoc="0" locked="0" layoutInCell="1" allowOverlap="1" wp14:anchorId="226E5A5E" wp14:editId="3CA48D6C">
                <wp:simplePos x="0" y="0"/>
                <wp:positionH relativeFrom="column">
                  <wp:posOffset>4062600</wp:posOffset>
                </wp:positionH>
                <wp:positionV relativeFrom="paragraph">
                  <wp:posOffset>877599</wp:posOffset>
                </wp:positionV>
                <wp:extent cx="74880" cy="5400"/>
                <wp:effectExtent l="38100" t="57150" r="40005" b="52070"/>
                <wp:wrapNone/>
                <wp:docPr id="40" name="Ink 40"/>
                <wp:cNvGraphicFramePr/>
                <a:graphic xmlns:a="http://schemas.openxmlformats.org/drawingml/2006/main">
                  <a:graphicData uri="http://schemas.microsoft.com/office/word/2010/wordprocessingInk">
                    <w14:contentPart bwMode="auto" r:id="rId49">
                      <w14:nvContentPartPr>
                        <w14:cNvContentPartPr/>
                      </w14:nvContentPartPr>
                      <w14:xfrm>
                        <a:off x="0" y="0"/>
                        <a:ext cx="74880" cy="5400"/>
                      </w14:xfrm>
                    </w14:contentPart>
                  </a:graphicData>
                </a:graphic>
              </wp:anchor>
            </w:drawing>
          </mc:Choice>
          <mc:Fallback>
            <w:pict>
              <v:shape w14:anchorId="31357590" id="Ink 40" o:spid="_x0000_s1026" type="#_x0000_t75" style="position:absolute;margin-left:319.2pt;margin-top:68.4pt;width:7.35pt;height:1.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">
                <v:imagedata r:id="rId50" o:title=""/>
              </v:shape>
            </w:pict>
          </mc:Fallback>
        </mc:AlternateContent>
      </w:r>
      <w:r w:rsidR="00AE51C6">
        <w:rPr>
          <w:noProof/>
          <w:u w:val="single"/>
        </w:rPr>
        <w:drawing>
          <wp:inline distT="0" distB="0" distL="0" distR="0" wp14:anchorId="5F5F14FE" wp14:editId="252802BA">
            <wp:extent cx="6858000" cy="29329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1">
                      <a:extLst>
                        <a:ext uri="{28A0092B-C50C-407E-A947-70E740481C1C}">
                          <a14:useLocalDpi xmlns:a14="http://schemas.microsoft.com/office/drawing/2010/main" val="0"/>
                        </a:ext>
                      </a:extLst>
                    </a:blip>
                    <a:srcRect b="13698"/>
                    <a:stretch/>
                  </pic:blipFill>
                  <pic:spPr bwMode="auto">
                    <a:xfrm>
                      <a:off x="0" y="0"/>
                      <a:ext cx="6858000" cy="2932981"/>
                    </a:xfrm>
                    <a:prstGeom prst="rect">
                      <a:avLst/>
                    </a:prstGeom>
                    <a:ln>
                      <a:noFill/>
                    </a:ln>
                    <a:extLst>
                      <a:ext uri="{53640926-AAD7-44D8-BBD7-CCE9431645EC}">
                        <a14:shadowObscured xmlns:a14="http://schemas.microsoft.com/office/drawing/2010/main"/>
                      </a:ext>
                    </a:extLst>
                  </pic:spPr>
                </pic:pic>
              </a:graphicData>
            </a:graphic>
          </wp:inline>
        </w:drawing>
      </w:r>
    </w:p>
    <w:p w14:paraId="6685A0E4" w14:textId="26C44DE1" w:rsidR="002826F3" w:rsidRPr="007E3A97" w:rsidRDefault="002826F3" w:rsidP="007E3A97">
      <w:pPr>
        <w:pStyle w:val="Heading4"/>
        <w:rPr>
          <w:u w:val="single"/>
        </w:rPr>
      </w:pPr>
      <w:bookmarkStart w:id="10" w:name="_Screenshot_9"/>
      <w:bookmarkEnd w:id="10"/>
      <w:r w:rsidRPr="007E3A97">
        <w:rPr>
          <w:u w:val="single"/>
        </w:rPr>
        <w:t>Screenshot 9</w:t>
      </w:r>
    </w:p>
    <w:p w14:paraId="180FBDC2" w14:textId="77777777" w:rsidR="00B34A83" w:rsidRDefault="00B34A83" w:rsidP="007E3A97">
      <w:pPr>
        <w:pStyle w:val="Heading4"/>
        <w:rPr>
          <w:noProof/>
          <w:u w:val="single"/>
        </w:rPr>
      </w:pPr>
    </w:p>
    <w:p w14:paraId="53EC6A82" w14:textId="24382DC1" w:rsidR="002826F3" w:rsidRPr="007E3A97" w:rsidRDefault="00323EE1" w:rsidP="007E3A97">
      <w:pPr>
        <w:pStyle w:val="Heading4"/>
        <w:rPr>
          <w:u w:val="single"/>
        </w:rPr>
      </w:pPr>
      <w:r>
        <w:rPr>
          <w:noProof/>
          <w:u w:val="single"/>
        </w:rPr>
        <w:lastRenderedPageBreak/>
        <mc:AlternateContent>
          <mc:Choice Requires="wpi">
            <w:drawing>
              <wp:anchor distT="0" distB="0" distL="114300" distR="114300" simplePos="0" relativeHeight="251726848" behindDoc="0" locked="0" layoutInCell="1" allowOverlap="1" wp14:anchorId="1A4000AF" wp14:editId="1DCDDED4">
                <wp:simplePos x="0" y="0"/>
                <wp:positionH relativeFrom="column">
                  <wp:posOffset>2209890</wp:posOffset>
                </wp:positionH>
                <wp:positionV relativeFrom="paragraph">
                  <wp:posOffset>2541270</wp:posOffset>
                </wp:positionV>
                <wp:extent cx="577080" cy="22680"/>
                <wp:effectExtent l="57150" t="38100" r="52070" b="53975"/>
                <wp:wrapNone/>
                <wp:docPr id="90" name="Ink 90"/>
                <wp:cNvGraphicFramePr/>
                <a:graphic xmlns:a="http://schemas.openxmlformats.org/drawingml/2006/main">
                  <a:graphicData uri="http://schemas.microsoft.com/office/word/2010/wordprocessingInk">
                    <w14:contentPart bwMode="auto" r:id="rId52">
                      <w14:nvContentPartPr>
                        <w14:cNvContentPartPr/>
                      </w14:nvContentPartPr>
                      <w14:xfrm>
                        <a:off x="0" y="0"/>
                        <a:ext cx="577080" cy="22680"/>
                      </w14:xfrm>
                    </w14:contentPart>
                  </a:graphicData>
                </a:graphic>
              </wp:anchor>
            </w:drawing>
          </mc:Choice>
          <mc:Fallback>
            <w:pict>
              <v:shapetype w14:anchorId="335AC8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173.3pt;margin-top:199.4pt;width:46.9pt;height:3.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">
                <v:imagedata r:id="rId53" o:title=""/>
              </v:shape>
            </w:pict>
          </mc:Fallback>
        </mc:AlternateContent>
      </w:r>
      <w:r w:rsidR="00B34A83">
        <w:rPr>
          <w:noProof/>
          <w:u w:val="single"/>
        </w:rPr>
        <w:drawing>
          <wp:inline distT="0" distB="0" distL="0" distR="0" wp14:anchorId="7903DFD2" wp14:editId="5D86DE3C">
            <wp:extent cx="3572540" cy="382514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4">
                      <a:extLst>
                        <a:ext uri="{28A0092B-C50C-407E-A947-70E740481C1C}">
                          <a14:useLocalDpi xmlns:a14="http://schemas.microsoft.com/office/drawing/2010/main" val="0"/>
                        </a:ext>
                      </a:extLst>
                    </a:blip>
                    <a:srcRect l="24031" t="23164" r="45268" b="18368"/>
                    <a:stretch/>
                  </pic:blipFill>
                  <pic:spPr bwMode="auto">
                    <a:xfrm>
                      <a:off x="0" y="0"/>
                      <a:ext cx="3581720" cy="3834974"/>
                    </a:xfrm>
                    <a:prstGeom prst="rect">
                      <a:avLst/>
                    </a:prstGeom>
                    <a:ln>
                      <a:noFill/>
                    </a:ln>
                    <a:extLst>
                      <a:ext uri="{53640926-AAD7-44D8-BBD7-CCE9431645EC}">
                        <a14:shadowObscured xmlns:a14="http://schemas.microsoft.com/office/drawing/2010/main"/>
                      </a:ext>
                    </a:extLst>
                  </pic:spPr>
                </pic:pic>
              </a:graphicData>
            </a:graphic>
          </wp:inline>
        </w:drawing>
      </w:r>
    </w:p>
    <w:p w14:paraId="7D169223" w14:textId="65F15308" w:rsidR="003C5767" w:rsidRPr="003C5767" w:rsidRDefault="002826F3" w:rsidP="003C5767">
      <w:pPr>
        <w:pStyle w:val="Heading4"/>
        <w:rPr>
          <w:u w:val="single"/>
        </w:rPr>
      </w:pPr>
      <w:bookmarkStart w:id="11" w:name="_Screenshot_10"/>
      <w:bookmarkEnd w:id="11"/>
      <w:r w:rsidRPr="007E3A97">
        <w:rPr>
          <w:u w:val="single"/>
        </w:rPr>
        <w:t>Screenshot 10</w:t>
      </w:r>
    </w:p>
    <w:p w14:paraId="43A537DD" w14:textId="3E5A3DC7" w:rsidR="002826F3" w:rsidRPr="002826F3" w:rsidRDefault="003C5767" w:rsidP="003C5767">
      <w:pPr>
        <w:jc w:val="center"/>
      </w:pPr>
      <w:r>
        <w:rPr>
          <w:noProof/>
        </w:rPr>
        <mc:AlternateContent>
          <mc:Choice Requires="wpi">
            <w:drawing>
              <wp:anchor distT="0" distB="0" distL="114300" distR="114300" simplePos="0" relativeHeight="251692032" behindDoc="0" locked="0" layoutInCell="1" allowOverlap="1" wp14:anchorId="2700BDE8" wp14:editId="2C3E3112">
                <wp:simplePos x="0" y="0"/>
                <wp:positionH relativeFrom="column">
                  <wp:posOffset>6815570</wp:posOffset>
                </wp:positionH>
                <wp:positionV relativeFrom="paragraph">
                  <wp:posOffset>1906536</wp:posOffset>
                </wp:positionV>
                <wp:extent cx="343800" cy="622440"/>
                <wp:effectExtent l="38100" t="57150" r="56515" b="44450"/>
                <wp:wrapNone/>
                <wp:docPr id="53" name="Ink 53"/>
                <wp:cNvGraphicFramePr/>
                <a:graphic xmlns:a="http://schemas.openxmlformats.org/drawingml/2006/main">
                  <a:graphicData uri="http://schemas.microsoft.com/office/word/2010/wordprocessingInk">
                    <w14:contentPart bwMode="auto" r:id="rId55">
                      <w14:nvContentPartPr>
                        <w14:cNvContentPartPr/>
                      </w14:nvContentPartPr>
                      <w14:xfrm>
                        <a:off x="0" y="0"/>
                        <a:ext cx="343800" cy="622440"/>
                      </w14:xfrm>
                    </w14:contentPart>
                  </a:graphicData>
                </a:graphic>
              </wp:anchor>
            </w:drawing>
          </mc:Choice>
          <mc:Fallback>
            <w:pict>
              <v:shape w14:anchorId="4502D8D7" id="Ink 53" o:spid="_x0000_s1026" type="#_x0000_t75" style="position:absolute;margin-left:535.95pt;margin-top:149.4pt;width:28.45pt;height:50.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">
                <v:imagedata r:id="rId56" o:title=""/>
              </v:shape>
            </w:pict>
          </mc:Fallback>
        </mc:AlternateContent>
      </w:r>
      <w:r>
        <w:rPr>
          <w:noProof/>
        </w:rPr>
        <mc:AlternateContent>
          <mc:Choice Requires="wpi">
            <w:drawing>
              <wp:anchor distT="0" distB="0" distL="114300" distR="114300" simplePos="0" relativeHeight="251691008" behindDoc="0" locked="0" layoutInCell="1" allowOverlap="1" wp14:anchorId="7B9C10C2" wp14:editId="6A74EA98">
                <wp:simplePos x="0" y="0"/>
                <wp:positionH relativeFrom="column">
                  <wp:posOffset>-150790</wp:posOffset>
                </wp:positionH>
                <wp:positionV relativeFrom="paragraph">
                  <wp:posOffset>1996896</wp:posOffset>
                </wp:positionV>
                <wp:extent cx="360360" cy="639360"/>
                <wp:effectExtent l="38100" t="38100" r="40005" b="46990"/>
                <wp:wrapNone/>
                <wp:docPr id="52" name="Ink 52"/>
                <wp:cNvGraphicFramePr/>
                <a:graphic xmlns:a="http://schemas.openxmlformats.org/drawingml/2006/main">
                  <a:graphicData uri="http://schemas.microsoft.com/office/word/2010/wordprocessingInk">
                    <w14:contentPart bwMode="auto" r:id="rId57">
                      <w14:nvContentPartPr>
                        <w14:cNvContentPartPr/>
                      </w14:nvContentPartPr>
                      <w14:xfrm>
                        <a:off x="0" y="0"/>
                        <a:ext cx="360360" cy="639360"/>
                      </w14:xfrm>
                    </w14:contentPart>
                  </a:graphicData>
                </a:graphic>
              </wp:anchor>
            </w:drawing>
          </mc:Choice>
          <mc:Fallback>
            <w:pict>
              <v:shape w14:anchorId="43F57F4B" id="Ink 52" o:spid="_x0000_s1026" type="#_x0000_t75" style="position:absolute;margin-left:-12.55pt;margin-top:156.55pt;width:29.75pt;height:5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">
                <v:imagedata r:id="rId58" o:title=""/>
              </v:shape>
            </w:pict>
          </mc:Fallback>
        </mc:AlternateContent>
      </w:r>
      <w:r>
        <w:rPr>
          <w:noProof/>
        </w:rPr>
        <w:drawing>
          <wp:inline distT="0" distB="0" distL="0" distR="0" wp14:anchorId="0BEE4DD1" wp14:editId="70BD6D14">
            <wp:extent cx="7194184" cy="2604770"/>
            <wp:effectExtent l="0" t="0" r="698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9">
                      <a:extLst>
                        <a:ext uri="{28A0092B-C50C-407E-A947-70E740481C1C}">
                          <a14:useLocalDpi xmlns:a14="http://schemas.microsoft.com/office/drawing/2010/main" val="0"/>
                        </a:ext>
                      </a:extLst>
                    </a:blip>
                    <a:srcRect l="1887" t="14063" r="38577" b="47597"/>
                    <a:stretch/>
                  </pic:blipFill>
                  <pic:spPr bwMode="auto">
                    <a:xfrm>
                      <a:off x="0" y="0"/>
                      <a:ext cx="7253292" cy="2626171"/>
                    </a:xfrm>
                    <a:prstGeom prst="rect">
                      <a:avLst/>
                    </a:prstGeom>
                    <a:ln>
                      <a:noFill/>
                    </a:ln>
                    <a:extLst>
                      <a:ext uri="{53640926-AAD7-44D8-BBD7-CCE9431645EC}">
                        <a14:shadowObscured xmlns:a14="http://schemas.microsoft.com/office/drawing/2010/main"/>
                      </a:ext>
                    </a:extLst>
                  </pic:spPr>
                </pic:pic>
              </a:graphicData>
            </a:graphic>
          </wp:inline>
        </w:drawing>
      </w:r>
    </w:p>
    <w:p w14:paraId="26CF86B9" w14:textId="7A9BD403" w:rsidR="002826F3" w:rsidRDefault="00EE269E" w:rsidP="00EE269E">
      <w:pPr>
        <w:pStyle w:val="Heading4"/>
        <w:rPr>
          <w:u w:val="single"/>
        </w:rPr>
      </w:pPr>
      <w:bookmarkStart w:id="12" w:name="_Screenshot_11"/>
      <w:bookmarkEnd w:id="12"/>
      <w:r w:rsidRPr="00EE269E">
        <w:rPr>
          <w:u w:val="single"/>
        </w:rPr>
        <w:t>Screenshot 11</w:t>
      </w:r>
    </w:p>
    <w:p w14:paraId="29E2B5C1" w14:textId="77777777" w:rsidR="00EE269E" w:rsidRDefault="00EE269E" w:rsidP="00EE269E">
      <w:pPr>
        <w:rPr>
          <w:noProof/>
        </w:rPr>
      </w:pPr>
    </w:p>
    <w:p w14:paraId="47217917" w14:textId="11905448" w:rsidR="00EE269E" w:rsidRPr="00EE269E" w:rsidRDefault="005C4904" w:rsidP="00EE269E">
      <w:pPr>
        <w:jc w:val="center"/>
      </w:pPr>
      <w:r>
        <w:rPr>
          <w:noProof/>
        </w:rPr>
        <w:lastRenderedPageBreak/>
        <mc:AlternateContent>
          <mc:Choice Requires="wpi">
            <w:drawing>
              <wp:anchor distT="0" distB="0" distL="114300" distR="114300" simplePos="0" relativeHeight="251700224" behindDoc="0" locked="0" layoutInCell="1" allowOverlap="1" wp14:anchorId="68FE0261" wp14:editId="01E71B98">
                <wp:simplePos x="0" y="0"/>
                <wp:positionH relativeFrom="column">
                  <wp:posOffset>2742890</wp:posOffset>
                </wp:positionH>
                <wp:positionV relativeFrom="paragraph">
                  <wp:posOffset>3902718</wp:posOffset>
                </wp:positionV>
                <wp:extent cx="1313280" cy="10080"/>
                <wp:effectExtent l="38100" t="57150" r="39370" b="47625"/>
                <wp:wrapNone/>
                <wp:docPr id="64" name="Ink 64"/>
                <wp:cNvGraphicFramePr/>
                <a:graphic xmlns:a="http://schemas.openxmlformats.org/drawingml/2006/main">
                  <a:graphicData uri="http://schemas.microsoft.com/office/word/2010/wordprocessingInk">
                    <w14:contentPart bwMode="auto" r:id="rId60">
                      <w14:nvContentPartPr>
                        <w14:cNvContentPartPr/>
                      </w14:nvContentPartPr>
                      <w14:xfrm>
                        <a:off x="0" y="0"/>
                        <a:ext cx="1313280" cy="10080"/>
                      </w14:xfrm>
                    </w14:contentPart>
                  </a:graphicData>
                </a:graphic>
              </wp:anchor>
            </w:drawing>
          </mc:Choice>
          <mc:Fallback>
            <w:pict>
              <v:shape w14:anchorId="5032B9DC" id="Ink 64" o:spid="_x0000_s1026" type="#_x0000_t75" style="position:absolute;margin-left:215.3pt;margin-top:306.6pt;width:104.8pt;height:2.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">
                <v:imagedata r:id="rId61" o:title=""/>
              </v:shape>
            </w:pict>
          </mc:Fallback>
        </mc:AlternateContent>
      </w:r>
      <w:r>
        <w:rPr>
          <w:noProof/>
        </w:rPr>
        <mc:AlternateContent>
          <mc:Choice Requires="wpi">
            <w:drawing>
              <wp:anchor distT="0" distB="0" distL="114300" distR="114300" simplePos="0" relativeHeight="251699200" behindDoc="0" locked="0" layoutInCell="1" allowOverlap="1" wp14:anchorId="2F036528" wp14:editId="718D5C43">
                <wp:simplePos x="0" y="0"/>
                <wp:positionH relativeFrom="column">
                  <wp:posOffset>10490</wp:posOffset>
                </wp:positionH>
                <wp:positionV relativeFrom="paragraph">
                  <wp:posOffset>3763398</wp:posOffset>
                </wp:positionV>
                <wp:extent cx="677880" cy="360"/>
                <wp:effectExtent l="38100" t="38100" r="46355" b="57150"/>
                <wp:wrapNone/>
                <wp:docPr id="62" name="Ink 62"/>
                <wp:cNvGraphicFramePr/>
                <a:graphic xmlns:a="http://schemas.openxmlformats.org/drawingml/2006/main">
                  <a:graphicData uri="http://schemas.microsoft.com/office/word/2010/wordprocessingInk">
                    <w14:contentPart bwMode="auto" r:id="rId62">
                      <w14:nvContentPartPr>
                        <w14:cNvContentPartPr/>
                      </w14:nvContentPartPr>
                      <w14:xfrm>
                        <a:off x="0" y="0"/>
                        <a:ext cx="677880" cy="360"/>
                      </w14:xfrm>
                    </w14:contentPart>
                  </a:graphicData>
                </a:graphic>
              </wp:anchor>
            </w:drawing>
          </mc:Choice>
          <mc:Fallback>
            <w:pict>
              <v:shape w14:anchorId="50A7FBAD" id="Ink 62" o:spid="_x0000_s1026" type="#_x0000_t75" style="position:absolute;margin-left:.15pt;margin-top:295.65pt;width:54.8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">
                <v:imagedata r:id="rId63" o:title=""/>
              </v:shape>
            </w:pict>
          </mc:Fallback>
        </mc:AlternateContent>
      </w:r>
      <w:r>
        <w:rPr>
          <w:noProof/>
        </w:rPr>
        <mc:AlternateContent>
          <mc:Choice Requires="wpi">
            <w:drawing>
              <wp:anchor distT="0" distB="0" distL="114300" distR="114300" simplePos="0" relativeHeight="251698176" behindDoc="0" locked="0" layoutInCell="1" allowOverlap="1" wp14:anchorId="747BE823" wp14:editId="5719604A">
                <wp:simplePos x="0" y="0"/>
                <wp:positionH relativeFrom="column">
                  <wp:posOffset>2796170</wp:posOffset>
                </wp:positionH>
                <wp:positionV relativeFrom="paragraph">
                  <wp:posOffset>3614718</wp:posOffset>
                </wp:positionV>
                <wp:extent cx="3941640" cy="55440"/>
                <wp:effectExtent l="57150" t="38100" r="40005" b="40005"/>
                <wp:wrapNone/>
                <wp:docPr id="61" name="Ink 61"/>
                <wp:cNvGraphicFramePr/>
                <a:graphic xmlns:a="http://schemas.openxmlformats.org/drawingml/2006/main">
                  <a:graphicData uri="http://schemas.microsoft.com/office/word/2010/wordprocessingInk">
                    <w14:contentPart bwMode="auto" r:id="rId64">
                      <w14:nvContentPartPr>
                        <w14:cNvContentPartPr/>
                      </w14:nvContentPartPr>
                      <w14:xfrm>
                        <a:off x="0" y="0"/>
                        <a:ext cx="3941640" cy="55440"/>
                      </w14:xfrm>
                    </w14:contentPart>
                  </a:graphicData>
                </a:graphic>
              </wp:anchor>
            </w:drawing>
          </mc:Choice>
          <mc:Fallback>
            <w:pict>
              <v:shape w14:anchorId="392A72EA" id="Ink 61" o:spid="_x0000_s1026" type="#_x0000_t75" style="position:absolute;margin-left:219.45pt;margin-top:283.9pt;width:311.75pt;height:5.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">
                <v:imagedata r:id="rId65" o:title=""/>
              </v:shape>
            </w:pict>
          </mc:Fallback>
        </mc:AlternateContent>
      </w:r>
      <w:r>
        <w:rPr>
          <w:noProof/>
        </w:rPr>
        <mc:AlternateContent>
          <mc:Choice Requires="wpi">
            <w:drawing>
              <wp:anchor distT="0" distB="0" distL="114300" distR="114300" simplePos="0" relativeHeight="251697152" behindDoc="0" locked="0" layoutInCell="1" allowOverlap="1" wp14:anchorId="4410464C" wp14:editId="038FCABB">
                <wp:simplePos x="0" y="0"/>
                <wp:positionH relativeFrom="column">
                  <wp:posOffset>1924250</wp:posOffset>
                </wp:positionH>
                <wp:positionV relativeFrom="paragraph">
                  <wp:posOffset>3901638</wp:posOffset>
                </wp:positionV>
                <wp:extent cx="244080" cy="360"/>
                <wp:effectExtent l="57150" t="38100" r="41910" b="57150"/>
                <wp:wrapNone/>
                <wp:docPr id="60" name="Ink 60"/>
                <wp:cNvGraphicFramePr/>
                <a:graphic xmlns:a="http://schemas.openxmlformats.org/drawingml/2006/main">
                  <a:graphicData uri="http://schemas.microsoft.com/office/word/2010/wordprocessingInk">
                    <w14:contentPart bwMode="auto" r:id="rId66">
                      <w14:nvContentPartPr>
                        <w14:cNvContentPartPr/>
                      </w14:nvContentPartPr>
                      <w14:xfrm>
                        <a:off x="0" y="0"/>
                        <a:ext cx="244080" cy="360"/>
                      </w14:xfrm>
                    </w14:contentPart>
                  </a:graphicData>
                </a:graphic>
              </wp:anchor>
            </w:drawing>
          </mc:Choice>
          <mc:Fallback>
            <w:pict>
              <v:shape w14:anchorId="5634685F" id="Ink 60" o:spid="_x0000_s1026" type="#_x0000_t75" style="position:absolute;margin-left:150.8pt;margin-top:306.5pt;width:20.6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">
                <v:imagedata r:id="rId67" o:title=""/>
              </v:shape>
            </w:pict>
          </mc:Fallback>
        </mc:AlternateContent>
      </w:r>
      <w:r>
        <w:rPr>
          <w:noProof/>
        </w:rPr>
        <mc:AlternateContent>
          <mc:Choice Requires="wpi">
            <w:drawing>
              <wp:anchor distT="0" distB="0" distL="114300" distR="114300" simplePos="0" relativeHeight="251696128" behindDoc="0" locked="0" layoutInCell="1" allowOverlap="1" wp14:anchorId="39FFD465" wp14:editId="3E61253A">
                <wp:simplePos x="0" y="0"/>
                <wp:positionH relativeFrom="column">
                  <wp:posOffset>1892210</wp:posOffset>
                </wp:positionH>
                <wp:positionV relativeFrom="paragraph">
                  <wp:posOffset>3624798</wp:posOffset>
                </wp:positionV>
                <wp:extent cx="308160" cy="11880"/>
                <wp:effectExtent l="57150" t="57150" r="34925" b="45720"/>
                <wp:wrapNone/>
                <wp:docPr id="59" name="Ink 59"/>
                <wp:cNvGraphicFramePr/>
                <a:graphic xmlns:a="http://schemas.openxmlformats.org/drawingml/2006/main">
                  <a:graphicData uri="http://schemas.microsoft.com/office/word/2010/wordprocessingInk">
                    <w14:contentPart bwMode="auto" r:id="rId68">
                      <w14:nvContentPartPr>
                        <w14:cNvContentPartPr/>
                      </w14:nvContentPartPr>
                      <w14:xfrm>
                        <a:off x="0" y="0"/>
                        <a:ext cx="308160" cy="11880"/>
                      </w14:xfrm>
                    </w14:contentPart>
                  </a:graphicData>
                </a:graphic>
              </wp:anchor>
            </w:drawing>
          </mc:Choice>
          <mc:Fallback>
            <w:pict>
              <v:shape w14:anchorId="4E67950E" id="Ink 59" o:spid="_x0000_s1026" type="#_x0000_t75" style="position:absolute;margin-left:148.3pt;margin-top:284.65pt;width:25.65pt;height:2.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">
                <v:imagedata r:id="rId69" o:title=""/>
              </v:shape>
            </w:pict>
          </mc:Fallback>
        </mc:AlternateContent>
      </w:r>
      <w:r w:rsidR="00EE269E">
        <w:rPr>
          <w:noProof/>
        </w:rPr>
        <w:drawing>
          <wp:inline distT="0" distB="0" distL="0" distR="0" wp14:anchorId="734616D2" wp14:editId="0AF8F0E6">
            <wp:extent cx="6858000" cy="41189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0">
                      <a:extLst>
                        <a:ext uri="{28A0092B-C50C-407E-A947-70E740481C1C}">
                          <a14:useLocalDpi xmlns:a14="http://schemas.microsoft.com/office/drawing/2010/main" val="0"/>
                        </a:ext>
                      </a:extLst>
                    </a:blip>
                    <a:srcRect t="27576" r="41395" b="9818"/>
                    <a:stretch/>
                  </pic:blipFill>
                  <pic:spPr bwMode="auto">
                    <a:xfrm>
                      <a:off x="0" y="0"/>
                      <a:ext cx="6873296" cy="4128160"/>
                    </a:xfrm>
                    <a:prstGeom prst="rect">
                      <a:avLst/>
                    </a:prstGeom>
                    <a:ln>
                      <a:noFill/>
                    </a:ln>
                    <a:extLst>
                      <a:ext uri="{53640926-AAD7-44D8-BBD7-CCE9431645EC}">
                        <a14:shadowObscured xmlns:a14="http://schemas.microsoft.com/office/drawing/2010/main"/>
                      </a:ext>
                    </a:extLst>
                  </pic:spPr>
                </pic:pic>
              </a:graphicData>
            </a:graphic>
          </wp:inline>
        </w:drawing>
      </w:r>
    </w:p>
    <w:p w14:paraId="6201F54E" w14:textId="002CAB79" w:rsidR="00EE269E" w:rsidRPr="00EE269E" w:rsidRDefault="00EE269E" w:rsidP="00EE269E">
      <w:pPr>
        <w:pStyle w:val="Heading4"/>
        <w:rPr>
          <w:u w:val="single"/>
        </w:rPr>
      </w:pPr>
      <w:bookmarkStart w:id="13" w:name="_Screenshot_12"/>
      <w:bookmarkEnd w:id="13"/>
      <w:r w:rsidRPr="00EE269E">
        <w:rPr>
          <w:u w:val="single"/>
        </w:rPr>
        <w:t>Screenshot 12</w:t>
      </w:r>
    </w:p>
    <w:p w14:paraId="57956E3A" w14:textId="5294AD61" w:rsidR="00EE269E" w:rsidRPr="00EE269E" w:rsidRDefault="005C4904" w:rsidP="00EE269E">
      <w:pPr>
        <w:jc w:val="center"/>
      </w:pPr>
      <w:r>
        <w:rPr>
          <w:noProof/>
        </w:rPr>
        <mc:AlternateContent>
          <mc:Choice Requires="wpi">
            <w:drawing>
              <wp:anchor distT="0" distB="0" distL="114300" distR="114300" simplePos="0" relativeHeight="251695104" behindDoc="0" locked="0" layoutInCell="1" allowOverlap="1" wp14:anchorId="2CCC4991" wp14:editId="240D4EAE">
                <wp:simplePos x="0" y="0"/>
                <wp:positionH relativeFrom="column">
                  <wp:posOffset>4273970</wp:posOffset>
                </wp:positionH>
                <wp:positionV relativeFrom="paragraph">
                  <wp:posOffset>3712507</wp:posOffset>
                </wp:positionV>
                <wp:extent cx="496800" cy="20880"/>
                <wp:effectExtent l="38100" t="38100" r="55880" b="55880"/>
                <wp:wrapNone/>
                <wp:docPr id="58" name="Ink 58"/>
                <wp:cNvGraphicFramePr/>
                <a:graphic xmlns:a="http://schemas.openxmlformats.org/drawingml/2006/main">
                  <a:graphicData uri="http://schemas.microsoft.com/office/word/2010/wordprocessingInk">
                    <w14:contentPart bwMode="auto" r:id="rId71">
                      <w14:nvContentPartPr>
                        <w14:cNvContentPartPr/>
                      </w14:nvContentPartPr>
                      <w14:xfrm>
                        <a:off x="0" y="0"/>
                        <a:ext cx="496800" cy="20880"/>
                      </w14:xfrm>
                    </w14:contentPart>
                  </a:graphicData>
                </a:graphic>
              </wp:anchor>
            </w:drawing>
          </mc:Choice>
          <mc:Fallback>
            <w:pict>
              <v:shape w14:anchorId="251AED5B" id="Ink 58" o:spid="_x0000_s1026" type="#_x0000_t75" style="position:absolute;margin-left:335.85pt;margin-top:291.6pt;width:40.5pt;height:3.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">
                <v:imagedata r:id="rId72" o:title=""/>
              </v:shape>
            </w:pict>
          </mc:Fallback>
        </mc:AlternateContent>
      </w:r>
      <w:r>
        <w:rPr>
          <w:noProof/>
        </w:rPr>
        <mc:AlternateContent>
          <mc:Choice Requires="wpi">
            <w:drawing>
              <wp:anchor distT="0" distB="0" distL="114300" distR="114300" simplePos="0" relativeHeight="251694080" behindDoc="0" locked="0" layoutInCell="1" allowOverlap="1" wp14:anchorId="5E2E2E98" wp14:editId="625F4BC5">
                <wp:simplePos x="0" y="0"/>
                <wp:positionH relativeFrom="column">
                  <wp:posOffset>3635690</wp:posOffset>
                </wp:positionH>
                <wp:positionV relativeFrom="paragraph">
                  <wp:posOffset>1711627</wp:posOffset>
                </wp:positionV>
                <wp:extent cx="2446920" cy="2543400"/>
                <wp:effectExtent l="57150" t="38100" r="48895" b="47625"/>
                <wp:wrapNone/>
                <wp:docPr id="57" name="Ink 57"/>
                <wp:cNvGraphicFramePr/>
                <a:graphic xmlns:a="http://schemas.openxmlformats.org/drawingml/2006/main">
                  <a:graphicData uri="http://schemas.microsoft.com/office/word/2010/wordprocessingInk">
                    <w14:contentPart bwMode="auto" r:id="rId73">
                      <w14:nvContentPartPr>
                        <w14:cNvContentPartPr/>
                      </w14:nvContentPartPr>
                      <w14:xfrm>
                        <a:off x="0" y="0"/>
                        <a:ext cx="2446920" cy="2543400"/>
                      </w14:xfrm>
                    </w14:contentPart>
                  </a:graphicData>
                </a:graphic>
              </wp:anchor>
            </w:drawing>
          </mc:Choice>
          <mc:Fallback>
            <w:pict>
              <v:shape w14:anchorId="75509238" id="Ink 57" o:spid="_x0000_s1026" type="#_x0000_t75" style="position:absolute;margin-left:285.55pt;margin-top:134.05pt;width:194.05pt;height:201.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">
                <v:imagedata r:id="rId74" o:title=""/>
              </v:shape>
            </w:pict>
          </mc:Fallback>
        </mc:AlternateContent>
      </w:r>
      <w:r w:rsidR="00EE269E">
        <w:rPr>
          <w:noProof/>
        </w:rPr>
        <mc:AlternateContent>
          <mc:Choice Requires="wpi">
            <w:drawing>
              <wp:anchor distT="0" distB="0" distL="114300" distR="114300" simplePos="0" relativeHeight="251693056" behindDoc="0" locked="0" layoutInCell="1" allowOverlap="1" wp14:anchorId="7465EBBC" wp14:editId="1121B822">
                <wp:simplePos x="0" y="0"/>
                <wp:positionH relativeFrom="column">
                  <wp:posOffset>1084370</wp:posOffset>
                </wp:positionH>
                <wp:positionV relativeFrom="paragraph">
                  <wp:posOffset>214027</wp:posOffset>
                </wp:positionV>
                <wp:extent cx="2093040" cy="33120"/>
                <wp:effectExtent l="38100" t="38100" r="40640" b="43180"/>
                <wp:wrapNone/>
                <wp:docPr id="56" name="Ink 56"/>
                <wp:cNvGraphicFramePr/>
                <a:graphic xmlns:a="http://schemas.openxmlformats.org/drawingml/2006/main">
                  <a:graphicData uri="http://schemas.microsoft.com/office/word/2010/wordprocessingInk">
                    <w14:contentPart bwMode="auto" r:id="rId75">
                      <w14:nvContentPartPr>
                        <w14:cNvContentPartPr/>
                      </w14:nvContentPartPr>
                      <w14:xfrm>
                        <a:off x="0" y="0"/>
                        <a:ext cx="2093040" cy="33120"/>
                      </w14:xfrm>
                    </w14:contentPart>
                  </a:graphicData>
                </a:graphic>
              </wp:anchor>
            </w:drawing>
          </mc:Choice>
          <mc:Fallback>
            <w:pict>
              <v:shape w14:anchorId="4AF7F10B" id="Ink 56" o:spid="_x0000_s1026" type="#_x0000_t75" style="position:absolute;margin-left:84.7pt;margin-top:16.15pt;width:166.2pt;height: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">
                <v:imagedata r:id="rId76" o:title=""/>
              </v:shape>
            </w:pict>
          </mc:Fallback>
        </mc:AlternateContent>
      </w:r>
      <w:r w:rsidR="00EE269E">
        <w:rPr>
          <w:noProof/>
        </w:rPr>
        <w:drawing>
          <wp:inline distT="0" distB="0" distL="0" distR="0" wp14:anchorId="327E8301" wp14:editId="361DFF97">
            <wp:extent cx="4912242" cy="4128622"/>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7">
                      <a:extLst>
                        <a:ext uri="{28A0092B-C50C-407E-A947-70E740481C1C}">
                          <a14:useLocalDpi xmlns:a14="http://schemas.microsoft.com/office/drawing/2010/main" val="0"/>
                        </a:ext>
                      </a:extLst>
                    </a:blip>
                    <a:srcRect t="20130" r="53324" b="10092"/>
                    <a:stretch/>
                  </pic:blipFill>
                  <pic:spPr bwMode="auto">
                    <a:xfrm>
                      <a:off x="0" y="0"/>
                      <a:ext cx="4918568" cy="4133939"/>
                    </a:xfrm>
                    <a:prstGeom prst="rect">
                      <a:avLst/>
                    </a:prstGeom>
                    <a:ln>
                      <a:noFill/>
                    </a:ln>
                    <a:extLst>
                      <a:ext uri="{53640926-AAD7-44D8-BBD7-CCE9431645EC}">
                        <a14:shadowObscured xmlns:a14="http://schemas.microsoft.com/office/drawing/2010/main"/>
                      </a:ext>
                    </a:extLst>
                  </pic:spPr>
                </pic:pic>
              </a:graphicData>
            </a:graphic>
          </wp:inline>
        </w:drawing>
      </w:r>
    </w:p>
    <w:p w14:paraId="14642566" w14:textId="495E1A7A" w:rsidR="00EE269E" w:rsidRDefault="00EE269E" w:rsidP="00851E38">
      <w:pPr>
        <w:pStyle w:val="Heading4"/>
        <w:rPr>
          <w:u w:val="single"/>
        </w:rPr>
      </w:pPr>
      <w:bookmarkStart w:id="14" w:name="_Screenshot_13"/>
      <w:bookmarkEnd w:id="14"/>
      <w:r w:rsidRPr="00EE269E">
        <w:rPr>
          <w:u w:val="single"/>
        </w:rPr>
        <w:lastRenderedPageBreak/>
        <w:t>Screenshot 13</w:t>
      </w:r>
    </w:p>
    <w:p w14:paraId="3A2A9283" w14:textId="7DF815E0" w:rsidR="00E03379" w:rsidRPr="00E03379" w:rsidRDefault="00323EE1" w:rsidP="00851E38">
      <w:pPr>
        <w:jc w:val="center"/>
      </w:pPr>
      <w:r>
        <w:rPr>
          <w:noProof/>
        </w:rPr>
        <mc:AlternateContent>
          <mc:Choice Requires="wpi">
            <w:drawing>
              <wp:anchor distT="0" distB="0" distL="114300" distR="114300" simplePos="0" relativeHeight="251725824" behindDoc="0" locked="0" layoutInCell="1" allowOverlap="1" wp14:anchorId="63B7833A" wp14:editId="6A6BDE57">
                <wp:simplePos x="0" y="0"/>
                <wp:positionH relativeFrom="column">
                  <wp:posOffset>2301240</wp:posOffset>
                </wp:positionH>
                <wp:positionV relativeFrom="paragraph">
                  <wp:posOffset>804545</wp:posOffset>
                </wp:positionV>
                <wp:extent cx="488950" cy="429260"/>
                <wp:effectExtent l="38100" t="57150" r="44450" b="46990"/>
                <wp:wrapNone/>
                <wp:docPr id="89" name="Ink 89"/>
                <wp:cNvGraphicFramePr/>
                <a:graphic xmlns:a="http://schemas.openxmlformats.org/drawingml/2006/main">
                  <a:graphicData uri="http://schemas.microsoft.com/office/word/2010/wordprocessingInk">
                    <w14:contentPart bwMode="auto" r:id="rId78">
                      <w14:nvContentPartPr>
                        <w14:cNvContentPartPr/>
                      </w14:nvContentPartPr>
                      <w14:xfrm>
                        <a:off x="0" y="0"/>
                        <a:ext cx="488950" cy="429260"/>
                      </w14:xfrm>
                    </w14:contentPart>
                  </a:graphicData>
                </a:graphic>
              </wp:anchor>
            </w:drawing>
          </mc:Choice>
          <mc:Fallback>
            <w:pict>
              <v:shape w14:anchorId="6FE6D832" id="Ink 89" o:spid="_x0000_s1026" type="#_x0000_t75" style="position:absolute;margin-left:180.5pt;margin-top:62.65pt;width:39.9pt;height:35.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">
                <v:imagedata r:id="rId79" o:title=""/>
              </v:shape>
            </w:pict>
          </mc:Fallback>
        </mc:AlternateContent>
      </w:r>
      <w:r>
        <w:rPr>
          <w:noProof/>
        </w:rPr>
        <mc:AlternateContent>
          <mc:Choice Requires="wpi">
            <w:drawing>
              <wp:anchor distT="0" distB="0" distL="114300" distR="114300" simplePos="0" relativeHeight="251722752" behindDoc="0" locked="0" layoutInCell="1" allowOverlap="1" wp14:anchorId="015C3CA8" wp14:editId="645CF72E">
                <wp:simplePos x="0" y="0"/>
                <wp:positionH relativeFrom="column">
                  <wp:posOffset>2819370</wp:posOffset>
                </wp:positionH>
                <wp:positionV relativeFrom="paragraph">
                  <wp:posOffset>1895485</wp:posOffset>
                </wp:positionV>
                <wp:extent cx="653040" cy="11160"/>
                <wp:effectExtent l="57150" t="57150" r="33020" b="46355"/>
                <wp:wrapNone/>
                <wp:docPr id="86" name="Ink 86"/>
                <wp:cNvGraphicFramePr/>
                <a:graphic xmlns:a="http://schemas.openxmlformats.org/drawingml/2006/main">
                  <a:graphicData uri="http://schemas.microsoft.com/office/word/2010/wordprocessingInk">
                    <w14:contentPart bwMode="auto" r:id="rId80">
                      <w14:nvContentPartPr>
                        <w14:cNvContentPartPr/>
                      </w14:nvContentPartPr>
                      <w14:xfrm>
                        <a:off x="0" y="0"/>
                        <a:ext cx="653040" cy="11160"/>
                      </w14:xfrm>
                    </w14:contentPart>
                  </a:graphicData>
                </a:graphic>
              </wp:anchor>
            </w:drawing>
          </mc:Choice>
          <mc:Fallback>
            <w:pict>
              <v:shape w14:anchorId="03F32484" id="Ink 86" o:spid="_x0000_s1026" type="#_x0000_t75" style="position:absolute;margin-left:221.3pt;margin-top:148.55pt;width:52.8pt;height:2.3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">
                <v:imagedata r:id="rId81" o:title=""/>
              </v:shape>
            </w:pict>
          </mc:Fallback>
        </mc:AlternateContent>
      </w:r>
      <w:r w:rsidR="00851E38">
        <w:rPr>
          <w:noProof/>
        </w:rPr>
        <w:drawing>
          <wp:inline distT="0" distB="0" distL="0" distR="0" wp14:anchorId="23562BC0" wp14:editId="2AFFAA0B">
            <wp:extent cx="6858000" cy="3611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2">
                      <a:extLst>
                        <a:ext uri="{28A0092B-C50C-407E-A947-70E740481C1C}">
                          <a14:useLocalDpi xmlns:a14="http://schemas.microsoft.com/office/drawing/2010/main" val="0"/>
                        </a:ext>
                      </a:extLst>
                    </a:blip>
                    <a:stretch>
                      <a:fillRect/>
                    </a:stretch>
                  </pic:blipFill>
                  <pic:spPr>
                    <a:xfrm>
                      <a:off x="0" y="0"/>
                      <a:ext cx="6858000" cy="3611880"/>
                    </a:xfrm>
                    <a:prstGeom prst="rect">
                      <a:avLst/>
                    </a:prstGeom>
                  </pic:spPr>
                </pic:pic>
              </a:graphicData>
            </a:graphic>
          </wp:inline>
        </w:drawing>
      </w:r>
    </w:p>
    <w:p w14:paraId="549DEC21" w14:textId="0E437D6A" w:rsidR="00EE269E" w:rsidRDefault="00EE269E" w:rsidP="00851E38">
      <w:pPr>
        <w:pStyle w:val="Heading4"/>
        <w:rPr>
          <w:u w:val="single"/>
        </w:rPr>
      </w:pPr>
      <w:bookmarkStart w:id="15" w:name="_Screenshot_14"/>
      <w:bookmarkEnd w:id="15"/>
      <w:r w:rsidRPr="00EE269E">
        <w:rPr>
          <w:u w:val="single"/>
        </w:rPr>
        <w:t>Screenshot 14</w:t>
      </w:r>
    </w:p>
    <w:p w14:paraId="4E2F0C78" w14:textId="364CB951" w:rsidR="00E03379" w:rsidRPr="00E03379" w:rsidRDefault="00323EE1" w:rsidP="00851E38">
      <w:pPr>
        <w:jc w:val="center"/>
      </w:pPr>
      <w:r>
        <w:rPr>
          <w:noProof/>
        </w:rPr>
        <mc:AlternateContent>
          <mc:Choice Requires="wpi">
            <w:drawing>
              <wp:anchor distT="0" distB="0" distL="114300" distR="114300" simplePos="0" relativeHeight="251721728" behindDoc="0" locked="0" layoutInCell="1" allowOverlap="1" wp14:anchorId="386E1C89" wp14:editId="50D39B13">
                <wp:simplePos x="0" y="0"/>
                <wp:positionH relativeFrom="column">
                  <wp:posOffset>295410</wp:posOffset>
                </wp:positionH>
                <wp:positionV relativeFrom="paragraph">
                  <wp:posOffset>1401945</wp:posOffset>
                </wp:positionV>
                <wp:extent cx="1345320" cy="39600"/>
                <wp:effectExtent l="57150" t="38100" r="45720" b="55880"/>
                <wp:wrapNone/>
                <wp:docPr id="85" name="Ink 85"/>
                <wp:cNvGraphicFramePr/>
                <a:graphic xmlns:a="http://schemas.openxmlformats.org/drawingml/2006/main">
                  <a:graphicData uri="http://schemas.microsoft.com/office/word/2010/wordprocessingInk">
                    <w14:contentPart bwMode="auto" r:id="rId83">
                      <w14:nvContentPartPr>
                        <w14:cNvContentPartPr/>
                      </w14:nvContentPartPr>
                      <w14:xfrm>
                        <a:off x="0" y="0"/>
                        <a:ext cx="1345320" cy="39600"/>
                      </w14:xfrm>
                    </w14:contentPart>
                  </a:graphicData>
                </a:graphic>
              </wp:anchor>
            </w:drawing>
          </mc:Choice>
          <mc:Fallback>
            <w:pict>
              <v:shape w14:anchorId="0A3EA4E5" id="Ink 85" o:spid="_x0000_s1026" type="#_x0000_t75" style="position:absolute;margin-left:22.55pt;margin-top:109.7pt;width:107.35pt;height: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">
                <v:imagedata r:id="rId84" o:title=""/>
              </v:shape>
            </w:pict>
          </mc:Fallback>
        </mc:AlternateContent>
      </w:r>
      <w:r>
        <w:rPr>
          <w:noProof/>
        </w:rPr>
        <mc:AlternateContent>
          <mc:Choice Requires="wpi">
            <w:drawing>
              <wp:anchor distT="0" distB="0" distL="114300" distR="114300" simplePos="0" relativeHeight="251720704" behindDoc="0" locked="0" layoutInCell="1" allowOverlap="1" wp14:anchorId="38C2FEF6" wp14:editId="02272AA7">
                <wp:simplePos x="0" y="0"/>
                <wp:positionH relativeFrom="column">
                  <wp:posOffset>5705490</wp:posOffset>
                </wp:positionH>
                <wp:positionV relativeFrom="paragraph">
                  <wp:posOffset>906945</wp:posOffset>
                </wp:positionV>
                <wp:extent cx="964440" cy="20160"/>
                <wp:effectExtent l="57150" t="38100" r="45720" b="56515"/>
                <wp:wrapNone/>
                <wp:docPr id="83" name="Ink 83"/>
                <wp:cNvGraphicFramePr/>
                <a:graphic xmlns:a="http://schemas.openxmlformats.org/drawingml/2006/main">
                  <a:graphicData uri="http://schemas.microsoft.com/office/word/2010/wordprocessingInk">
                    <w14:contentPart bwMode="auto" r:id="rId85">
                      <w14:nvContentPartPr>
                        <w14:cNvContentPartPr/>
                      </w14:nvContentPartPr>
                      <w14:xfrm>
                        <a:off x="0" y="0"/>
                        <a:ext cx="964440" cy="20160"/>
                      </w14:xfrm>
                    </w14:contentPart>
                  </a:graphicData>
                </a:graphic>
              </wp:anchor>
            </w:drawing>
          </mc:Choice>
          <mc:Fallback>
            <w:pict>
              <v:shape w14:anchorId="7147DD79" id="Ink 83" o:spid="_x0000_s1026" type="#_x0000_t75" style="position:absolute;margin-left:448.55pt;margin-top:70.7pt;width:77.4pt;height:3.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">
                <v:imagedata r:id="rId86" o:title=""/>
              </v:shape>
            </w:pict>
          </mc:Fallback>
        </mc:AlternateContent>
      </w:r>
      <w:r w:rsidR="00851E38">
        <w:rPr>
          <w:noProof/>
        </w:rPr>
        <w:drawing>
          <wp:inline distT="0" distB="0" distL="0" distR="0" wp14:anchorId="2CC1A255" wp14:editId="21C0FA5D">
            <wp:extent cx="6830378" cy="3419952"/>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7">
                      <a:extLst>
                        <a:ext uri="{28A0092B-C50C-407E-A947-70E740481C1C}">
                          <a14:useLocalDpi xmlns:a14="http://schemas.microsoft.com/office/drawing/2010/main" val="0"/>
                        </a:ext>
                      </a:extLst>
                    </a:blip>
                    <a:stretch>
                      <a:fillRect/>
                    </a:stretch>
                  </pic:blipFill>
                  <pic:spPr>
                    <a:xfrm>
                      <a:off x="0" y="0"/>
                      <a:ext cx="6830378" cy="3419952"/>
                    </a:xfrm>
                    <a:prstGeom prst="rect">
                      <a:avLst/>
                    </a:prstGeom>
                  </pic:spPr>
                </pic:pic>
              </a:graphicData>
            </a:graphic>
          </wp:inline>
        </w:drawing>
      </w:r>
    </w:p>
    <w:p w14:paraId="3FAF4BC7" w14:textId="7DFE43F0" w:rsidR="00EE269E" w:rsidRDefault="00EE269E" w:rsidP="00851E38">
      <w:pPr>
        <w:pStyle w:val="Heading4"/>
        <w:rPr>
          <w:u w:val="single"/>
        </w:rPr>
      </w:pPr>
      <w:bookmarkStart w:id="16" w:name="_Screenshot_15"/>
      <w:bookmarkEnd w:id="16"/>
      <w:r w:rsidRPr="00EE269E">
        <w:rPr>
          <w:u w:val="single"/>
        </w:rPr>
        <w:t>Screenshot 15</w:t>
      </w:r>
    </w:p>
    <w:p w14:paraId="1E81410E" w14:textId="689F6D88" w:rsidR="00E03379" w:rsidRPr="00E03379" w:rsidRDefault="00323EE1" w:rsidP="00851E38">
      <w:pPr>
        <w:jc w:val="center"/>
      </w:pPr>
      <w:r>
        <w:rPr>
          <w:noProof/>
        </w:rPr>
        <w:lastRenderedPageBreak/>
        <mc:AlternateContent>
          <mc:Choice Requires="wpi">
            <w:drawing>
              <wp:anchor distT="0" distB="0" distL="114300" distR="114300" simplePos="0" relativeHeight="251719680" behindDoc="0" locked="0" layoutInCell="1" allowOverlap="1" wp14:anchorId="4739D6CB" wp14:editId="7BAC89AD">
                <wp:simplePos x="0" y="0"/>
                <wp:positionH relativeFrom="column">
                  <wp:posOffset>2057250</wp:posOffset>
                </wp:positionH>
                <wp:positionV relativeFrom="paragraph">
                  <wp:posOffset>4124460</wp:posOffset>
                </wp:positionV>
                <wp:extent cx="416880" cy="360"/>
                <wp:effectExtent l="38100" t="38100" r="40640" b="57150"/>
                <wp:wrapNone/>
                <wp:docPr id="82" name="Ink 82"/>
                <wp:cNvGraphicFramePr/>
                <a:graphic xmlns:a="http://schemas.openxmlformats.org/drawingml/2006/main">
                  <a:graphicData uri="http://schemas.microsoft.com/office/word/2010/wordprocessingInk">
                    <w14:contentPart bwMode="auto" r:id="rId88">
                      <w14:nvContentPartPr>
                        <w14:cNvContentPartPr/>
                      </w14:nvContentPartPr>
                      <w14:xfrm>
                        <a:off x="0" y="0"/>
                        <a:ext cx="416880" cy="360"/>
                      </w14:xfrm>
                    </w14:contentPart>
                  </a:graphicData>
                </a:graphic>
              </wp:anchor>
            </w:drawing>
          </mc:Choice>
          <mc:Fallback>
            <w:pict>
              <v:shape w14:anchorId="0ADD1B50" id="Ink 82" o:spid="_x0000_s1026" type="#_x0000_t75" style="position:absolute;margin-left:161.3pt;margin-top:324.05pt;width:34.25pt;height:1.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">
                <v:imagedata r:id="rId89" o:title=""/>
              </v:shape>
            </w:pict>
          </mc:Fallback>
        </mc:AlternateContent>
      </w:r>
      <w:r>
        <w:rPr>
          <w:noProof/>
        </w:rPr>
        <mc:AlternateContent>
          <mc:Choice Requires="wpi">
            <w:drawing>
              <wp:anchor distT="0" distB="0" distL="114300" distR="114300" simplePos="0" relativeHeight="251718656" behindDoc="0" locked="0" layoutInCell="1" allowOverlap="1" wp14:anchorId="1E88AB34" wp14:editId="3CD3D6CE">
                <wp:simplePos x="0" y="0"/>
                <wp:positionH relativeFrom="column">
                  <wp:posOffset>1962210</wp:posOffset>
                </wp:positionH>
                <wp:positionV relativeFrom="paragraph">
                  <wp:posOffset>1200180</wp:posOffset>
                </wp:positionV>
                <wp:extent cx="397440" cy="360"/>
                <wp:effectExtent l="57150" t="38100" r="41275" b="57150"/>
                <wp:wrapNone/>
                <wp:docPr id="80" name="Ink 80"/>
                <wp:cNvGraphicFramePr/>
                <a:graphic xmlns:a="http://schemas.openxmlformats.org/drawingml/2006/main">
                  <a:graphicData uri="http://schemas.microsoft.com/office/word/2010/wordprocessingInk">
                    <w14:contentPart bwMode="auto" r:id="rId90">
                      <w14:nvContentPartPr>
                        <w14:cNvContentPartPr/>
                      </w14:nvContentPartPr>
                      <w14:xfrm>
                        <a:off x="0" y="0"/>
                        <a:ext cx="397440" cy="360"/>
                      </w14:xfrm>
                    </w14:contentPart>
                  </a:graphicData>
                </a:graphic>
              </wp:anchor>
            </w:drawing>
          </mc:Choice>
          <mc:Fallback>
            <w:pict>
              <v:shape w14:anchorId="7A93B611" id="Ink 80" o:spid="_x0000_s1026" type="#_x0000_t75" style="position:absolute;margin-left:153.8pt;margin-top:93.8pt;width:32.75pt;height:1.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">
                <v:imagedata r:id="rId91" o:title=""/>
              </v:shape>
            </w:pict>
          </mc:Fallback>
        </mc:AlternateContent>
      </w:r>
      <w:r w:rsidR="008A7678">
        <w:rPr>
          <w:noProof/>
        </w:rPr>
        <w:drawing>
          <wp:inline distT="0" distB="0" distL="0" distR="0" wp14:anchorId="7BAAF0F9" wp14:editId="4D696B1C">
            <wp:extent cx="4058216" cy="447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2">
                      <a:extLst>
                        <a:ext uri="{28A0092B-C50C-407E-A947-70E740481C1C}">
                          <a14:useLocalDpi xmlns:a14="http://schemas.microsoft.com/office/drawing/2010/main" val="0"/>
                        </a:ext>
                      </a:extLst>
                    </a:blip>
                    <a:stretch>
                      <a:fillRect/>
                    </a:stretch>
                  </pic:blipFill>
                  <pic:spPr>
                    <a:xfrm>
                      <a:off x="0" y="0"/>
                      <a:ext cx="4058216" cy="4477375"/>
                    </a:xfrm>
                    <a:prstGeom prst="rect">
                      <a:avLst/>
                    </a:prstGeom>
                  </pic:spPr>
                </pic:pic>
              </a:graphicData>
            </a:graphic>
          </wp:inline>
        </w:drawing>
      </w:r>
    </w:p>
    <w:p w14:paraId="1BE5636F" w14:textId="5FA97B18" w:rsidR="00EE269E" w:rsidRDefault="00EE269E" w:rsidP="00851E38">
      <w:pPr>
        <w:pStyle w:val="Heading4"/>
        <w:rPr>
          <w:u w:val="single"/>
        </w:rPr>
      </w:pPr>
      <w:bookmarkStart w:id="17" w:name="_Screenshot_16"/>
      <w:bookmarkEnd w:id="17"/>
      <w:r w:rsidRPr="00EE269E">
        <w:rPr>
          <w:u w:val="single"/>
        </w:rPr>
        <w:t>Screenshot 16</w:t>
      </w:r>
    </w:p>
    <w:p w14:paraId="03E42CBA" w14:textId="676872D5" w:rsidR="00E03379" w:rsidRPr="00E03379" w:rsidRDefault="00323EE1" w:rsidP="00851E38">
      <w:pPr>
        <w:jc w:val="center"/>
      </w:pPr>
      <w:r>
        <w:rPr>
          <w:noProof/>
        </w:rPr>
        <w:lastRenderedPageBreak/>
        <mc:AlternateContent>
          <mc:Choice Requires="wpi">
            <w:drawing>
              <wp:anchor distT="0" distB="0" distL="114300" distR="114300" simplePos="0" relativeHeight="251717632" behindDoc="0" locked="0" layoutInCell="1" allowOverlap="1" wp14:anchorId="2D0A53DC" wp14:editId="6ADFD53D">
                <wp:simplePos x="0" y="0"/>
                <wp:positionH relativeFrom="column">
                  <wp:posOffset>1981290</wp:posOffset>
                </wp:positionH>
                <wp:positionV relativeFrom="paragraph">
                  <wp:posOffset>1276350</wp:posOffset>
                </wp:positionV>
                <wp:extent cx="389880" cy="360"/>
                <wp:effectExtent l="57150" t="38100" r="48895" b="57150"/>
                <wp:wrapNone/>
                <wp:docPr id="79" name="Ink 79"/>
                <wp:cNvGraphicFramePr/>
                <a:graphic xmlns:a="http://schemas.openxmlformats.org/drawingml/2006/main">
                  <a:graphicData uri="http://schemas.microsoft.com/office/word/2010/wordprocessingInk">
                    <w14:contentPart bwMode="auto" r:id="rId93">
                      <w14:nvContentPartPr>
                        <w14:cNvContentPartPr/>
                      </w14:nvContentPartPr>
                      <w14:xfrm>
                        <a:off x="0" y="0"/>
                        <a:ext cx="389880" cy="360"/>
                      </w14:xfrm>
                    </w14:contentPart>
                  </a:graphicData>
                </a:graphic>
              </wp:anchor>
            </w:drawing>
          </mc:Choice>
          <mc:Fallback>
            <w:pict>
              <v:shape w14:anchorId="66891C8D" id="Ink 79" o:spid="_x0000_s1026" type="#_x0000_t75" style="position:absolute;margin-left:155.3pt;margin-top:99.8pt;width:32.1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">
                <v:imagedata r:id="rId94" o:title=""/>
              </v:shape>
            </w:pict>
          </mc:Fallback>
        </mc:AlternateContent>
      </w:r>
      <w:r>
        <w:rPr>
          <w:noProof/>
        </w:rPr>
        <mc:AlternateContent>
          <mc:Choice Requires="wpi">
            <w:drawing>
              <wp:anchor distT="0" distB="0" distL="114300" distR="114300" simplePos="0" relativeHeight="251716608" behindDoc="0" locked="0" layoutInCell="1" allowOverlap="1" wp14:anchorId="4A261353" wp14:editId="4F376A3D">
                <wp:simplePos x="0" y="0"/>
                <wp:positionH relativeFrom="column">
                  <wp:posOffset>2038170</wp:posOffset>
                </wp:positionH>
                <wp:positionV relativeFrom="paragraph">
                  <wp:posOffset>4105230</wp:posOffset>
                </wp:positionV>
                <wp:extent cx="443880" cy="360"/>
                <wp:effectExtent l="38100" t="38100" r="51435" b="57150"/>
                <wp:wrapNone/>
                <wp:docPr id="78" name="Ink 78"/>
                <wp:cNvGraphicFramePr/>
                <a:graphic xmlns:a="http://schemas.openxmlformats.org/drawingml/2006/main">
                  <a:graphicData uri="http://schemas.microsoft.com/office/word/2010/wordprocessingInk">
                    <w14:contentPart bwMode="auto" r:id="rId95">
                      <w14:nvContentPartPr>
                        <w14:cNvContentPartPr/>
                      </w14:nvContentPartPr>
                      <w14:xfrm>
                        <a:off x="0" y="0"/>
                        <a:ext cx="443880" cy="360"/>
                      </w14:xfrm>
                    </w14:contentPart>
                  </a:graphicData>
                </a:graphic>
              </wp:anchor>
            </w:drawing>
          </mc:Choice>
          <mc:Fallback>
            <w:pict>
              <v:shape w14:anchorId="5CEDF503" id="Ink 78" o:spid="_x0000_s1026" type="#_x0000_t75" style="position:absolute;margin-left:159.8pt;margin-top:322.55pt;width:36.35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">
                <v:imagedata r:id="rId96" o:title=""/>
              </v:shape>
            </w:pict>
          </mc:Fallback>
        </mc:AlternateContent>
      </w:r>
      <w:r w:rsidR="008A7678">
        <w:rPr>
          <w:noProof/>
        </w:rPr>
        <w:drawing>
          <wp:inline distT="0" distB="0" distL="0" distR="0" wp14:anchorId="6A7E78F5" wp14:editId="6035814E">
            <wp:extent cx="4058216" cy="4477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7">
                      <a:extLst>
                        <a:ext uri="{28A0092B-C50C-407E-A947-70E740481C1C}">
                          <a14:useLocalDpi xmlns:a14="http://schemas.microsoft.com/office/drawing/2010/main" val="0"/>
                        </a:ext>
                      </a:extLst>
                    </a:blip>
                    <a:stretch>
                      <a:fillRect/>
                    </a:stretch>
                  </pic:blipFill>
                  <pic:spPr>
                    <a:xfrm>
                      <a:off x="0" y="0"/>
                      <a:ext cx="4058216" cy="4477375"/>
                    </a:xfrm>
                    <a:prstGeom prst="rect">
                      <a:avLst/>
                    </a:prstGeom>
                  </pic:spPr>
                </pic:pic>
              </a:graphicData>
            </a:graphic>
          </wp:inline>
        </w:drawing>
      </w:r>
    </w:p>
    <w:p w14:paraId="3CA5C231" w14:textId="6394895A" w:rsidR="00EE269E" w:rsidRDefault="00EE269E" w:rsidP="00851E38">
      <w:pPr>
        <w:pStyle w:val="Heading4"/>
        <w:rPr>
          <w:u w:val="single"/>
        </w:rPr>
      </w:pPr>
      <w:bookmarkStart w:id="18" w:name="_Screenshot_17"/>
      <w:bookmarkEnd w:id="18"/>
      <w:r w:rsidRPr="00EE269E">
        <w:rPr>
          <w:u w:val="single"/>
        </w:rPr>
        <w:t>Screenshot 17</w:t>
      </w:r>
    </w:p>
    <w:p w14:paraId="54661ADC" w14:textId="3B16463D" w:rsidR="00E03379" w:rsidRPr="00E03379" w:rsidRDefault="00323EE1" w:rsidP="00851E38">
      <w:pPr>
        <w:jc w:val="center"/>
      </w:pPr>
      <w:r>
        <w:rPr>
          <w:noProof/>
        </w:rPr>
        <mc:AlternateContent>
          <mc:Choice Requires="wpi">
            <w:drawing>
              <wp:anchor distT="0" distB="0" distL="114300" distR="114300" simplePos="0" relativeHeight="251715584" behindDoc="0" locked="0" layoutInCell="1" allowOverlap="1" wp14:anchorId="609156F2" wp14:editId="27794243">
                <wp:simplePos x="0" y="0"/>
                <wp:positionH relativeFrom="column">
                  <wp:posOffset>4486170</wp:posOffset>
                </wp:positionH>
                <wp:positionV relativeFrom="paragraph">
                  <wp:posOffset>1619995</wp:posOffset>
                </wp:positionV>
                <wp:extent cx="212760" cy="21240"/>
                <wp:effectExtent l="38100" t="38100" r="53975" b="55245"/>
                <wp:wrapNone/>
                <wp:docPr id="77" name="Ink 77"/>
                <wp:cNvGraphicFramePr/>
                <a:graphic xmlns:a="http://schemas.openxmlformats.org/drawingml/2006/main">
                  <a:graphicData uri="http://schemas.microsoft.com/office/word/2010/wordprocessingInk">
                    <w14:contentPart bwMode="auto" r:id="rId98">
                      <w14:nvContentPartPr>
                        <w14:cNvContentPartPr/>
                      </w14:nvContentPartPr>
                      <w14:xfrm>
                        <a:off x="0" y="0"/>
                        <a:ext cx="212760" cy="21240"/>
                      </w14:xfrm>
                    </w14:contentPart>
                  </a:graphicData>
                </a:graphic>
              </wp:anchor>
            </w:drawing>
          </mc:Choice>
          <mc:Fallback>
            <w:pict>
              <v:shape w14:anchorId="1C60435E" id="Ink 77" o:spid="_x0000_s1026" type="#_x0000_t75" style="position:absolute;margin-left:352.55pt;margin-top:126.85pt;width:18.15pt;height:3.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">
                <v:imagedata r:id="rId99" o:title=""/>
              </v:shape>
            </w:pict>
          </mc:Fallback>
        </mc:AlternateContent>
      </w:r>
      <w:r>
        <w:rPr>
          <w:noProof/>
        </w:rPr>
        <mc:AlternateContent>
          <mc:Choice Requires="wpi">
            <w:drawing>
              <wp:anchor distT="0" distB="0" distL="114300" distR="114300" simplePos="0" relativeHeight="251714560" behindDoc="0" locked="0" layoutInCell="1" allowOverlap="1" wp14:anchorId="7A439830" wp14:editId="1064B8C4">
                <wp:simplePos x="0" y="0"/>
                <wp:positionH relativeFrom="column">
                  <wp:posOffset>4476810</wp:posOffset>
                </wp:positionH>
                <wp:positionV relativeFrom="paragraph">
                  <wp:posOffset>1344235</wp:posOffset>
                </wp:positionV>
                <wp:extent cx="208440" cy="360"/>
                <wp:effectExtent l="57150" t="38100" r="58420" b="57150"/>
                <wp:wrapNone/>
                <wp:docPr id="76" name="Ink 76"/>
                <wp:cNvGraphicFramePr/>
                <a:graphic xmlns:a="http://schemas.openxmlformats.org/drawingml/2006/main">
                  <a:graphicData uri="http://schemas.microsoft.com/office/word/2010/wordprocessingInk">
                    <w14:contentPart bwMode="auto" r:id="rId100">
                      <w14:nvContentPartPr>
                        <w14:cNvContentPartPr/>
                      </w14:nvContentPartPr>
                      <w14:xfrm>
                        <a:off x="0" y="0"/>
                        <a:ext cx="208440" cy="360"/>
                      </w14:xfrm>
                    </w14:contentPart>
                  </a:graphicData>
                </a:graphic>
              </wp:anchor>
            </w:drawing>
          </mc:Choice>
          <mc:Fallback>
            <w:pict>
              <v:shape w14:anchorId="55B4962E" id="Ink 76" o:spid="_x0000_s1026" type="#_x0000_t75" style="position:absolute;margin-left:351.8pt;margin-top:105.15pt;width:17.8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">
                <v:imagedata r:id="rId101" o:title=""/>
              </v:shape>
            </w:pict>
          </mc:Fallback>
        </mc:AlternateContent>
      </w:r>
      <w:r>
        <w:rPr>
          <w:noProof/>
        </w:rPr>
        <mc:AlternateContent>
          <mc:Choice Requires="wpi">
            <w:drawing>
              <wp:anchor distT="0" distB="0" distL="114300" distR="114300" simplePos="0" relativeHeight="251713536" behindDoc="0" locked="0" layoutInCell="1" allowOverlap="1" wp14:anchorId="474B1919" wp14:editId="17BE628A">
                <wp:simplePos x="0" y="0"/>
                <wp:positionH relativeFrom="column">
                  <wp:posOffset>4486170</wp:posOffset>
                </wp:positionH>
                <wp:positionV relativeFrom="paragraph">
                  <wp:posOffset>1096555</wp:posOffset>
                </wp:positionV>
                <wp:extent cx="189000" cy="360"/>
                <wp:effectExtent l="38100" t="38100" r="40005" b="57150"/>
                <wp:wrapNone/>
                <wp:docPr id="74" name="Ink 74"/>
                <wp:cNvGraphicFramePr/>
                <a:graphic xmlns:a="http://schemas.openxmlformats.org/drawingml/2006/main">
                  <a:graphicData uri="http://schemas.microsoft.com/office/word/2010/wordprocessingInk">
                    <w14:contentPart bwMode="auto" r:id="rId102">
                      <w14:nvContentPartPr>
                        <w14:cNvContentPartPr/>
                      </w14:nvContentPartPr>
                      <w14:xfrm>
                        <a:off x="0" y="0"/>
                        <a:ext cx="189000" cy="360"/>
                      </w14:xfrm>
                    </w14:contentPart>
                  </a:graphicData>
                </a:graphic>
              </wp:anchor>
            </w:drawing>
          </mc:Choice>
          <mc:Fallback>
            <w:pict>
              <v:shape w14:anchorId="7DA555B8" id="Ink 74" o:spid="_x0000_s1026" type="#_x0000_t75" style="position:absolute;margin-left:352.55pt;margin-top:85.65pt;width:16.3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">
                <v:imagedata r:id="rId103" o:title=""/>
              </v:shape>
            </w:pict>
          </mc:Fallback>
        </mc:AlternateContent>
      </w:r>
      <w:r w:rsidR="008A7678">
        <w:rPr>
          <w:noProof/>
        </w:rPr>
        <w:drawing>
          <wp:inline distT="0" distB="0" distL="0" distR="0" wp14:anchorId="0DAC4380" wp14:editId="4FC28B52">
            <wp:extent cx="6567054" cy="38940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4">
                      <a:extLst>
                        <a:ext uri="{28A0092B-C50C-407E-A947-70E740481C1C}">
                          <a14:useLocalDpi xmlns:a14="http://schemas.microsoft.com/office/drawing/2010/main" val="0"/>
                        </a:ext>
                      </a:extLst>
                    </a:blip>
                    <a:stretch>
                      <a:fillRect/>
                    </a:stretch>
                  </pic:blipFill>
                  <pic:spPr>
                    <a:xfrm>
                      <a:off x="0" y="0"/>
                      <a:ext cx="6597479" cy="3912061"/>
                    </a:xfrm>
                    <a:prstGeom prst="rect">
                      <a:avLst/>
                    </a:prstGeom>
                  </pic:spPr>
                </pic:pic>
              </a:graphicData>
            </a:graphic>
          </wp:inline>
        </w:drawing>
      </w:r>
    </w:p>
    <w:p w14:paraId="3CB50176" w14:textId="6C21499A" w:rsidR="00EE269E" w:rsidRDefault="00EE269E" w:rsidP="00851E38">
      <w:pPr>
        <w:pStyle w:val="Heading4"/>
        <w:rPr>
          <w:u w:val="single"/>
        </w:rPr>
      </w:pPr>
      <w:bookmarkStart w:id="19" w:name="_Screenshot_18"/>
      <w:bookmarkEnd w:id="19"/>
      <w:r w:rsidRPr="00EE269E">
        <w:rPr>
          <w:u w:val="single"/>
        </w:rPr>
        <w:lastRenderedPageBreak/>
        <w:t>Screenshot 18</w:t>
      </w:r>
    </w:p>
    <w:p w14:paraId="78188FB3" w14:textId="77777777" w:rsidR="00246036" w:rsidRDefault="00246036" w:rsidP="00851E38">
      <w:pPr>
        <w:jc w:val="center"/>
        <w:rPr>
          <w:noProof/>
        </w:rPr>
      </w:pPr>
    </w:p>
    <w:p w14:paraId="5411976C" w14:textId="5C01F6A3" w:rsidR="00E03379" w:rsidRPr="00E03379" w:rsidRDefault="00323EE1" w:rsidP="00851E38">
      <w:pPr>
        <w:jc w:val="center"/>
      </w:pPr>
      <w:r>
        <w:rPr>
          <w:noProof/>
        </w:rPr>
        <mc:AlternateContent>
          <mc:Choice Requires="wpi">
            <w:drawing>
              <wp:anchor distT="0" distB="0" distL="114300" distR="114300" simplePos="0" relativeHeight="251712512" behindDoc="0" locked="0" layoutInCell="1" allowOverlap="1" wp14:anchorId="525FC1E7" wp14:editId="4C769631">
                <wp:simplePos x="0" y="0"/>
                <wp:positionH relativeFrom="column">
                  <wp:posOffset>2076330</wp:posOffset>
                </wp:positionH>
                <wp:positionV relativeFrom="paragraph">
                  <wp:posOffset>1837600</wp:posOffset>
                </wp:positionV>
                <wp:extent cx="797760" cy="20520"/>
                <wp:effectExtent l="38100" t="38100" r="40640" b="55880"/>
                <wp:wrapNone/>
                <wp:docPr id="73" name="Ink 73"/>
                <wp:cNvGraphicFramePr/>
                <a:graphic xmlns:a="http://schemas.openxmlformats.org/drawingml/2006/main">
                  <a:graphicData uri="http://schemas.microsoft.com/office/word/2010/wordprocessingInk">
                    <w14:contentPart bwMode="auto" r:id="rId105">
                      <w14:nvContentPartPr>
                        <w14:cNvContentPartPr/>
                      </w14:nvContentPartPr>
                      <w14:xfrm>
                        <a:off x="0" y="0"/>
                        <a:ext cx="797760" cy="20520"/>
                      </w14:xfrm>
                    </w14:contentPart>
                  </a:graphicData>
                </a:graphic>
              </wp:anchor>
            </w:drawing>
          </mc:Choice>
          <mc:Fallback>
            <w:pict>
              <v:shape w14:anchorId="4A3E7B1E" id="Ink 73" o:spid="_x0000_s1026" type="#_x0000_t75" style="position:absolute;margin-left:162.8pt;margin-top:2in;width:64.2pt;height: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">
                <v:imagedata r:id="rId106" o:title=""/>
              </v:shape>
            </w:pict>
          </mc:Fallback>
        </mc:AlternateContent>
      </w:r>
      <w:r>
        <w:rPr>
          <w:noProof/>
        </w:rPr>
        <mc:AlternateContent>
          <mc:Choice Requires="wpi">
            <w:drawing>
              <wp:anchor distT="0" distB="0" distL="114300" distR="114300" simplePos="0" relativeHeight="251711488" behindDoc="0" locked="0" layoutInCell="1" allowOverlap="1" wp14:anchorId="0FE86AD9" wp14:editId="0DC32693">
                <wp:simplePos x="0" y="0"/>
                <wp:positionH relativeFrom="column">
                  <wp:posOffset>2086050</wp:posOffset>
                </wp:positionH>
                <wp:positionV relativeFrom="paragraph">
                  <wp:posOffset>2609080</wp:posOffset>
                </wp:positionV>
                <wp:extent cx="407880" cy="21240"/>
                <wp:effectExtent l="38100" t="38100" r="49530" b="55245"/>
                <wp:wrapNone/>
                <wp:docPr id="72" name="Ink 72"/>
                <wp:cNvGraphicFramePr/>
                <a:graphic xmlns:a="http://schemas.openxmlformats.org/drawingml/2006/main">
                  <a:graphicData uri="http://schemas.microsoft.com/office/word/2010/wordprocessingInk">
                    <w14:contentPart bwMode="auto" r:id="rId107">
                      <w14:nvContentPartPr>
                        <w14:cNvContentPartPr/>
                      </w14:nvContentPartPr>
                      <w14:xfrm>
                        <a:off x="0" y="0"/>
                        <a:ext cx="407880" cy="21240"/>
                      </w14:xfrm>
                    </w14:contentPart>
                  </a:graphicData>
                </a:graphic>
              </wp:anchor>
            </w:drawing>
          </mc:Choice>
          <mc:Fallback>
            <w:pict>
              <v:shape w14:anchorId="5AF08A0D" id="Ink 72" o:spid="_x0000_s1026" type="#_x0000_t75" style="position:absolute;margin-left:163.55pt;margin-top:204.75pt;width:33.5pt;height:3.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">
                <v:imagedata r:id="rId108" o:title=""/>
              </v:shape>
            </w:pict>
          </mc:Fallback>
        </mc:AlternateContent>
      </w:r>
      <w:r>
        <w:rPr>
          <w:noProof/>
        </w:rPr>
        <mc:AlternateContent>
          <mc:Choice Requires="wpi">
            <w:drawing>
              <wp:anchor distT="0" distB="0" distL="114300" distR="114300" simplePos="0" relativeHeight="251710464" behindDoc="0" locked="0" layoutInCell="1" allowOverlap="1" wp14:anchorId="312A5C8F" wp14:editId="7378CE86">
                <wp:simplePos x="0" y="0"/>
                <wp:positionH relativeFrom="column">
                  <wp:posOffset>2304930</wp:posOffset>
                </wp:positionH>
                <wp:positionV relativeFrom="paragraph">
                  <wp:posOffset>3657040</wp:posOffset>
                </wp:positionV>
                <wp:extent cx="1809720" cy="36360"/>
                <wp:effectExtent l="38100" t="38100" r="57785" b="40005"/>
                <wp:wrapNone/>
                <wp:docPr id="71" name="Ink 71"/>
                <wp:cNvGraphicFramePr/>
                <a:graphic xmlns:a="http://schemas.openxmlformats.org/drawingml/2006/main">
                  <a:graphicData uri="http://schemas.microsoft.com/office/word/2010/wordprocessingInk">
                    <w14:contentPart bwMode="auto" r:id="rId109">
                      <w14:nvContentPartPr>
                        <w14:cNvContentPartPr/>
                      </w14:nvContentPartPr>
                      <w14:xfrm>
                        <a:off x="0" y="0"/>
                        <a:ext cx="1809720" cy="36360"/>
                      </w14:xfrm>
                    </w14:contentPart>
                  </a:graphicData>
                </a:graphic>
              </wp:anchor>
            </w:drawing>
          </mc:Choice>
          <mc:Fallback>
            <w:pict>
              <v:shape w14:anchorId="54F8C94C" id="Ink 71" o:spid="_x0000_s1026" type="#_x0000_t75" style="position:absolute;margin-left:180.8pt;margin-top:287.25pt;width:143.95pt;height:4.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">
                <v:imagedata r:id="rId110" o:title=""/>
              </v:shape>
            </w:pict>
          </mc:Fallback>
        </mc:AlternateContent>
      </w:r>
      <w:r>
        <w:rPr>
          <w:noProof/>
        </w:rPr>
        <mc:AlternateContent>
          <mc:Choice Requires="wpi">
            <w:drawing>
              <wp:anchor distT="0" distB="0" distL="114300" distR="114300" simplePos="0" relativeHeight="251709440" behindDoc="0" locked="0" layoutInCell="1" allowOverlap="1" wp14:anchorId="5C9A772C" wp14:editId="3287F897">
                <wp:simplePos x="0" y="0"/>
                <wp:positionH relativeFrom="column">
                  <wp:posOffset>2076330</wp:posOffset>
                </wp:positionH>
                <wp:positionV relativeFrom="paragraph">
                  <wp:posOffset>3533200</wp:posOffset>
                </wp:positionV>
                <wp:extent cx="1031400" cy="360"/>
                <wp:effectExtent l="57150" t="38100" r="54610" b="57150"/>
                <wp:wrapNone/>
                <wp:docPr id="70" name="Ink 70"/>
                <wp:cNvGraphicFramePr/>
                <a:graphic xmlns:a="http://schemas.openxmlformats.org/drawingml/2006/main">
                  <a:graphicData uri="http://schemas.microsoft.com/office/word/2010/wordprocessingInk">
                    <w14:contentPart bwMode="auto" r:id="rId111">
                      <w14:nvContentPartPr>
                        <w14:cNvContentPartPr/>
                      </w14:nvContentPartPr>
                      <w14:xfrm>
                        <a:off x="0" y="0"/>
                        <a:ext cx="1031400" cy="360"/>
                      </w14:xfrm>
                    </w14:contentPart>
                  </a:graphicData>
                </a:graphic>
              </wp:anchor>
            </w:drawing>
          </mc:Choice>
          <mc:Fallback>
            <w:pict>
              <v:shape w14:anchorId="02510171" id="Ink 70" o:spid="_x0000_s1026" type="#_x0000_t75" style="position:absolute;margin-left:162.8pt;margin-top:277.5pt;width:82.6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">
                <v:imagedata r:id="rId112" o:title=""/>
              </v:shape>
            </w:pict>
          </mc:Fallback>
        </mc:AlternateContent>
      </w:r>
      <w:r w:rsidR="00246036">
        <w:rPr>
          <w:noProof/>
        </w:rPr>
        <w:drawing>
          <wp:inline distT="0" distB="0" distL="0" distR="0" wp14:anchorId="6C1B6D33" wp14:editId="37D6C54E">
            <wp:extent cx="3966358" cy="443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3">
                      <a:extLst>
                        <a:ext uri="{28A0092B-C50C-407E-A947-70E740481C1C}">
                          <a14:useLocalDpi xmlns:a14="http://schemas.microsoft.com/office/drawing/2010/main" val="0"/>
                        </a:ext>
                      </a:extLst>
                    </a:blip>
                    <a:srcRect r="39387"/>
                    <a:stretch/>
                  </pic:blipFill>
                  <pic:spPr bwMode="auto">
                    <a:xfrm>
                      <a:off x="0" y="0"/>
                      <a:ext cx="3966912" cy="4439270"/>
                    </a:xfrm>
                    <a:prstGeom prst="rect">
                      <a:avLst/>
                    </a:prstGeom>
                    <a:ln>
                      <a:noFill/>
                    </a:ln>
                    <a:extLst>
                      <a:ext uri="{53640926-AAD7-44D8-BBD7-CCE9431645EC}">
                        <a14:shadowObscured xmlns:a14="http://schemas.microsoft.com/office/drawing/2010/main"/>
                      </a:ext>
                    </a:extLst>
                  </pic:spPr>
                </pic:pic>
              </a:graphicData>
            </a:graphic>
          </wp:inline>
        </w:drawing>
      </w:r>
    </w:p>
    <w:p w14:paraId="21B4F525" w14:textId="362D62E9" w:rsidR="00E6426B" w:rsidRPr="00E6426B" w:rsidRDefault="00EE269E" w:rsidP="00E6426B">
      <w:pPr>
        <w:pStyle w:val="Heading4"/>
        <w:rPr>
          <w:u w:val="single"/>
        </w:rPr>
      </w:pPr>
      <w:bookmarkStart w:id="20" w:name="_Screenshot_19"/>
      <w:bookmarkEnd w:id="20"/>
      <w:r w:rsidRPr="00E03379">
        <w:rPr>
          <w:u w:val="single"/>
        </w:rPr>
        <w:t>Screenshot 19</w:t>
      </w:r>
    </w:p>
    <w:p w14:paraId="6EBD5639" w14:textId="127EB365" w:rsidR="00E03379" w:rsidRPr="00E03379" w:rsidRDefault="00E6426B" w:rsidP="00851E38">
      <w:pPr>
        <w:jc w:val="center"/>
      </w:pPr>
      <w:r>
        <w:rPr>
          <w:noProof/>
        </w:rPr>
        <w:drawing>
          <wp:inline distT="0" distB="0" distL="0" distR="0" wp14:anchorId="5CDBABD8" wp14:editId="29B037FA">
            <wp:extent cx="7299316" cy="58422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14">
                      <a:extLst>
                        <a:ext uri="{28A0092B-C50C-407E-A947-70E740481C1C}">
                          <a14:useLocalDpi xmlns:a14="http://schemas.microsoft.com/office/drawing/2010/main" val="0"/>
                        </a:ext>
                      </a:extLst>
                    </a:blip>
                    <a:srcRect t="85273" r="2480"/>
                    <a:stretch/>
                  </pic:blipFill>
                  <pic:spPr bwMode="auto">
                    <a:xfrm>
                      <a:off x="0" y="0"/>
                      <a:ext cx="7423939" cy="594195"/>
                    </a:xfrm>
                    <a:prstGeom prst="rect">
                      <a:avLst/>
                    </a:prstGeom>
                    <a:ln>
                      <a:noFill/>
                    </a:ln>
                    <a:extLst>
                      <a:ext uri="{53640926-AAD7-44D8-BBD7-CCE9431645EC}">
                        <a14:shadowObscured xmlns:a14="http://schemas.microsoft.com/office/drawing/2010/main"/>
                      </a:ext>
                    </a:extLst>
                  </pic:spPr>
                </pic:pic>
              </a:graphicData>
            </a:graphic>
          </wp:inline>
        </w:drawing>
      </w:r>
    </w:p>
    <w:p w14:paraId="345C5814" w14:textId="55ABCC4F" w:rsidR="00D05009" w:rsidRPr="00D05009" w:rsidRDefault="00EE269E" w:rsidP="00D05009">
      <w:pPr>
        <w:pStyle w:val="Heading4"/>
        <w:rPr>
          <w:u w:val="single"/>
        </w:rPr>
      </w:pPr>
      <w:bookmarkStart w:id="21" w:name="_Screenshot_20"/>
      <w:bookmarkEnd w:id="21"/>
      <w:r w:rsidRPr="00E03379">
        <w:rPr>
          <w:u w:val="single"/>
        </w:rPr>
        <w:t>Screenshot 20</w:t>
      </w:r>
    </w:p>
    <w:p w14:paraId="069D4750" w14:textId="130031D3" w:rsidR="00E03379" w:rsidRPr="00E03379" w:rsidRDefault="00D05009" w:rsidP="00851E38">
      <w:pPr>
        <w:jc w:val="center"/>
      </w:pPr>
      <w:r>
        <w:rPr>
          <w:noProof/>
        </w:rPr>
        <w:lastRenderedPageBreak/>
        <mc:AlternateContent>
          <mc:Choice Requires="wpi">
            <w:drawing>
              <wp:anchor distT="0" distB="0" distL="114300" distR="114300" simplePos="0" relativeHeight="251708416" behindDoc="0" locked="0" layoutInCell="1" allowOverlap="1" wp14:anchorId="0984366F" wp14:editId="27BDA366">
                <wp:simplePos x="0" y="0"/>
                <wp:positionH relativeFrom="column">
                  <wp:posOffset>2789490</wp:posOffset>
                </wp:positionH>
                <wp:positionV relativeFrom="paragraph">
                  <wp:posOffset>1816770</wp:posOffset>
                </wp:positionV>
                <wp:extent cx="181080" cy="21960"/>
                <wp:effectExtent l="38100" t="38100" r="47625" b="54610"/>
                <wp:wrapNone/>
                <wp:docPr id="68" name="Ink 68"/>
                <wp:cNvGraphicFramePr/>
                <a:graphic xmlns:a="http://schemas.openxmlformats.org/drawingml/2006/main">
                  <a:graphicData uri="http://schemas.microsoft.com/office/word/2010/wordprocessingInk">
                    <w14:contentPart bwMode="auto" r:id="rId115">
                      <w14:nvContentPartPr>
                        <w14:cNvContentPartPr/>
                      </w14:nvContentPartPr>
                      <w14:xfrm>
                        <a:off x="0" y="0"/>
                        <a:ext cx="181080" cy="21960"/>
                      </w14:xfrm>
                    </w14:contentPart>
                  </a:graphicData>
                </a:graphic>
              </wp:anchor>
            </w:drawing>
          </mc:Choice>
          <mc:Fallback>
            <w:pict>
              <v:shape w14:anchorId="717CCD78" id="Ink 68" o:spid="_x0000_s1026" type="#_x0000_t75" style="position:absolute;margin-left:218.95pt;margin-top:142.35pt;width:15.65pt;height:3.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">
                <v:imagedata r:id="rId116" o:title=""/>
              </v:shape>
            </w:pict>
          </mc:Fallback>
        </mc:AlternateContent>
      </w:r>
      <w:r>
        <w:rPr>
          <w:noProof/>
        </w:rPr>
        <mc:AlternateContent>
          <mc:Choice Requires="wpi">
            <w:drawing>
              <wp:anchor distT="0" distB="0" distL="114300" distR="114300" simplePos="0" relativeHeight="251707392" behindDoc="0" locked="0" layoutInCell="1" allowOverlap="1" wp14:anchorId="4710111D" wp14:editId="697B8F9B">
                <wp:simplePos x="0" y="0"/>
                <wp:positionH relativeFrom="column">
                  <wp:posOffset>2648010</wp:posOffset>
                </wp:positionH>
                <wp:positionV relativeFrom="paragraph">
                  <wp:posOffset>3371970</wp:posOffset>
                </wp:positionV>
                <wp:extent cx="538560" cy="360"/>
                <wp:effectExtent l="57150" t="38100" r="52070" b="57150"/>
                <wp:wrapNone/>
                <wp:docPr id="67" name="Ink 67"/>
                <wp:cNvGraphicFramePr/>
                <a:graphic xmlns:a="http://schemas.openxmlformats.org/drawingml/2006/main">
                  <a:graphicData uri="http://schemas.microsoft.com/office/word/2010/wordprocessingInk">
                    <w14:contentPart bwMode="auto" r:id="rId117">
                      <w14:nvContentPartPr>
                        <w14:cNvContentPartPr/>
                      </w14:nvContentPartPr>
                      <w14:xfrm>
                        <a:off x="0" y="0"/>
                        <a:ext cx="538560" cy="360"/>
                      </w14:xfrm>
                    </w14:contentPart>
                  </a:graphicData>
                </a:graphic>
              </wp:anchor>
            </w:drawing>
          </mc:Choice>
          <mc:Fallback>
            <w:pict>
              <v:shape w14:anchorId="3701D88C" id="Ink 67" o:spid="_x0000_s1026" type="#_x0000_t75" style="position:absolute;margin-left:207.8pt;margin-top:264.8pt;width:43.8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">
                <v:imagedata r:id="rId118" o:title=""/>
              </v:shape>
            </w:pict>
          </mc:Fallback>
        </mc:AlternateContent>
      </w:r>
      <w:r>
        <w:rPr>
          <w:noProof/>
        </w:rPr>
        <mc:AlternateContent>
          <mc:Choice Requires="wpi">
            <w:drawing>
              <wp:anchor distT="0" distB="0" distL="114300" distR="114300" simplePos="0" relativeHeight="251706368" behindDoc="0" locked="0" layoutInCell="1" allowOverlap="1" wp14:anchorId="65194562" wp14:editId="46C736D9">
                <wp:simplePos x="0" y="0"/>
                <wp:positionH relativeFrom="column">
                  <wp:posOffset>2885970</wp:posOffset>
                </wp:positionH>
                <wp:positionV relativeFrom="paragraph">
                  <wp:posOffset>1133490</wp:posOffset>
                </wp:positionV>
                <wp:extent cx="2781000" cy="39600"/>
                <wp:effectExtent l="38100" t="38100" r="57785" b="55880"/>
                <wp:wrapNone/>
                <wp:docPr id="66" name="Ink 66"/>
                <wp:cNvGraphicFramePr/>
                <a:graphic xmlns:a="http://schemas.openxmlformats.org/drawingml/2006/main">
                  <a:graphicData uri="http://schemas.microsoft.com/office/word/2010/wordprocessingInk">
                    <w14:contentPart bwMode="auto" r:id="rId119">
                      <w14:nvContentPartPr>
                        <w14:cNvContentPartPr/>
                      </w14:nvContentPartPr>
                      <w14:xfrm>
                        <a:off x="0" y="0"/>
                        <a:ext cx="2781000" cy="39600"/>
                      </w14:xfrm>
                    </w14:contentPart>
                  </a:graphicData>
                </a:graphic>
              </wp:anchor>
            </w:drawing>
          </mc:Choice>
          <mc:Fallback>
            <w:pict>
              <v:shape w14:anchorId="0670110C" id="Ink 66" o:spid="_x0000_s1026" type="#_x0000_t75" style="position:absolute;margin-left:226.55pt;margin-top:88.55pt;width:220.4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">
                <v:imagedata r:id="rId120" o:title=""/>
              </v:shape>
            </w:pict>
          </mc:Fallback>
        </mc:AlternateContent>
      </w:r>
      <w:r>
        <w:rPr>
          <w:noProof/>
        </w:rPr>
        <mc:AlternateContent>
          <mc:Choice Requires="wpi">
            <w:drawing>
              <wp:anchor distT="0" distB="0" distL="114300" distR="114300" simplePos="0" relativeHeight="251705344" behindDoc="0" locked="0" layoutInCell="1" allowOverlap="1" wp14:anchorId="14D0F335" wp14:editId="20F6E899">
                <wp:simplePos x="0" y="0"/>
                <wp:positionH relativeFrom="column">
                  <wp:posOffset>2752410</wp:posOffset>
                </wp:positionH>
                <wp:positionV relativeFrom="paragraph">
                  <wp:posOffset>264090</wp:posOffset>
                </wp:positionV>
                <wp:extent cx="449640" cy="204480"/>
                <wp:effectExtent l="38100" t="57150" r="45720" b="43180"/>
                <wp:wrapNone/>
                <wp:docPr id="65" name="Ink 65"/>
                <wp:cNvGraphicFramePr/>
                <a:graphic xmlns:a="http://schemas.openxmlformats.org/drawingml/2006/main">
                  <a:graphicData uri="http://schemas.microsoft.com/office/word/2010/wordprocessingInk">
                    <w14:contentPart bwMode="auto" r:id="rId121">
                      <w14:nvContentPartPr>
                        <w14:cNvContentPartPr/>
                      </w14:nvContentPartPr>
                      <w14:xfrm>
                        <a:off x="0" y="0"/>
                        <a:ext cx="449640" cy="204480"/>
                      </w14:xfrm>
                    </w14:contentPart>
                  </a:graphicData>
                </a:graphic>
              </wp:anchor>
            </w:drawing>
          </mc:Choice>
          <mc:Fallback>
            <w:pict>
              <v:shape w14:anchorId="537CC64A" id="Ink 65" o:spid="_x0000_s1026" type="#_x0000_t75" style="position:absolute;margin-left:216.05pt;margin-top:20.1pt;width:36.8pt;height:1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">
                <v:imagedata r:id="rId122" o:title=""/>
              </v:shape>
            </w:pict>
          </mc:Fallback>
        </mc:AlternateContent>
      </w:r>
      <w:r>
        <w:rPr>
          <w:noProof/>
        </w:rPr>
        <w:drawing>
          <wp:inline distT="0" distB="0" distL="0" distR="0" wp14:anchorId="6E94FD62" wp14:editId="0809A179">
            <wp:extent cx="4857008" cy="4017073"/>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23">
                      <a:extLst>
                        <a:ext uri="{28A0092B-C50C-407E-A947-70E740481C1C}">
                          <a14:useLocalDpi xmlns:a14="http://schemas.microsoft.com/office/drawing/2010/main" val="0"/>
                        </a:ext>
                      </a:extLst>
                    </a:blip>
                    <a:srcRect l="19048" t="26795" r="34881" b="5432"/>
                    <a:stretch/>
                  </pic:blipFill>
                  <pic:spPr bwMode="auto">
                    <a:xfrm>
                      <a:off x="0" y="0"/>
                      <a:ext cx="4870060" cy="4027868"/>
                    </a:xfrm>
                    <a:prstGeom prst="rect">
                      <a:avLst/>
                    </a:prstGeom>
                    <a:ln>
                      <a:noFill/>
                    </a:ln>
                    <a:extLst>
                      <a:ext uri="{53640926-AAD7-44D8-BBD7-CCE9431645EC}">
                        <a14:shadowObscured xmlns:a14="http://schemas.microsoft.com/office/drawing/2010/main"/>
                      </a:ext>
                    </a:extLst>
                  </pic:spPr>
                </pic:pic>
              </a:graphicData>
            </a:graphic>
          </wp:inline>
        </w:drawing>
      </w:r>
    </w:p>
    <w:p w14:paraId="56B10B1F" w14:textId="5AC58248" w:rsidR="00E03379" w:rsidRDefault="00E03379" w:rsidP="00851E38">
      <w:pPr>
        <w:pStyle w:val="Heading4"/>
        <w:rPr>
          <w:u w:val="single"/>
        </w:rPr>
      </w:pPr>
      <w:bookmarkStart w:id="22" w:name="_Screenshot_21"/>
      <w:bookmarkEnd w:id="22"/>
      <w:r w:rsidRPr="00E03379">
        <w:rPr>
          <w:u w:val="single"/>
        </w:rPr>
        <w:t>Screenshot 21</w:t>
      </w:r>
    </w:p>
    <w:p w14:paraId="6623E32A" w14:textId="0CD5146E" w:rsidR="00E03379" w:rsidRPr="00E03379" w:rsidRDefault="00D05009" w:rsidP="00851E38">
      <w:pPr>
        <w:jc w:val="center"/>
      </w:pPr>
      <w:r>
        <w:rPr>
          <w:noProof/>
        </w:rPr>
        <mc:AlternateContent>
          <mc:Choice Requires="wpi">
            <w:drawing>
              <wp:anchor distT="0" distB="0" distL="114300" distR="114300" simplePos="0" relativeHeight="251704320" behindDoc="0" locked="0" layoutInCell="1" allowOverlap="1" wp14:anchorId="657D821F" wp14:editId="2E568176">
                <wp:simplePos x="0" y="0"/>
                <wp:positionH relativeFrom="column">
                  <wp:posOffset>6913290</wp:posOffset>
                </wp:positionH>
                <wp:positionV relativeFrom="paragraph">
                  <wp:posOffset>1363375</wp:posOffset>
                </wp:positionV>
                <wp:extent cx="386280" cy="432720"/>
                <wp:effectExtent l="57150" t="57150" r="52070" b="43815"/>
                <wp:wrapNone/>
                <wp:docPr id="46" name="Ink 46"/>
                <wp:cNvGraphicFramePr/>
                <a:graphic xmlns:a="http://schemas.openxmlformats.org/drawingml/2006/main">
                  <a:graphicData uri="http://schemas.microsoft.com/office/word/2010/wordprocessingInk">
                    <w14:contentPart bwMode="auto" r:id="rId124">
                      <w14:nvContentPartPr>
                        <w14:cNvContentPartPr/>
                      </w14:nvContentPartPr>
                      <w14:xfrm>
                        <a:off x="0" y="0"/>
                        <a:ext cx="386280" cy="432720"/>
                      </w14:xfrm>
                    </w14:contentPart>
                  </a:graphicData>
                </a:graphic>
              </wp:anchor>
            </w:drawing>
          </mc:Choice>
          <mc:Fallback>
            <w:pict>
              <v:shape w14:anchorId="16F08ACA" id="Ink 46" o:spid="_x0000_s1026" type="#_x0000_t75" style="position:absolute;margin-left:543.65pt;margin-top:106.65pt;width:31.8pt;height:35.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">
                <v:imagedata r:id="rId125" o:title=""/>
              </v:shape>
            </w:pict>
          </mc:Fallback>
        </mc:AlternateContent>
      </w:r>
      <w:r>
        <w:rPr>
          <w:noProof/>
        </w:rPr>
        <mc:AlternateContent>
          <mc:Choice Requires="wpi">
            <w:drawing>
              <wp:anchor distT="0" distB="0" distL="114300" distR="114300" simplePos="0" relativeHeight="251703296" behindDoc="0" locked="0" layoutInCell="1" allowOverlap="1" wp14:anchorId="22A6035F" wp14:editId="1B3FE7D6">
                <wp:simplePos x="0" y="0"/>
                <wp:positionH relativeFrom="column">
                  <wp:posOffset>-117510</wp:posOffset>
                </wp:positionH>
                <wp:positionV relativeFrom="paragraph">
                  <wp:posOffset>1341415</wp:posOffset>
                </wp:positionV>
                <wp:extent cx="169560" cy="402840"/>
                <wp:effectExtent l="57150" t="38100" r="40005" b="54610"/>
                <wp:wrapNone/>
                <wp:docPr id="44" name="Ink 44"/>
                <wp:cNvGraphicFramePr/>
                <a:graphic xmlns:a="http://schemas.openxmlformats.org/drawingml/2006/main">
                  <a:graphicData uri="http://schemas.microsoft.com/office/word/2010/wordprocessingInk">
                    <w14:contentPart bwMode="auto" r:id="rId126">
                      <w14:nvContentPartPr>
                        <w14:cNvContentPartPr/>
                      </w14:nvContentPartPr>
                      <w14:xfrm>
                        <a:off x="0" y="0"/>
                        <a:ext cx="169560" cy="402840"/>
                      </w14:xfrm>
                    </w14:contentPart>
                  </a:graphicData>
                </a:graphic>
              </wp:anchor>
            </w:drawing>
          </mc:Choice>
          <mc:Fallback>
            <w:pict>
              <v:shape w14:anchorId="3A136BFD" id="Ink 44" o:spid="_x0000_s1026" type="#_x0000_t75" style="position:absolute;margin-left:-9.95pt;margin-top:104.9pt;width:14.75pt;height:33.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">
                <v:imagedata r:id="rId127" o:title=""/>
              </v:shape>
            </w:pict>
          </mc:Fallback>
        </mc:AlternateContent>
      </w:r>
      <w:r>
        <w:rPr>
          <w:noProof/>
        </w:rPr>
        <w:drawing>
          <wp:inline distT="0" distB="0" distL="0" distR="0" wp14:anchorId="791A59BD" wp14:editId="185E708C">
            <wp:extent cx="7212369" cy="173379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28">
                      <a:extLst>
                        <a:ext uri="{28A0092B-C50C-407E-A947-70E740481C1C}">
                          <a14:useLocalDpi xmlns:a14="http://schemas.microsoft.com/office/drawing/2010/main" val="0"/>
                        </a:ext>
                      </a:extLst>
                    </a:blip>
                    <a:srcRect l="4159" t="64678" r="36754" b="10058"/>
                    <a:stretch/>
                  </pic:blipFill>
                  <pic:spPr bwMode="auto">
                    <a:xfrm>
                      <a:off x="0" y="0"/>
                      <a:ext cx="7283322" cy="1750854"/>
                    </a:xfrm>
                    <a:prstGeom prst="rect">
                      <a:avLst/>
                    </a:prstGeom>
                    <a:ln>
                      <a:noFill/>
                    </a:ln>
                    <a:extLst>
                      <a:ext uri="{53640926-AAD7-44D8-BBD7-CCE9431645EC}">
                        <a14:shadowObscured xmlns:a14="http://schemas.microsoft.com/office/drawing/2010/main"/>
                      </a:ext>
                    </a:extLst>
                  </pic:spPr>
                </pic:pic>
              </a:graphicData>
            </a:graphic>
          </wp:inline>
        </w:drawing>
      </w:r>
    </w:p>
    <w:p w14:paraId="01440321" w14:textId="09CEA864" w:rsidR="00E03379" w:rsidRDefault="00E03379" w:rsidP="00851E38">
      <w:pPr>
        <w:pStyle w:val="Heading4"/>
        <w:rPr>
          <w:u w:val="single"/>
        </w:rPr>
      </w:pPr>
      <w:bookmarkStart w:id="23" w:name="_Screenshot_22"/>
      <w:bookmarkEnd w:id="23"/>
      <w:r w:rsidRPr="00E03379">
        <w:rPr>
          <w:u w:val="single"/>
        </w:rPr>
        <w:t>Screenshot 22</w:t>
      </w:r>
    </w:p>
    <w:p w14:paraId="7FC5B0CD" w14:textId="3824C814" w:rsidR="00E03379" w:rsidRPr="00E03379" w:rsidRDefault="00D05009" w:rsidP="00851E38">
      <w:pPr>
        <w:jc w:val="center"/>
      </w:pPr>
      <w:r>
        <w:rPr>
          <w:noProof/>
        </w:rPr>
        <w:lastRenderedPageBreak/>
        <mc:AlternateContent>
          <mc:Choice Requires="wpi">
            <w:drawing>
              <wp:anchor distT="0" distB="0" distL="114300" distR="114300" simplePos="0" relativeHeight="251702272" behindDoc="0" locked="0" layoutInCell="1" allowOverlap="1" wp14:anchorId="761C75A3" wp14:editId="3691452D">
                <wp:simplePos x="0" y="0"/>
                <wp:positionH relativeFrom="column">
                  <wp:posOffset>492330</wp:posOffset>
                </wp:positionH>
                <wp:positionV relativeFrom="paragraph">
                  <wp:posOffset>3123060</wp:posOffset>
                </wp:positionV>
                <wp:extent cx="231480" cy="144000"/>
                <wp:effectExtent l="38100" t="38100" r="54610" b="46990"/>
                <wp:wrapNone/>
                <wp:docPr id="43" name="Ink 43"/>
                <wp:cNvGraphicFramePr/>
                <a:graphic xmlns:a="http://schemas.openxmlformats.org/drawingml/2006/main">
                  <a:graphicData uri="http://schemas.microsoft.com/office/word/2010/wordprocessingInk">
                    <w14:contentPart bwMode="auto" r:id="rId129">
                      <w14:nvContentPartPr>
                        <w14:cNvContentPartPr/>
                      </w14:nvContentPartPr>
                      <w14:xfrm>
                        <a:off x="0" y="0"/>
                        <a:ext cx="231480" cy="144000"/>
                      </w14:xfrm>
                    </w14:contentPart>
                  </a:graphicData>
                </a:graphic>
              </wp:anchor>
            </w:drawing>
          </mc:Choice>
          <mc:Fallback>
            <w:pict>
              <v:shape w14:anchorId="500B9214" id="Ink 43" o:spid="_x0000_s1026" type="#_x0000_t75" style="position:absolute;margin-left:38.05pt;margin-top:245.2pt;width:19.65pt;height:12.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">
                <v:imagedata r:id="rId130" o:title=""/>
              </v:shape>
            </w:pict>
          </mc:Fallback>
        </mc:AlternateContent>
      </w:r>
      <w:r>
        <w:rPr>
          <w:noProof/>
        </w:rPr>
        <mc:AlternateContent>
          <mc:Choice Requires="wpi">
            <w:drawing>
              <wp:anchor distT="0" distB="0" distL="114300" distR="114300" simplePos="0" relativeHeight="251701248" behindDoc="0" locked="0" layoutInCell="1" allowOverlap="1" wp14:anchorId="6E6837EB" wp14:editId="6B651591">
                <wp:simplePos x="0" y="0"/>
                <wp:positionH relativeFrom="column">
                  <wp:posOffset>503850</wp:posOffset>
                </wp:positionH>
                <wp:positionV relativeFrom="paragraph">
                  <wp:posOffset>4038540</wp:posOffset>
                </wp:positionV>
                <wp:extent cx="488520" cy="524160"/>
                <wp:effectExtent l="38100" t="38100" r="45085" b="47625"/>
                <wp:wrapNone/>
                <wp:docPr id="42" name="Ink 42"/>
                <wp:cNvGraphicFramePr/>
                <a:graphic xmlns:a="http://schemas.openxmlformats.org/drawingml/2006/main">
                  <a:graphicData uri="http://schemas.microsoft.com/office/word/2010/wordprocessingInk">
                    <w14:contentPart bwMode="auto" r:id="rId131">
                      <w14:nvContentPartPr>
                        <w14:cNvContentPartPr/>
                      </w14:nvContentPartPr>
                      <w14:xfrm>
                        <a:off x="0" y="0"/>
                        <a:ext cx="488520" cy="524160"/>
                      </w14:xfrm>
                    </w14:contentPart>
                  </a:graphicData>
                </a:graphic>
              </wp:anchor>
            </w:drawing>
          </mc:Choice>
          <mc:Fallback>
            <w:pict>
              <v:shape w14:anchorId="61AAD04F" id="Ink 42" o:spid="_x0000_s1026" type="#_x0000_t75" style="position:absolute;margin-left:38.95pt;margin-top:317.3pt;width:39.85pt;height:42.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">
                <v:imagedata r:id="rId132" o:title=""/>
              </v:shape>
            </w:pict>
          </mc:Fallback>
        </mc:AlternateContent>
      </w:r>
      <w:r>
        <w:rPr>
          <w:noProof/>
        </w:rPr>
        <w:drawing>
          <wp:inline distT="0" distB="0" distL="0" distR="0" wp14:anchorId="1558727F" wp14:editId="71BF5418">
            <wp:extent cx="5866411" cy="4431831"/>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33">
                      <a:extLst>
                        <a:ext uri="{28A0092B-C50C-407E-A947-70E740481C1C}">
                          <a14:useLocalDpi xmlns:a14="http://schemas.microsoft.com/office/drawing/2010/main" val="0"/>
                        </a:ext>
                      </a:extLst>
                    </a:blip>
                    <a:srcRect l="23723" t="26488" r="36617" b="20222"/>
                    <a:stretch/>
                  </pic:blipFill>
                  <pic:spPr bwMode="auto">
                    <a:xfrm>
                      <a:off x="0" y="0"/>
                      <a:ext cx="5896561" cy="4454608"/>
                    </a:xfrm>
                    <a:prstGeom prst="rect">
                      <a:avLst/>
                    </a:prstGeom>
                    <a:ln>
                      <a:noFill/>
                    </a:ln>
                    <a:extLst>
                      <a:ext uri="{53640926-AAD7-44D8-BBD7-CCE9431645EC}">
                        <a14:shadowObscured xmlns:a14="http://schemas.microsoft.com/office/drawing/2010/main"/>
                      </a:ext>
                    </a:extLst>
                  </pic:spPr>
                </pic:pic>
              </a:graphicData>
            </a:graphic>
          </wp:inline>
        </w:drawing>
      </w:r>
    </w:p>
    <w:p w14:paraId="647D4308" w14:textId="77777777" w:rsidR="00E03379" w:rsidRPr="00E03379" w:rsidRDefault="00E03379" w:rsidP="00E03379"/>
    <w:p w14:paraId="10F214EF" w14:textId="77777777" w:rsidR="002826F3" w:rsidRDefault="002826F3">
      <w:r>
        <w:br w:type="page"/>
      </w:r>
    </w:p>
    <w:sdt>
      <w:sdtPr>
        <w:rPr>
          <w:rFonts w:asciiTheme="minorHAnsi" w:hAnsiTheme="minorHAnsi"/>
          <w:b w:val="0"/>
          <w:color w:val="auto"/>
          <w:sz w:val="24"/>
          <w:szCs w:val="24"/>
        </w:rPr>
        <w:id w:val="539101023"/>
        <w:docPartObj>
          <w:docPartGallery w:val="Bibliographies"/>
          <w:docPartUnique/>
        </w:docPartObj>
      </w:sdtPr>
      <w:sdtEndPr>
        <w:rPr>
          <w:bCs/>
        </w:rPr>
      </w:sdtEndPr>
      <w:sdtContent>
        <w:p w14:paraId="33B0BB46" w14:textId="77777777" w:rsidR="005E5EC1" w:rsidRDefault="002826F3">
          <w:pPr>
            <w:pStyle w:val="Heading1"/>
          </w:pPr>
          <w:r>
            <w:t>Works Cited</w:t>
          </w:r>
        </w:p>
        <w:p w14:paraId="1CB6677A" w14:textId="77777777" w:rsidR="00375D52" w:rsidRPr="00375D52" w:rsidRDefault="00375D52" w:rsidP="00375D52">
          <w:pPr>
            <w:pStyle w:val="NormalWeb"/>
            <w:ind w:left="562" w:hanging="562"/>
          </w:pPr>
          <w:r w:rsidRPr="00375D52">
            <w:rPr>
              <w:i/>
              <w:iCs/>
            </w:rPr>
            <w:t>6.31. Thresholding keywords</w:t>
          </w:r>
          <w:r w:rsidRPr="00375D52">
            <w:t xml:space="preserve">. 6.31. Thresholding Keywords - Suricata 6.0.0 documentation. (n.d.). https://docs.suricata.io/en/suricata-6.0.0/rules/thresholding.html </w:t>
          </w:r>
        </w:p>
        <w:p w14:paraId="1CAC872B" w14:textId="77777777" w:rsidR="00375D52" w:rsidRDefault="00375D52" w:rsidP="00CB3E8D">
          <w:pPr>
            <w:pStyle w:val="NormalWeb"/>
            <w:ind w:left="562" w:hanging="562"/>
          </w:pPr>
          <w:r>
            <w:rPr>
              <w:i/>
              <w:iCs/>
            </w:rPr>
            <w:t>Brute Force</w:t>
          </w:r>
          <w:r>
            <w:t xml:space="preserve">. Brute Force, Technique T1110 - Enterprise | MITRE ATT&amp;CK®. (n.d.). https://attack.mitre.org/techniques/T1110/ </w:t>
          </w:r>
        </w:p>
        <w:p w14:paraId="21CA39EA" w14:textId="77777777" w:rsidR="00375D52" w:rsidRDefault="00375D52" w:rsidP="00CB3E8D">
          <w:pPr>
            <w:pStyle w:val="NormalWeb"/>
            <w:ind w:left="562" w:hanging="562"/>
          </w:pPr>
          <w:r>
            <w:rPr>
              <w:i/>
              <w:iCs/>
            </w:rPr>
            <w:t>Cyber Threat Group Lyceum Takes Center Stage in middle east campaign</w:t>
          </w:r>
          <w:r>
            <w:t xml:space="preserve">. </w:t>
          </w:r>
          <w:proofErr w:type="spellStart"/>
          <w:r>
            <w:t>Secureworks</w:t>
          </w:r>
          <w:proofErr w:type="spellEnd"/>
          <w:r>
            <w:t xml:space="preserve">. (n.d.). https://www.secureworks.com/blog/lyceum-takes-center-stage-in-middle-east-campaign </w:t>
          </w:r>
        </w:p>
        <w:p w14:paraId="661C8FCF" w14:textId="77777777" w:rsidR="00375D52" w:rsidRDefault="00375D52" w:rsidP="00CB3E8D">
          <w:pPr>
            <w:pStyle w:val="NormalWeb"/>
            <w:ind w:left="562" w:hanging="562"/>
          </w:pPr>
          <w:r>
            <w:rPr>
              <w:i/>
              <w:iCs/>
            </w:rPr>
            <w:t>Drive-by compromise</w:t>
          </w:r>
          <w:r>
            <w:t xml:space="preserve">. Drive-by Compromise, Technique T1189 - Enterprise | MITRE ATT&amp;CK®. (n.d.). https://attack.mitre.org/techniques/T1189/ </w:t>
          </w:r>
        </w:p>
        <w:p w14:paraId="70C5F52D" w14:textId="77777777" w:rsidR="00375D52" w:rsidRDefault="00375D52" w:rsidP="00CB3E8D">
          <w:pPr>
            <w:pStyle w:val="NormalWeb"/>
            <w:ind w:left="562" w:hanging="562"/>
          </w:pPr>
          <w:r>
            <w:rPr>
              <w:i/>
              <w:iCs/>
            </w:rPr>
            <w:t>HTTP keywords</w:t>
          </w:r>
          <w:r>
            <w:t xml:space="preserve">. 6.12. HTTP Keywords - Suricata 6.0.0 documentation. (n.d.). https://docs.suricata.io/en/suricata-6.0.0/rules/http-keywords.html#rules-http-uri-normalization </w:t>
          </w:r>
        </w:p>
        <w:p w14:paraId="755BBEA6" w14:textId="77777777" w:rsidR="00375D52" w:rsidRDefault="00375D52" w:rsidP="00CB3E8D">
          <w:pPr>
            <w:pStyle w:val="NormalWeb"/>
            <w:ind w:left="562" w:hanging="562"/>
          </w:pPr>
          <w:r>
            <w:t xml:space="preserve">Paganini, P. (2017, August 27). </w:t>
          </w:r>
          <w:proofErr w:type="spellStart"/>
          <w:r>
            <w:rPr>
              <w:i/>
              <w:iCs/>
            </w:rPr>
            <w:t>Elderwood</w:t>
          </w:r>
          <w:proofErr w:type="spellEnd"/>
          <w:r>
            <w:rPr>
              <w:i/>
              <w:iCs/>
            </w:rPr>
            <w:t xml:space="preserve"> project, who is behind op. Aurora and ongoing attacks?</w:t>
          </w:r>
          <w:r>
            <w:t xml:space="preserve">. Security Affairs. https://securityaffairs.co/8528/hacking/elderwood-project-who-is-behind-op-aurora-and-ongoing-attacks.html </w:t>
          </w:r>
        </w:p>
        <w:p w14:paraId="5BADD785" w14:textId="77777777" w:rsidR="00375D52" w:rsidRDefault="00375D52" w:rsidP="00CB3E8D">
          <w:pPr>
            <w:pStyle w:val="NormalWeb"/>
            <w:ind w:left="562" w:hanging="562"/>
          </w:pPr>
          <w:r>
            <w:rPr>
              <w:i/>
              <w:iCs/>
            </w:rPr>
            <w:t>Quick start guide</w:t>
          </w:r>
          <w:r>
            <w:t xml:space="preserve">. Quick Start Guide | Metasploit Documentation. (n.d.). https://docs.rapid7.com/metasploit/ </w:t>
          </w:r>
        </w:p>
        <w:p w14:paraId="3731F4D7" w14:textId="77777777" w:rsidR="00375D52" w:rsidRDefault="00375D52" w:rsidP="00CB3E8D">
          <w:pPr>
            <w:pStyle w:val="NormalWeb"/>
            <w:ind w:left="562" w:hanging="562"/>
          </w:pPr>
          <w:r>
            <w:t xml:space="preserve">Team, C. (2022, August 10). </w:t>
          </w:r>
          <w:r>
            <w:rPr>
              <w:i/>
              <w:iCs/>
            </w:rPr>
            <w:t>5 real-World Cross site scripting examples</w:t>
          </w:r>
          <w:r>
            <w:t xml:space="preserve">. Website Security Store. https://websitesecuritystore.com/blog/real-world-cross-site-scripting-examples/ </w:t>
          </w:r>
        </w:p>
        <w:p w14:paraId="128AA8AF" w14:textId="77777777" w:rsidR="00375D52" w:rsidRDefault="00375D52" w:rsidP="00CB3E8D">
          <w:pPr>
            <w:pStyle w:val="NormalWeb"/>
            <w:ind w:left="562" w:hanging="562"/>
          </w:pPr>
          <w:r>
            <w:t xml:space="preserve">The Christian Science Monitor. (2012, September 14). </w:t>
          </w:r>
          <w:r>
            <w:rPr>
              <w:i/>
              <w:iCs/>
            </w:rPr>
            <w:t>Stealing US business secrets: Experts ID two huge Cyber “gangs” in China</w:t>
          </w:r>
          <w:r>
            <w:t xml:space="preserve">. The Christian Science Monitor. https://www.csmonitor.com/USA/2012/0914/Stealing-US-business-secrets-Experts-ID-two-huge-cyber-gangs-in-China </w:t>
          </w:r>
        </w:p>
        <w:p w14:paraId="6C760D79" w14:textId="77777777" w:rsidR="00375D52" w:rsidRDefault="00375D52" w:rsidP="00CB3E8D">
          <w:pPr>
            <w:pStyle w:val="NormalWeb"/>
            <w:ind w:left="562" w:hanging="562"/>
          </w:pPr>
          <w:r>
            <w:t xml:space="preserve">YouTube. (2021, August 6). </w:t>
          </w:r>
          <w:r>
            <w:rPr>
              <w:i/>
              <w:iCs/>
            </w:rPr>
            <w:t>How easy is it for hackers to brute force login pages?!</w:t>
          </w:r>
          <w:r>
            <w:t xml:space="preserve">. YouTube. https://www.youtube.com/watch?v=Gz59MezA3r4 </w:t>
          </w:r>
        </w:p>
        <w:p w14:paraId="38584E95" w14:textId="53F9DD6F" w:rsidR="002826F3" w:rsidRPr="005E5EC1" w:rsidRDefault="00F9609F" w:rsidP="005E5EC1"/>
      </w:sdtContent>
    </w:sdt>
    <w:p w14:paraId="744DE32E" w14:textId="77777777" w:rsidR="0048120C" w:rsidRDefault="0048120C"/>
    <w:sectPr w:rsidR="0048120C" w:rsidSect="00E74B29">
      <w:footerReference w:type="even" r:id="rId134"/>
      <w:footerReference w:type="default" r:id="rId13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C6B51" w14:textId="77777777" w:rsidR="00F9609F" w:rsidRDefault="00F9609F" w:rsidP="00E74B29">
      <w:r>
        <w:separator/>
      </w:r>
    </w:p>
  </w:endnote>
  <w:endnote w:type="continuationSeparator" w:id="0">
    <w:p w14:paraId="06DFDBB3" w14:textId="77777777" w:rsidR="00F9609F" w:rsidRDefault="00F9609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45B98FE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D16614"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08FA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C1CB129" w14:textId="77777777" w:rsidTr="006709F1">
      <w:tc>
        <w:tcPr>
          <w:tcW w:w="1079" w:type="dxa"/>
        </w:tcPr>
        <w:p w14:paraId="6383CFD5" w14:textId="77777777" w:rsidR="00E74B29" w:rsidRPr="00E74B29" w:rsidRDefault="00E74B29" w:rsidP="006709F1">
          <w:pPr>
            <w:pStyle w:val="Footer"/>
          </w:pPr>
        </w:p>
      </w:tc>
      <w:tc>
        <w:tcPr>
          <w:tcW w:w="5395" w:type="dxa"/>
        </w:tcPr>
        <w:p w14:paraId="52C91A62" w14:textId="288A48ED" w:rsidR="00E74B29" w:rsidRPr="00874FE7" w:rsidRDefault="002826F3" w:rsidP="006709F1">
          <w:pPr>
            <w:pStyle w:val="Footer"/>
          </w:pPr>
          <w:r>
            <w:t xml:space="preserve">Lab 3 | Indicators of Compromise </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0806130C"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C1566FC" w14:textId="77777777" w:rsidR="00E74B29" w:rsidRPr="00E74B29" w:rsidRDefault="00E74B29" w:rsidP="006709F1">
          <w:pPr>
            <w:pStyle w:val="Footer"/>
          </w:pPr>
        </w:p>
      </w:tc>
    </w:tr>
  </w:tbl>
  <w:p w14:paraId="43C51CA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B1E60" w14:textId="77777777" w:rsidR="00F9609F" w:rsidRDefault="00F9609F" w:rsidP="00E74B29">
      <w:r>
        <w:separator/>
      </w:r>
    </w:p>
  </w:footnote>
  <w:footnote w:type="continuationSeparator" w:id="0">
    <w:p w14:paraId="48BB0B6D" w14:textId="77777777" w:rsidR="00F9609F" w:rsidRDefault="00F9609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9F"/>
    <w:rsid w:val="000242EE"/>
    <w:rsid w:val="0003477F"/>
    <w:rsid w:val="0003520E"/>
    <w:rsid w:val="0004630D"/>
    <w:rsid w:val="00061160"/>
    <w:rsid w:val="00086FA5"/>
    <w:rsid w:val="00092803"/>
    <w:rsid w:val="000A26BF"/>
    <w:rsid w:val="000E4641"/>
    <w:rsid w:val="00122107"/>
    <w:rsid w:val="00124405"/>
    <w:rsid w:val="00151F66"/>
    <w:rsid w:val="00155179"/>
    <w:rsid w:val="001728BD"/>
    <w:rsid w:val="001754EC"/>
    <w:rsid w:val="00177F8D"/>
    <w:rsid w:val="00181A80"/>
    <w:rsid w:val="0018272A"/>
    <w:rsid w:val="00185F4A"/>
    <w:rsid w:val="001959AA"/>
    <w:rsid w:val="001A34B5"/>
    <w:rsid w:val="001B34BA"/>
    <w:rsid w:val="001D24AB"/>
    <w:rsid w:val="001D5F7B"/>
    <w:rsid w:val="00244DDB"/>
    <w:rsid w:val="00246036"/>
    <w:rsid w:val="00250E61"/>
    <w:rsid w:val="002620EB"/>
    <w:rsid w:val="002826F3"/>
    <w:rsid w:val="00292DB0"/>
    <w:rsid w:val="002A3EC9"/>
    <w:rsid w:val="002A597B"/>
    <w:rsid w:val="002B6640"/>
    <w:rsid w:val="002D2200"/>
    <w:rsid w:val="002F105A"/>
    <w:rsid w:val="003019F8"/>
    <w:rsid w:val="00301C03"/>
    <w:rsid w:val="00302CB3"/>
    <w:rsid w:val="00323EE1"/>
    <w:rsid w:val="00346555"/>
    <w:rsid w:val="00352DEA"/>
    <w:rsid w:val="00375D52"/>
    <w:rsid w:val="003C0AA2"/>
    <w:rsid w:val="003C5767"/>
    <w:rsid w:val="003D3791"/>
    <w:rsid w:val="0040564B"/>
    <w:rsid w:val="0042122E"/>
    <w:rsid w:val="00421CF2"/>
    <w:rsid w:val="00433AC1"/>
    <w:rsid w:val="00456C87"/>
    <w:rsid w:val="0048120C"/>
    <w:rsid w:val="004909D9"/>
    <w:rsid w:val="00494BC6"/>
    <w:rsid w:val="004A4EFC"/>
    <w:rsid w:val="004C219E"/>
    <w:rsid w:val="004C7C02"/>
    <w:rsid w:val="004D2013"/>
    <w:rsid w:val="004D3D13"/>
    <w:rsid w:val="0052124C"/>
    <w:rsid w:val="00521481"/>
    <w:rsid w:val="00546FC1"/>
    <w:rsid w:val="005667BE"/>
    <w:rsid w:val="00582DB4"/>
    <w:rsid w:val="00597F4D"/>
    <w:rsid w:val="005A6236"/>
    <w:rsid w:val="005B2F2A"/>
    <w:rsid w:val="005C4904"/>
    <w:rsid w:val="005D133B"/>
    <w:rsid w:val="005E10DF"/>
    <w:rsid w:val="005E26D0"/>
    <w:rsid w:val="005E4801"/>
    <w:rsid w:val="005E5EC1"/>
    <w:rsid w:val="005F6166"/>
    <w:rsid w:val="00600095"/>
    <w:rsid w:val="00600546"/>
    <w:rsid w:val="00602ED1"/>
    <w:rsid w:val="006033D5"/>
    <w:rsid w:val="00633C58"/>
    <w:rsid w:val="00665110"/>
    <w:rsid w:val="006709F1"/>
    <w:rsid w:val="006710DA"/>
    <w:rsid w:val="006859B2"/>
    <w:rsid w:val="0068713C"/>
    <w:rsid w:val="00691C3C"/>
    <w:rsid w:val="006C0DEC"/>
    <w:rsid w:val="006C60E6"/>
    <w:rsid w:val="006D789C"/>
    <w:rsid w:val="006F6005"/>
    <w:rsid w:val="00702F90"/>
    <w:rsid w:val="00756643"/>
    <w:rsid w:val="00786D70"/>
    <w:rsid w:val="0078715B"/>
    <w:rsid w:val="007957DB"/>
    <w:rsid w:val="0079587F"/>
    <w:rsid w:val="007A054C"/>
    <w:rsid w:val="007A1AA5"/>
    <w:rsid w:val="007A1BB5"/>
    <w:rsid w:val="007A3BAC"/>
    <w:rsid w:val="007A56F1"/>
    <w:rsid w:val="007A7286"/>
    <w:rsid w:val="007C029F"/>
    <w:rsid w:val="007D283B"/>
    <w:rsid w:val="007E3A97"/>
    <w:rsid w:val="007E4889"/>
    <w:rsid w:val="00812647"/>
    <w:rsid w:val="00822C59"/>
    <w:rsid w:val="008302C5"/>
    <w:rsid w:val="00837914"/>
    <w:rsid w:val="00851E38"/>
    <w:rsid w:val="00874FE7"/>
    <w:rsid w:val="00875A1B"/>
    <w:rsid w:val="008A71E7"/>
    <w:rsid w:val="008A7678"/>
    <w:rsid w:val="008D3C47"/>
    <w:rsid w:val="008D4611"/>
    <w:rsid w:val="008E4C3E"/>
    <w:rsid w:val="008E563F"/>
    <w:rsid w:val="009024C5"/>
    <w:rsid w:val="00910116"/>
    <w:rsid w:val="0091094B"/>
    <w:rsid w:val="00952F7D"/>
    <w:rsid w:val="0095496A"/>
    <w:rsid w:val="009626D4"/>
    <w:rsid w:val="009A38BA"/>
    <w:rsid w:val="009A4CBD"/>
    <w:rsid w:val="009B58C9"/>
    <w:rsid w:val="009C7B1F"/>
    <w:rsid w:val="009D5B22"/>
    <w:rsid w:val="009E06D6"/>
    <w:rsid w:val="00A06C87"/>
    <w:rsid w:val="00A13BE5"/>
    <w:rsid w:val="00A21D76"/>
    <w:rsid w:val="00A251D9"/>
    <w:rsid w:val="00A32BDC"/>
    <w:rsid w:val="00A47BAE"/>
    <w:rsid w:val="00A74EB5"/>
    <w:rsid w:val="00A87E6F"/>
    <w:rsid w:val="00AA0FF9"/>
    <w:rsid w:val="00AD2446"/>
    <w:rsid w:val="00AD5FD6"/>
    <w:rsid w:val="00AE4367"/>
    <w:rsid w:val="00AE51C6"/>
    <w:rsid w:val="00AF04B3"/>
    <w:rsid w:val="00B25D51"/>
    <w:rsid w:val="00B34A83"/>
    <w:rsid w:val="00B43E11"/>
    <w:rsid w:val="00B70771"/>
    <w:rsid w:val="00B95CDF"/>
    <w:rsid w:val="00BE2C43"/>
    <w:rsid w:val="00BF7A5B"/>
    <w:rsid w:val="00C30B9E"/>
    <w:rsid w:val="00C43126"/>
    <w:rsid w:val="00C45563"/>
    <w:rsid w:val="00C56E2F"/>
    <w:rsid w:val="00C755AB"/>
    <w:rsid w:val="00C822BE"/>
    <w:rsid w:val="00C96015"/>
    <w:rsid w:val="00CA752B"/>
    <w:rsid w:val="00CB2EC4"/>
    <w:rsid w:val="00CB3E8D"/>
    <w:rsid w:val="00CD43F2"/>
    <w:rsid w:val="00CE3D7C"/>
    <w:rsid w:val="00D05009"/>
    <w:rsid w:val="00D0573F"/>
    <w:rsid w:val="00D22F7F"/>
    <w:rsid w:val="00D315D7"/>
    <w:rsid w:val="00D34710"/>
    <w:rsid w:val="00D43125"/>
    <w:rsid w:val="00D47615"/>
    <w:rsid w:val="00D5328C"/>
    <w:rsid w:val="00D66A3A"/>
    <w:rsid w:val="00D93D1E"/>
    <w:rsid w:val="00D958E8"/>
    <w:rsid w:val="00D96F2F"/>
    <w:rsid w:val="00DB6863"/>
    <w:rsid w:val="00DC4606"/>
    <w:rsid w:val="00DE282E"/>
    <w:rsid w:val="00DE3558"/>
    <w:rsid w:val="00DF198B"/>
    <w:rsid w:val="00DF6B7B"/>
    <w:rsid w:val="00E023BA"/>
    <w:rsid w:val="00E03379"/>
    <w:rsid w:val="00E21954"/>
    <w:rsid w:val="00E30B63"/>
    <w:rsid w:val="00E579A4"/>
    <w:rsid w:val="00E6426B"/>
    <w:rsid w:val="00E65D67"/>
    <w:rsid w:val="00E74B29"/>
    <w:rsid w:val="00ED3BBD"/>
    <w:rsid w:val="00EE269E"/>
    <w:rsid w:val="00F07298"/>
    <w:rsid w:val="00F11D82"/>
    <w:rsid w:val="00F32D4B"/>
    <w:rsid w:val="00F376A3"/>
    <w:rsid w:val="00F45D55"/>
    <w:rsid w:val="00F50314"/>
    <w:rsid w:val="00F50791"/>
    <w:rsid w:val="00F80A13"/>
    <w:rsid w:val="00F80B58"/>
    <w:rsid w:val="00F9609F"/>
    <w:rsid w:val="00FB2F1A"/>
    <w:rsid w:val="00FB663C"/>
    <w:rsid w:val="00FC49B7"/>
    <w:rsid w:val="00FC4AAD"/>
    <w:rsid w:val="00FE1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2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5E5EC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rsid w:val="00AA0FF9"/>
    <w:rPr>
      <w:color w:val="0000FF" w:themeColor="hyperlink"/>
      <w:u w:val="single"/>
    </w:rPr>
  </w:style>
  <w:style w:type="character" w:styleId="UnresolvedMention">
    <w:name w:val="Unresolved Mention"/>
    <w:basedOn w:val="DefaultParagraphFont"/>
    <w:uiPriority w:val="99"/>
    <w:semiHidden/>
    <w:unhideWhenUsed/>
    <w:rsid w:val="00AA0FF9"/>
    <w:rPr>
      <w:color w:val="605E5C"/>
      <w:shd w:val="clear" w:color="auto" w:fill="E1DFDD"/>
    </w:rPr>
  </w:style>
  <w:style w:type="character" w:styleId="FollowedHyperlink">
    <w:name w:val="FollowedHyperlink"/>
    <w:basedOn w:val="DefaultParagraphFont"/>
    <w:uiPriority w:val="99"/>
    <w:semiHidden/>
    <w:rsid w:val="007E3A97"/>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53191">
      <w:bodyDiv w:val="1"/>
      <w:marLeft w:val="0"/>
      <w:marRight w:val="0"/>
      <w:marTop w:val="0"/>
      <w:marBottom w:val="0"/>
      <w:divBdr>
        <w:top w:val="none" w:sz="0" w:space="0" w:color="auto"/>
        <w:left w:val="none" w:sz="0" w:space="0" w:color="auto"/>
        <w:bottom w:val="none" w:sz="0" w:space="0" w:color="auto"/>
        <w:right w:val="none" w:sz="0" w:space="0" w:color="auto"/>
      </w:divBdr>
    </w:div>
    <w:div w:id="723412725">
      <w:bodyDiv w:val="1"/>
      <w:marLeft w:val="0"/>
      <w:marRight w:val="0"/>
      <w:marTop w:val="0"/>
      <w:marBottom w:val="0"/>
      <w:divBdr>
        <w:top w:val="none" w:sz="0" w:space="0" w:color="auto"/>
        <w:left w:val="none" w:sz="0" w:space="0" w:color="auto"/>
        <w:bottom w:val="none" w:sz="0" w:space="0" w:color="auto"/>
        <w:right w:val="none" w:sz="0" w:space="0" w:color="auto"/>
      </w:divBdr>
    </w:div>
    <w:div w:id="920911992">
      <w:bodyDiv w:val="1"/>
      <w:marLeft w:val="0"/>
      <w:marRight w:val="0"/>
      <w:marTop w:val="0"/>
      <w:marBottom w:val="0"/>
      <w:divBdr>
        <w:top w:val="none" w:sz="0" w:space="0" w:color="auto"/>
        <w:left w:val="none" w:sz="0" w:space="0" w:color="auto"/>
        <w:bottom w:val="none" w:sz="0" w:space="0" w:color="auto"/>
        <w:right w:val="none" w:sz="0" w:space="0" w:color="auto"/>
      </w:divBdr>
    </w:div>
    <w:div w:id="1011907510">
      <w:bodyDiv w:val="1"/>
      <w:marLeft w:val="0"/>
      <w:marRight w:val="0"/>
      <w:marTop w:val="0"/>
      <w:marBottom w:val="0"/>
      <w:divBdr>
        <w:top w:val="none" w:sz="0" w:space="0" w:color="auto"/>
        <w:left w:val="none" w:sz="0" w:space="0" w:color="auto"/>
        <w:bottom w:val="none" w:sz="0" w:space="0" w:color="auto"/>
        <w:right w:val="none" w:sz="0" w:space="0" w:color="auto"/>
      </w:divBdr>
    </w:div>
    <w:div w:id="1167675285">
      <w:bodyDiv w:val="1"/>
      <w:marLeft w:val="0"/>
      <w:marRight w:val="0"/>
      <w:marTop w:val="0"/>
      <w:marBottom w:val="0"/>
      <w:divBdr>
        <w:top w:val="none" w:sz="0" w:space="0" w:color="auto"/>
        <w:left w:val="none" w:sz="0" w:space="0" w:color="auto"/>
        <w:bottom w:val="none" w:sz="0" w:space="0" w:color="auto"/>
        <w:right w:val="none" w:sz="0" w:space="0" w:color="auto"/>
      </w:divBdr>
    </w:div>
    <w:div w:id="1427456405">
      <w:bodyDiv w:val="1"/>
      <w:marLeft w:val="0"/>
      <w:marRight w:val="0"/>
      <w:marTop w:val="0"/>
      <w:marBottom w:val="0"/>
      <w:divBdr>
        <w:top w:val="none" w:sz="0" w:space="0" w:color="auto"/>
        <w:left w:val="none" w:sz="0" w:space="0" w:color="auto"/>
        <w:bottom w:val="none" w:sz="0" w:space="0" w:color="auto"/>
        <w:right w:val="none" w:sz="0" w:space="0" w:color="auto"/>
      </w:divBdr>
    </w:div>
    <w:div w:id="1503935995">
      <w:bodyDiv w:val="1"/>
      <w:marLeft w:val="0"/>
      <w:marRight w:val="0"/>
      <w:marTop w:val="0"/>
      <w:marBottom w:val="0"/>
      <w:divBdr>
        <w:top w:val="none" w:sz="0" w:space="0" w:color="auto"/>
        <w:left w:val="none" w:sz="0" w:space="0" w:color="auto"/>
        <w:bottom w:val="none" w:sz="0" w:space="0" w:color="auto"/>
        <w:right w:val="none" w:sz="0" w:space="0" w:color="auto"/>
      </w:divBdr>
    </w:div>
    <w:div w:id="1724677634">
      <w:bodyDiv w:val="1"/>
      <w:marLeft w:val="0"/>
      <w:marRight w:val="0"/>
      <w:marTop w:val="0"/>
      <w:marBottom w:val="0"/>
      <w:divBdr>
        <w:top w:val="none" w:sz="0" w:space="0" w:color="auto"/>
        <w:left w:val="none" w:sz="0" w:space="0" w:color="auto"/>
        <w:bottom w:val="none" w:sz="0" w:space="0" w:color="auto"/>
        <w:right w:val="none" w:sz="0" w:space="0" w:color="auto"/>
      </w:divBdr>
    </w:div>
    <w:div w:id="1825730833">
      <w:bodyDiv w:val="1"/>
      <w:marLeft w:val="0"/>
      <w:marRight w:val="0"/>
      <w:marTop w:val="0"/>
      <w:marBottom w:val="0"/>
      <w:divBdr>
        <w:top w:val="none" w:sz="0" w:space="0" w:color="auto"/>
        <w:left w:val="none" w:sz="0" w:space="0" w:color="auto"/>
        <w:bottom w:val="none" w:sz="0" w:space="0" w:color="auto"/>
        <w:right w:val="none" w:sz="0" w:space="0" w:color="auto"/>
      </w:divBdr>
    </w:div>
    <w:div w:id="209119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customXml" Target="ink/ink43.xml"/><Relationship Id="rId21" Type="http://schemas.openxmlformats.org/officeDocument/2006/relationships/customXml" Target="ink/ink3.xml"/><Relationship Id="rId42" Type="http://schemas.openxmlformats.org/officeDocument/2006/relationships/customXml" Target="ink/ink12.xml"/><Relationship Id="rId63" Type="http://schemas.openxmlformats.org/officeDocument/2006/relationships/image" Target="media/image32.png"/><Relationship Id="rId84" Type="http://schemas.openxmlformats.org/officeDocument/2006/relationships/image" Target="media/image44.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customXml" Target="ink/ink39.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customXml" Target="ink/ink37.xml"/><Relationship Id="rId123" Type="http://schemas.openxmlformats.org/officeDocument/2006/relationships/image" Target="media/image67.png"/><Relationship Id="rId128"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customXml" Target="ink/ink32.xml"/><Relationship Id="rId95" Type="http://schemas.openxmlformats.org/officeDocument/2006/relationships/customXml" Target="ink/ink34.xm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customXml" Target="ink/ink21.xml"/><Relationship Id="rId69" Type="http://schemas.openxmlformats.org/officeDocument/2006/relationships/image" Target="media/image35.png"/><Relationship Id="rId113" Type="http://schemas.openxmlformats.org/officeDocument/2006/relationships/image" Target="media/image61.png"/><Relationship Id="rId118" Type="http://schemas.openxmlformats.org/officeDocument/2006/relationships/image" Target="media/image64.png"/><Relationship Id="rId134" Type="http://schemas.openxmlformats.org/officeDocument/2006/relationships/footer" Target="footer1.xml"/><Relationship Id="rId80" Type="http://schemas.openxmlformats.org/officeDocument/2006/relationships/customXml" Target="ink/ink28.xml"/><Relationship Id="rId85" Type="http://schemas.openxmlformats.org/officeDocument/2006/relationships/customXml" Target="ink/ink30.xml"/><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customXml" Target="ink/ink8.xml"/><Relationship Id="rId38" Type="http://schemas.openxmlformats.org/officeDocument/2006/relationships/customXml" Target="ink/ink10.xml"/><Relationship Id="rId59" Type="http://schemas.openxmlformats.org/officeDocument/2006/relationships/image" Target="media/image30.png"/><Relationship Id="rId103" Type="http://schemas.openxmlformats.org/officeDocument/2006/relationships/image" Target="media/image55.png"/><Relationship Id="rId108" Type="http://schemas.openxmlformats.org/officeDocument/2006/relationships/image" Target="media/image58.png"/><Relationship Id="rId124" Type="http://schemas.openxmlformats.org/officeDocument/2006/relationships/customXml" Target="ink/ink46.xml"/><Relationship Id="rId129" Type="http://schemas.openxmlformats.org/officeDocument/2006/relationships/customXml" Target="ink/ink48.xml"/><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customXml" Target="ink/ink26.xml"/><Relationship Id="rId91" Type="http://schemas.openxmlformats.org/officeDocument/2006/relationships/image" Target="media/image48.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customXml" Target="ink/ink15.xml"/><Relationship Id="rId114" Type="http://schemas.openxmlformats.org/officeDocument/2006/relationships/image" Target="media/image62.png"/><Relationship Id="rId119" Type="http://schemas.openxmlformats.org/officeDocument/2006/relationships/customXml" Target="ink/ink44.xml"/><Relationship Id="rId44" Type="http://schemas.openxmlformats.org/officeDocument/2006/relationships/image" Target="media/image22.png"/><Relationship Id="rId60" Type="http://schemas.openxmlformats.org/officeDocument/2006/relationships/customXml" Target="ink/ink19.xml"/><Relationship Id="rId65" Type="http://schemas.openxmlformats.org/officeDocument/2006/relationships/image" Target="media/image33.png"/><Relationship Id="rId81" Type="http://schemas.openxmlformats.org/officeDocument/2006/relationships/image" Target="media/image42.png"/><Relationship Id="rId86" Type="http://schemas.openxmlformats.org/officeDocument/2006/relationships/image" Target="media/image45.png"/><Relationship Id="rId130" Type="http://schemas.openxmlformats.org/officeDocument/2006/relationships/image" Target="media/image71.png"/><Relationship Id="rId135"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customXml" Target="ink/ink2.xml"/><Relationship Id="rId39" Type="http://schemas.openxmlformats.org/officeDocument/2006/relationships/image" Target="media/image19.png"/><Relationship Id="rId109" Type="http://schemas.openxmlformats.org/officeDocument/2006/relationships/customXml" Target="ink/ink40.xml"/><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customXml" Target="ink/ink17.xml"/><Relationship Id="rId76" Type="http://schemas.openxmlformats.org/officeDocument/2006/relationships/image" Target="media/image39.png"/><Relationship Id="rId97" Type="http://schemas.openxmlformats.org/officeDocument/2006/relationships/image" Target="media/image52.png"/><Relationship Id="rId104" Type="http://schemas.openxmlformats.org/officeDocument/2006/relationships/image" Target="media/image56.png"/><Relationship Id="rId120" Type="http://schemas.openxmlformats.org/officeDocument/2006/relationships/image" Target="media/image65.png"/><Relationship Id="rId125"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customXml" Target="ink/ink24.xml"/><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customXml" Target="ink/ink6.xml"/><Relationship Id="rId24" Type="http://schemas.openxmlformats.org/officeDocument/2006/relationships/customXml" Target="ink/ink4.xml"/><Relationship Id="rId40" Type="http://schemas.openxmlformats.org/officeDocument/2006/relationships/customXml" Target="ink/ink11.xml"/><Relationship Id="rId45" Type="http://schemas.openxmlformats.org/officeDocument/2006/relationships/customXml" Target="ink/ink13.xml"/><Relationship Id="rId66" Type="http://schemas.openxmlformats.org/officeDocument/2006/relationships/customXml" Target="ink/ink22.xml"/><Relationship Id="rId87" Type="http://schemas.openxmlformats.org/officeDocument/2006/relationships/image" Target="media/image46.png"/><Relationship Id="rId110" Type="http://schemas.openxmlformats.org/officeDocument/2006/relationships/image" Target="media/image59.png"/><Relationship Id="rId115" Type="http://schemas.openxmlformats.org/officeDocument/2006/relationships/customXml" Target="ink/ink42.xml"/><Relationship Id="rId131" Type="http://schemas.openxmlformats.org/officeDocument/2006/relationships/customXml" Target="ink/ink49.xml"/><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customXml" Target="ink/ink9.xml"/><Relationship Id="rId56" Type="http://schemas.openxmlformats.org/officeDocument/2006/relationships/image" Target="media/image280.png"/><Relationship Id="rId77" Type="http://schemas.openxmlformats.org/officeDocument/2006/relationships/image" Target="media/image40.png"/><Relationship Id="rId100" Type="http://schemas.openxmlformats.org/officeDocument/2006/relationships/customXml" Target="ink/ink36.xml"/><Relationship Id="rId105" Type="http://schemas.openxmlformats.org/officeDocument/2006/relationships/customXml" Target="ink/ink38.xml"/><Relationship Id="rId126" Type="http://schemas.openxmlformats.org/officeDocument/2006/relationships/customXml" Target="ink/ink47.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customXml" Target="ink/ink33.xml"/><Relationship Id="rId98" Type="http://schemas.openxmlformats.org/officeDocument/2006/relationships/customXml" Target="ink/ink35.xml"/><Relationship Id="rId121" Type="http://schemas.openxmlformats.org/officeDocument/2006/relationships/customXml" Target="ink/ink45.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image" Target="media/image63.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customXml" Target="ink/ink20.xml"/><Relationship Id="rId83" Type="http://schemas.openxmlformats.org/officeDocument/2006/relationships/customXml" Target="ink/ink29.xml"/><Relationship Id="rId88" Type="http://schemas.openxmlformats.org/officeDocument/2006/relationships/customXml" Target="ink/ink31.xml"/><Relationship Id="rId111" Type="http://schemas.openxmlformats.org/officeDocument/2006/relationships/customXml" Target="ink/ink41.xml"/><Relationship Id="rId132" Type="http://schemas.openxmlformats.org/officeDocument/2006/relationships/image" Target="media/image72.png"/><Relationship Id="rId15" Type="http://schemas.openxmlformats.org/officeDocument/2006/relationships/customXml" Target="ink/ink1.xml"/><Relationship Id="rId36" Type="http://schemas.openxmlformats.org/officeDocument/2006/relationships/image" Target="media/image17.png"/><Relationship Id="rId57" Type="http://schemas.openxmlformats.org/officeDocument/2006/relationships/customXml" Target="ink/ink18.xml"/><Relationship Id="rId106" Type="http://schemas.openxmlformats.org/officeDocument/2006/relationships/image" Target="media/image57.png"/><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customXml" Target="ink/ink7.xml"/><Relationship Id="rId52" Type="http://schemas.openxmlformats.org/officeDocument/2006/relationships/customXml" Target="ink/ink16.xml"/><Relationship Id="rId73" Type="http://schemas.openxmlformats.org/officeDocument/2006/relationships/customXml" Target="ink/ink25.xml"/><Relationship Id="rId78" Type="http://schemas.openxmlformats.org/officeDocument/2006/relationships/customXml" Target="ink/ink27.xml"/><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ustomXml" Target="ink/ink5.xml"/><Relationship Id="rId47" Type="http://schemas.openxmlformats.org/officeDocument/2006/relationships/customXml" Target="ink/ink14.xml"/><Relationship Id="rId68" Type="http://schemas.openxmlformats.org/officeDocument/2006/relationships/customXml" Target="ink/ink23.xml"/><Relationship Id="rId89" Type="http://schemas.openxmlformats.org/officeDocument/2006/relationships/image" Target="media/image47.png"/><Relationship Id="rId112" Type="http://schemas.openxmlformats.org/officeDocument/2006/relationships/image" Target="media/image60.png"/><Relationship Id="rId133"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5327AC642E4D76A86DCF7B0615C6B6"/>
        <w:category>
          <w:name w:val="General"/>
          <w:gallery w:val="placeholder"/>
        </w:category>
        <w:types>
          <w:type w:val="bbPlcHdr"/>
        </w:types>
        <w:behaviors>
          <w:behavior w:val="content"/>
        </w:behaviors>
        <w:guid w:val="{82812B6E-5189-4B95-BAE1-03C23AB436A7}"/>
      </w:docPartPr>
      <w:docPartBody>
        <w:p w:rsidR="00E179EA" w:rsidRDefault="00CB3385">
          <w:pPr>
            <w:pStyle w:val="145327AC642E4D76A86DCF7B0615C6B6"/>
          </w:pPr>
          <w:r w:rsidRPr="00DF198B">
            <w:t>—</w:t>
          </w:r>
        </w:p>
      </w:docPartBody>
    </w:docPart>
    <w:docPart>
      <w:docPartPr>
        <w:name w:val="9BD61D879CF543019D27080E3270DF8B"/>
        <w:category>
          <w:name w:val="General"/>
          <w:gallery w:val="placeholder"/>
        </w:category>
        <w:types>
          <w:type w:val="bbPlcHdr"/>
        </w:types>
        <w:behaviors>
          <w:behavior w:val="content"/>
        </w:behaviors>
        <w:guid w:val="{C46117ED-8D0A-482A-A8A1-D83C8558D6BE}"/>
      </w:docPartPr>
      <w:docPartBody>
        <w:p w:rsidR="00E179EA" w:rsidRDefault="00CB3385">
          <w:pPr>
            <w:pStyle w:val="9BD61D879CF543019D27080E3270DF8B"/>
          </w:pPr>
          <w:r w:rsidRPr="00DF198B">
            <w:t>—</w:t>
          </w:r>
        </w:p>
      </w:docPartBody>
    </w:docPart>
    <w:docPart>
      <w:docPartPr>
        <w:name w:val="7E44991C55534118B119EDC99729E58A"/>
        <w:category>
          <w:name w:val="General"/>
          <w:gallery w:val="placeholder"/>
        </w:category>
        <w:types>
          <w:type w:val="bbPlcHdr"/>
        </w:types>
        <w:behaviors>
          <w:behavior w:val="content"/>
        </w:behaviors>
        <w:guid w:val="{7FB45D2B-24A4-4D7C-BC55-35000B75751A}"/>
      </w:docPartPr>
      <w:docPartBody>
        <w:p w:rsidR="00E179EA" w:rsidRDefault="00CB3385">
          <w:pPr>
            <w:pStyle w:val="7E44991C55534118B119EDC99729E58A"/>
          </w:pPr>
          <w:r w:rsidRPr="00E74B29">
            <w:t>INSTRUCTIONS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85"/>
    <w:rsid w:val="00223080"/>
    <w:rsid w:val="00274E73"/>
    <w:rsid w:val="002D3993"/>
    <w:rsid w:val="004C7D4A"/>
    <w:rsid w:val="0058098F"/>
    <w:rsid w:val="009B59BB"/>
    <w:rsid w:val="00A06110"/>
    <w:rsid w:val="00A561BA"/>
    <w:rsid w:val="00A7506F"/>
    <w:rsid w:val="00AD1CE6"/>
    <w:rsid w:val="00C22FB7"/>
    <w:rsid w:val="00C34088"/>
    <w:rsid w:val="00CB3385"/>
    <w:rsid w:val="00D22069"/>
    <w:rsid w:val="00E179EA"/>
    <w:rsid w:val="00EF46AF"/>
    <w:rsid w:val="00FB6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5327AC642E4D76A86DCF7B0615C6B6">
    <w:name w:val="145327AC642E4D76A86DCF7B0615C6B6"/>
  </w:style>
  <w:style w:type="paragraph" w:customStyle="1" w:styleId="9BD61D879CF543019D27080E3270DF8B">
    <w:name w:val="9BD61D879CF543019D27080E3270DF8B"/>
  </w:style>
  <w:style w:type="paragraph" w:customStyle="1" w:styleId="7E44991C55534118B119EDC99729E58A">
    <w:name w:val="7E44991C55534118B119EDC99729E5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2:38.762"/>
    </inkml:context>
    <inkml:brush xml:id="br0">
      <inkml:brushProperty name="width" value="0.05" units="cm"/>
      <inkml:brushProperty name="height" value="0.05" units="cm"/>
      <inkml:brushProperty name="color" value="#E71224"/>
    </inkml:brush>
  </inkml:definitions>
  <inkml:trace contextRef="#ctx0" brushRef="#br0">663 0 24575,'0'2'0,"-1"-1"0,0 1 0,1-1 0,-1 0 0,0 1 0,0-1 0,0 1 0,0-1 0,0 0 0,0 0 0,0 0 0,0 1 0,0-1 0,-1 0 0,1 0 0,0-1 0,-1 1 0,1 0 0,0 0 0,-4 0 0,-35 15 0,34-14 0,-50 21 0,1 2 0,-56 35 0,-14 7 0,106-57 0,0 1 0,1 0 0,0 2 0,1 0 0,0 0 0,1 2 0,1 0 0,-23 28 0,26-27 0,4-7 0,0 1 0,1 1 0,0-1 0,1 1 0,-8 18 0,13-27 0,0 1 0,0 0 0,0 0 0,1 0 0,-1 0 0,1 0 0,0 1 0,0-1 0,0 0 0,0 0 0,1 0 0,-1 0 0,1 0 0,0 0 0,0 0 0,0 0 0,0-1 0,0 1 0,1 0 0,-1 0 0,1-1 0,0 1 0,-1-1 0,1 1 0,0-1 0,1 0 0,-1 0 0,3 2 0,6 3 0,0 0 0,1-1 0,-1-1 0,1 0 0,0 0 0,0-1 0,1-1 0,-1 0 0,1-1 0,0 0 0,13 0 0,37 7 0,-34-4 0,0-2 0,33 0 0,-38-3 0,-1 1 0,0 1 0,0 1 0,34 10 0,134 59 0,-79-27 0,-81-35 0,0-1 0,0-1 0,1-1 0,45 2 0,130-4 0,-140-6 0,-60 1 0,0 0 0,0 0 0,0-1 0,0 0 0,0 0 0,0-1 0,0 0 0,0 0 0,0 0 0,-1-1 0,1 0 0,-1-1 0,0 1 0,0-1 0,0 0 0,0-1 0,-1 1 0,1-1 0,-1 0 0,0-1 0,4-5 0,3-5 0,3-4 0,27-43 0,-38 54 0,0 0 0,0 0 0,-1 0 0,0 0 0,-1-1 0,0 0 0,0 1 0,0-16 0,-1-2 0,-1-1 0,-1 0 0,-1 0 0,-2 1 0,-9-37 0,10 54 0,0-1 0,-1 1 0,0 0 0,-1 0 0,0 0 0,-1 1 0,0 0 0,0 0 0,-1 0 0,0 1 0,-1 0 0,1 0 0,-2 0 0,1 1 0,-1 1 0,-14-9 0,6 6 0,0-2 0,-1 2 0,-1 0 0,-37-12 0,11 11 0,-1 2 0,0 2 0,0 1 0,-64 3 0,-392 3-1365,479-1-5461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1:05.428"/>
    </inkml:context>
    <inkml:brush xml:id="br0">
      <inkml:brushProperty name="width" value="0.05" units="cm"/>
      <inkml:brushProperty name="height" value="0.05" units="cm"/>
      <inkml:brushProperty name="color" value="#E71224"/>
    </inkml:brush>
  </inkml:definitions>
  <inkml:trace contextRef="#ctx0" brushRef="#br0">171 1 24575,'0'35'0,"-2"1"0,-11 70 0,7-69 0,-1 71 0,6-67 0,-9 54 0,-18 146 0,26-222 0,-1-1 0,-1 1 0,-1-1 0,-11 29 0,6-17 0,2 0 0,0 0 0,2 1 0,-3 53 0,7-64 0,-6 105 0,-3 24 0,2-40 0,7 180 0,4-134 0,0-113 0,8 48 0,3 40 0,-14 1212 0,2-1322 0,2 1 0,0-1 0,1 0 0,1 0 0,15 37 0,-11-35 0,-2 0 0,-1 0 0,0 0 0,3 35 0,-8-40 0,3 58 0,16 82 0,-15-132 0,2 0 0,0 0 0,2 0 0,0-1 0,2 0 0,0-1 0,15 22 0,5 5 0,-20-31 0,1 0 0,0 0 0,29 31 0,9 13 0,-37-46 0,0 0 0,23 23 0,-31-35 0,-1-1 0,1-1 0,0 1 0,0-1 0,1 1 0,-1-2 0,1 1 0,-1 0 0,1-1 0,0 0 0,0-1 0,0 1 0,8 0 0,236 0 0,-118-5 0,485 3 0,-590 1 0,51 10 0,20 1 0,540-11 0,-307-3 0,-296 0 0,-1-3 0,0 0 0,0-3 0,55-18 0,-26 7 0,218-78 0,-271 93 0,43-16 0,176-73 0,-56 26 0,-77 32 0,-74 27 0,-1 0 0,0-2 0,-1 0 0,0-1 0,-1-1 0,0-1 0,17-16 0,-12 9 0,-1-2 0,-1 0 0,-1-2 0,-1 0 0,-2-1 0,0-1 0,23-46 0,-21 30 0,20-48 0,1-8 0,-31 76 0,0-1 0,0 0 0,-2 0 0,-2-1 0,0 0 0,6-47 0,-12-321 0,-3 176 0,2 196 0,-2 1 0,0 0 0,-1-1 0,-1 1 0,-1 1 0,-9-23 0,5 15 0,1 0 0,-7-39 0,7 21 0,-16-46 0,15 60 0,1 0 0,2 0 0,1-1 0,-2-42 0,6 49 0,-2 0 0,0 0 0,-2 1 0,-9-26 0,-3-16 0,4 16 0,-2 1 0,-28-62 0,39 97 0,1 0 0,0-1 0,1 1 0,1-1 0,-1-14 0,1 12 0,0 1 0,-1 0 0,-8-27 0,2 18 0,-80-228 0,79 222 0,-3 1 0,0 0 0,-2 1 0,-31-45 0,-11-20 0,8 21 0,12 20 0,14 22 0,0 1 0,-2 1 0,-38-33 0,43 42 0,0 1 0,-1 2 0,-36-22 0,6 5 0,-146-93 0,186 119 0,-4-3 0,-2 0 0,1 1 0,-1 0 0,0 1 0,-1 2 0,0-1 0,-25-4 0,22 6 0,-1-2 0,1 0 0,1-1 0,-39-21 0,34 16 0,0 1 0,-38-12 0,19 12 0,0 1 0,-69-7 0,76 12 0,0-1 0,1-3 0,1 0 0,-1-3 0,2-1 0,0-1 0,-37-23 0,55 31 0,-1 0 0,1 1 0,-1 1 0,-26-4 0,23 5 0,0-1 0,-36-14 0,19 5 0,0 2 0,-1 2 0,0 1 0,0 2 0,-43-2 0,-34-7 0,-28 3 0,19 3 0,56 3 0,-135 6 0,-26-1 0,158-10 0,49 8 0,1 0 0,-33-1 0,-561 6-1365,591-1-5461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0:58.956"/>
    </inkml:context>
    <inkml:brush xml:id="br0">
      <inkml:brushProperty name="width" value="0.05" units="cm"/>
      <inkml:brushProperty name="height" value="0.05" units="cm"/>
      <inkml:brushProperty name="color" value="#E71224"/>
    </inkml:brush>
  </inkml:definitions>
  <inkml:trace contextRef="#ctx0" brushRef="#br0">1 72 24575,'1327'0'0,"-1269"-3"0,105-18 0,-106 11 0,112-5 0,1045 16 0,-1184-2 135,50-10-1,-14 2-1768,-45 7-5192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0:53.766"/>
    </inkml:context>
    <inkml:brush xml:id="br0">
      <inkml:brushProperty name="width" value="0.05" units="cm"/>
      <inkml:brushProperty name="height" value="0.05" units="cm"/>
      <inkml:brushProperty name="color" value="#E71224"/>
    </inkml:brush>
  </inkml:definitions>
  <inkml:trace contextRef="#ctx0" brushRef="#br0">0 0 24575,'2765'0'-1365,"-2738"0"-5461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2:05.991"/>
    </inkml:context>
    <inkml:brush xml:id="br0">
      <inkml:brushProperty name="width" value="0.05" units="cm"/>
      <inkml:brushProperty name="height" value="0.05" units="cm"/>
      <inkml:brushProperty name="color" value="#E71224"/>
    </inkml:brush>
  </inkml:definitions>
  <inkml:trace contextRef="#ctx0" brushRef="#br0">1 45 24575,'72'0'0,"0"3"0,91 16 0,51 2 0,-174-18 0,30 3 0,51 1 0,432-7 0,-514-2 0,66-12 0,0 0 0,-55 9 0,117-4 0,-149 9 0,-1 0 0,0-2 0,0 0 0,0-1 0,0 0 0,18-7 0,-11 5 0,0 1 0,0 0 0,1 2 0,-1 1 0,0 2 0,27 2 0,24 0 0,1818-3 0,-1858-2 0,64-11 0,-65 7 0,69-3 0,616 9-1365,-704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1:47.955"/>
    </inkml:context>
    <inkml:brush xml:id="br0">
      <inkml:brushProperty name="width" value="0.05" units="cm"/>
      <inkml:brushProperty name="height" value="0.05" units="cm"/>
      <inkml:brushProperty name="color" value="#E71224"/>
    </inkml:brush>
  </inkml:definitions>
  <inkml:trace contextRef="#ctx0" brushRef="#br0">33 148 24575,'1'1'0,"0"-1"0,0 1 0,0-1 0,0 1 0,-1-1 0,1 1 0,0 0 0,-1 0 0,1-1 0,0 1 0,-1 0 0,1 0 0,-1 0 0,1 0 0,-1 0 0,1 0 0,-1 0 0,0-1 0,1 1 0,-1 0 0,0 0 0,0 0 0,0 0 0,0 1 0,0-1 0,0 1 0,2 35 0,-2-32 0,1 511 0,-2-251 0,1-260 0,0 0 0,0 0 0,1 0 0,0 0 0,0 0 0,0-1 0,1 1 0,0 0 0,0-1 0,0 1 0,0-1 0,1 1 0,-1-1 0,1 0 0,0 0 0,1 0 0,3 3 0,5 4 0,1-1 0,0-1 0,28 15 0,-9-5 0,-17-11 0,-1 0 0,1-1 0,0-1 0,0-1 0,1 0 0,-1-1 0,1-1 0,23 3 0,12-3 0,68-5 0,25 2 0,-81 7 0,32 1 0,-49-8 0,-25 1 0,0-1 0,1 0 0,-1-2 0,-1-1 0,1 0 0,25-8 0,121-38 0,-162 47 0,0-1 0,0 1 0,0-1 0,0-1 0,0 1 0,0-1 0,-1 1 0,0-1 0,0-1 0,0 1 0,6-9 0,32-62 0,-35 60 0,0 1 0,1 0 0,1 1 0,15-20 0,-15 24 0,-3 4 0,0-1 0,0 0 0,-1 0 0,0 0 0,0 0 0,0-1 0,-1 0 0,0 0 0,0 0 0,-1 0 0,0-1 0,0 1 0,-1-1 0,0 0 0,2-13 0,0-4 0,1 0 0,9-29 0,-4 20 0,23-70 0,-23 77 0,0-1 0,-2 1 0,-2-1 0,0-1 0,-2 1 0,1-34 0,-5 55 0,0-9 0,0 1 0,-1-1 0,-6-29 0,5 39 0,0 0 0,-1 0 0,1 0 0,-1 1 0,0 0 0,0-1 0,-1 1 0,0 0 0,0 1 0,0-1 0,0 1 0,-1-1 0,-5-3 0,-6-3 0,0 2 0,0 0 0,-1 1 0,-32-12 0,26 11 0,7 5 0,-1 1 0,1 0 0,0 1 0,-1 1 0,1 1 0,-1 0 0,-21 3 0,-18 0 0,-4-1 0,33-1 0,-1-1 0,0 0 0,-29-6 0,48 4 0,1-1 0,0 0 0,-1-1 0,1 0 0,-12-7 0,-26-13 0,15 15 0,1 1 0,-1 2 0,0 1 0,0 1 0,0 2 0,-43 1 0,9 0 0,-58 3 0,83 12 0,1-1 0,-161 4 0,195-16-40,0-1 0,-1 1 0,1 0 0,0 0-1,0 0 1,0 1 0,0 0 0,0 0 0,0 0 0,0 0 0,1 1-1,-1 0 1,1 0 0,0 0 0,-1 1 0,2-1 0,-1 1-1,0 0 1,1 0 0,0 0 0,-1 1 0,2-1 0,-1 1 0,1 0-1,-1 0 1,1-1 0,0 1 0,1 1 0,-1-1 0,1 0-1,0 0 1,1 0 0,-1 10 0,1 2-6786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1:15.309"/>
    </inkml:context>
    <inkml:brush xml:id="br0">
      <inkml:brushProperty name="width" value="0.05" units="cm"/>
      <inkml:brushProperty name="height" value="0.05" units="cm"/>
      <inkml:brushProperty name="color" value="#E71224"/>
    </inkml:brush>
  </inkml:definitions>
  <inkml:trace contextRef="#ctx0" brushRef="#br0">1 0 24575,'4'0'0,"10"0"0,6 0 0,4 0 0,2 0 0,5 0 0,0 4 0,1 1 0,-7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3:14.639"/>
    </inkml:context>
    <inkml:brush xml:id="br0">
      <inkml:brushProperty name="width" value="0.05" units="cm"/>
      <inkml:brushProperty name="height" value="0.05" units="cm"/>
      <inkml:brushProperty name="color" value="#E71224"/>
    </inkml:brush>
  </inkml:definitions>
  <inkml:trace contextRef="#ctx0" brushRef="#br0">0 58 24575,'0'-2'0,"1"-1"0,-1 1 0,1-1 0,0 1 0,0-1 0,0 1 0,0 0 0,0-1 0,0 1 0,0 0 0,1 0 0,-1 0 0,1 0 0,0 0 0,-1 0 0,1 0 0,0 1 0,0-1 0,0 1 0,0-1 0,1 1 0,-1 0 0,0 0 0,1 0 0,-1 0 0,0 0 0,1 0 0,-1 1 0,1-1 0,-1 1 0,6 0 0,12-3 0,1 2 0,-1 0 0,22 2 0,-19 0 0,100-2 0,118 5 0,-152 9 0,-62-8 0,48 4 0,-11-7 0,64 11 0,-32-3 0,0-5 0,107-7 0,-52-1 0,-56 3-1365,-66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6:28:34.520"/>
    </inkml:context>
    <inkml:brush xml:id="br0">
      <inkml:brushProperty name="width" value="0.05" units="cm"/>
      <inkml:brushProperty name="height" value="0.05" units="cm"/>
      <inkml:brushProperty name="color" value="#E71224"/>
    </inkml:brush>
  </inkml:definitions>
  <inkml:trace contextRef="#ctx0" brushRef="#br0">0 1666 24575,'142'-2'0,"155"4"0,-283 0 0,0 1 0,0 0 0,0 1 0,-1 1 0,14 6 0,-11-5 0,0 0 0,0-1 0,20 4 0,13-4 0,1-2 0,-1-2 0,53-7 0,-99 6 0,1 0 0,0-1 0,-1 1 0,1-1 0,-1 0 0,1 0 0,-1 0 0,0-1 0,1 1 0,-1-1 0,0 0 0,0 0 0,0 0 0,0 0 0,0 0 0,-1-1 0,1 1 0,-1-1 0,0 0 0,1 0 0,-1 0 0,0 0 0,-1 0 0,1 0 0,0 0 0,-1-1 0,0 1 0,0-1 0,2-6 0,-1-7 0,0-1 0,-1 0 0,-1 0 0,-3-34 0,0 12 0,-2-608 0,7 382 0,-4 244 0,0-1 0,-1 0 0,-2 1 0,0 0 0,-1 0 0,-11-26 0,12 35 0,-1-10 0,2 0 0,0-1 0,1 0 0,1 1 0,1-1 0,4-36 0,-2-41 0,-1 98 0,0 0 0,-1 0 0,1 0 0,-1-1 0,1 1 0,-1 0 0,0 0 0,-1 0 0,1 0 0,0 0 0,-1 1 0,1-1 0,-1 0 0,0 1 0,0-1 0,0 1 0,0-1 0,-1 1 0,1 0 0,-1 0 0,1 0 0,-1 0 0,1 1 0,-1-1 0,0 1 0,0-1 0,0 1 0,0 0 0,-6-1 0,-7-1 0,1 1 0,-1 1 0,1 1 0,-1 0 0,-15 2 0,0 0 0,-486 4-1365,481-6-5461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6:28:31.830"/>
    </inkml:context>
    <inkml:brush xml:id="br0">
      <inkml:brushProperty name="width" value="0.05" units="cm"/>
      <inkml:brushProperty name="height" value="0.05" units="cm"/>
      <inkml:brushProperty name="color" value="#E71224"/>
    </inkml:brush>
  </inkml:definitions>
  <inkml:trace contextRef="#ctx0" brushRef="#br0">419 55 24575,'-49'-2'0,"0"-2"0,0-1 0,0-4 0,-65-18 0,110 25 0,0 1 0,0 0 0,0 0 0,-1 0 0,1 1 0,0-1 0,-1 1 0,1 0 0,0 0 0,0 1 0,-1-1 0,1 1 0,0 0 0,0 0 0,0 0 0,-6 3 0,7-2 0,0 1 0,1-1 0,-1 1 0,1 0 0,0 0 0,0 0 0,0 0 0,0 0 0,0 0 0,1 0 0,-1 1 0,1-1 0,0 1 0,0-1 0,0 1 0,1-1 0,-1 1 0,1-1 0,0 1 0,0 4 0,0 292 0,4-118 0,-4 641 0,1-805 0,1 0 0,1 0 0,0 0 0,1-1 0,1 0 0,1 0 0,1 0 0,15 29 0,-11-22 0,6 16 0,-12-25 0,1-1 0,1 0 0,0-1 0,12 17 0,-16-26 0,0 0 0,1 0 0,0 0 0,0 0 0,0-1 0,0 0 0,0 0 0,1 0 0,-1-1 0,1 1 0,0-1 0,0 0 0,0 0 0,0-1 0,0 0 0,9 2 0,41 1 0,0-2 0,68-6 0,-6 0 0,290 4-1365,-376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53.146"/>
    </inkml:context>
    <inkml:brush xml:id="br0">
      <inkml:brushProperty name="width" value="0.05" units="cm"/>
      <inkml:brushProperty name="height" value="0.05" units="cm"/>
      <inkml:brushProperty name="color" value="#E71224"/>
    </inkml:brush>
  </inkml:definitions>
  <inkml:trace contextRef="#ctx0" brushRef="#br0">1 28 24575,'3457'0'0,"-3433"-1"33,-1-2 0,33-6 0,0-1-1497,-25 6-5362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2:55.326"/>
    </inkml:context>
    <inkml:brush xml:id="br0">
      <inkml:brushProperty name="width" value="0.05" units="cm"/>
      <inkml:brushProperty name="height" value="0.05" units="cm"/>
      <inkml:brushProperty name="color" value="#E71224"/>
    </inkml:brush>
  </inkml:definitions>
  <inkml:trace contextRef="#ctx0" brushRef="#br0">268 57 24575,'-9'0'0,"0"0"0,0 0 0,0 1 0,0 0 0,0 1 0,0 0 0,-11 4 0,14-3 0,0 0 0,1 1 0,0-1 0,-1 1 0,1 0 0,1 1 0,-1-1 0,0 1 0,1 0 0,-7 10 0,-2 2 0,0 1 0,2 0 0,0 1 0,1 0 0,1 1 0,1 0 0,-7 25 0,5 0 0,2 0 0,1 1 0,3-1 0,2 62 0,2-41 0,-2-34 0,3 1 0,6 54 0,-5-77 0,0 0 0,1 1 0,0-1 0,1 0 0,0 0 0,1-1 0,-1 1 0,2-1 0,0 0 0,0-1 0,0 1 0,11 9 0,-12-11 0,1-1 0,1 0 0,-1 0 0,1 0 0,0-1 0,1 0 0,-1 0 0,1-1 0,0 0 0,0 0 0,0-1 0,0 0 0,1-1 0,-1 1 0,1-2 0,0 1 0,0-1 0,-1 0 0,11-1 0,43 0 0,170-4 0,-221 3 0,0-1 0,0 0 0,-1-1 0,1 0 0,0-1 0,-1 0 0,0 0 0,0-1 0,-1-1 0,1 0 0,-1 0 0,0-1 0,0 0 0,-1 0 0,0-1 0,-1 0 0,1 0 0,-2-1 0,1 0 0,-1 0 0,0-1 0,-1 0 0,7-19 0,-1 1 0,-1-2 0,-2 1 0,-1-2 0,-1 1 0,-2 0 0,-1-1 0,-2-44 0,0 0 0,1 26 0,-7-53 0,4 88 0,-2-1 0,1 1 0,-2-1 0,0 1 0,-1 0 0,0 1 0,-1-1 0,-8-12 0,8 15 0,-8-12 0,-28-36 0,36 51 0,-1 1 0,0 1 0,-1-1 0,1 1 0,-1 0 0,0 1 0,-1 0 0,-10-5 0,-1 2 0,0 1 0,-1 1 0,0 0 0,-1 2 0,1 0 0,-1 2 0,0 0 0,0 2 0,-25 2 0,43-2-45,-21 0-285,0 1 0,1 1 0,-31 7 0,33-3-6496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45.805"/>
    </inkml:context>
    <inkml:brush xml:id="br0">
      <inkml:brushProperty name="width" value="0.05" units="cm"/>
      <inkml:brushProperty name="height" value="0.05" units="cm"/>
      <inkml:brushProperty name="color" value="#E71224"/>
    </inkml:brush>
  </inkml:definitions>
  <inkml:trace contextRef="#ctx0" brushRef="#br0">0 1 24575,'1851'0'-1365,"-1819"0"-5461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43.210"/>
    </inkml:context>
    <inkml:brush xml:id="br0">
      <inkml:brushProperty name="width" value="0.05" units="cm"/>
      <inkml:brushProperty name="height" value="0.05" units="cm"/>
      <inkml:brushProperty name="color" value="#E71224"/>
    </inkml:brush>
  </inkml:definitions>
  <inkml:trace contextRef="#ctx0" brushRef="#br0">0 1 24575,'3312'0'0,"-3279"2"0,64 11 0,-62-6 0,53 2 0,55-8 0,-45-2 0,136 18 0,-121-7 0,207-6 0,-158-7 0,3351 3 0,-3494 1 0,0 2 0,0 0 0,0 1 0,-1 0 0,26 11 0,-23-8 0,1 0 0,-1-2 0,38 5 0,204-6 0,-171-6 0,172 18 0,-156-5 0,0-5 0,113-9 0,-55 0 0,8 6 0,188-7 0,-266-9 0,-63 7 0,52-3 0,-70 9 0,1-1 0,-1 0 0,0 0 0,0-2 0,0 0 0,-1 0 0,1-2 0,20-8 0,-7 3 0,1 1 0,1 1 0,57-8 0,-50 10 0,7 1-682,83 0-1,-96 5-6143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38.509"/>
    </inkml:context>
    <inkml:brush xml:id="br0">
      <inkml:brushProperty name="width" value="0.05" units="cm"/>
      <inkml:brushProperty name="height" value="0.05" units="cm"/>
      <inkml:brushProperty name="color" value="#E71224"/>
    </inkml:brush>
  </inkml:definitions>
  <inkml:trace contextRef="#ctx0" brushRef="#br0">1 1 24575,'652'0'-1365,"-627"0"-5461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37.570"/>
    </inkml:context>
    <inkml:brush xml:id="br0">
      <inkml:brushProperty name="width" value="0.05" units="cm"/>
      <inkml:brushProperty name="height" value="0.05" units="cm"/>
      <inkml:brushProperty name="color" value="#E71224"/>
    </inkml:brush>
  </inkml:definitions>
  <inkml:trace contextRef="#ctx0" brushRef="#br0">1 32 24575,'0'-1'0,"1"-1"0,-1 1 0,1 0 0,0-1 0,-1 1 0,1 0 0,0 0 0,0 0 0,0 0 0,0 0 0,0 0 0,0 0 0,0 0 0,0 0 0,1 0 0,-1 0 0,0 1 0,1-1 0,-1 0 0,0 1 0,1-1 0,-1 1 0,0 0 0,1-1 0,-1 1 0,1 0 0,2 0 0,47-5 0,-44 5 0,490-3 64,-256 5-1493,-216-2-5397</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32.588"/>
    </inkml:context>
    <inkml:brush xml:id="br0">
      <inkml:brushProperty name="width" value="0.05" units="cm"/>
      <inkml:brushProperty name="height" value="0.05" units="cm"/>
      <inkml:brushProperty name="color" value="#E71224"/>
    </inkml:brush>
  </inkml:definitions>
  <inkml:trace contextRef="#ctx0" brushRef="#br0">1 0 24575,'1030'0'0,"-991"3"30,0 1 0,0 2 0,40 11 0,43 7-1515,-91-20-5341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28.116"/>
    </inkml:context>
    <inkml:brush xml:id="br0">
      <inkml:brushProperty name="width" value="0.05" units="cm"/>
      <inkml:brushProperty name="height" value="0.05" units="cm"/>
      <inkml:brushProperty name="color" value="#E71224"/>
    </inkml:brush>
  </inkml:definitions>
  <inkml:trace contextRef="#ctx0" brushRef="#br0">150 301 24575,'0'2884'0,"-2"-2860"0,-1-1 0,0 1 0,-2-1 0,-12 38 0,9-35 0,1 0 0,1 1 0,-3 28 0,5 33 0,-10 89 0,7-108 0,4 107 0,1 0 0,-12-59 0,6-65 0,0 59 0,8 1025 0,1-501 0,2-598 0,1 1 0,2-1 0,15 56 0,-11-62 0,2 0 0,1-1 0,30 52 0,-8-19 0,-26-47 0,0-2 0,2 1 0,0-1 0,0-1 0,2 0 0,-1 0 0,2-1 0,-1-1 0,2 0 0,15 8 0,28 15 0,82 34 0,-88-45 0,124 51 0,-149-65 0,0-2 0,1-1 0,0 0 0,48 1 0,137 6 0,89 1 0,4012-15 0,-4276-2 0,0-2 0,0-1 0,-1-2 0,70-24 0,-53 15 0,-24 8 0,11-2 0,0-2 0,-1-1 0,0-2 0,-1-2 0,65-41 0,-85 45 0,0-2 0,0-1 0,-2 0 0,0-1 0,-1-1 0,-1-1 0,-1 0 0,21-39 0,-10 17 0,-10 19 0,-2 0 0,0-1 0,-1 0 0,-1-1 0,-2 0 0,0-1 0,6-36 0,41-226 0,-38 140 0,-3-168 0,-16-1979 0,-1 2240 0,-2-1 0,-3 1 0,-24-99 0,-67-153 0,75 243 0,-19-70 0,20 60 0,-49-111 0,-96-199 0,151 354 0,-2 0 0,-1 1 0,-1 1 0,-1 1 0,-2 1 0,0 1 0,-2 0 0,-36-26 0,3 9 0,-1 3 0,-2 2 0,-67-30 0,-42-23 0,-198-141 0,264 168 0,-212-94 0,85 33 0,111 55 0,-62-46 0,131 79 0,-2 2 0,-2 2 0,-82-34 0,-15 2 0,80 33 0,-137-42 0,95 40 0,-150-64 0,241 89 0,0 2 0,-1 0 0,1 2 0,-1 0 0,0 2 0,-39 0 0,36 2 0,0-1 0,0-1 0,0-2 0,-43-11 0,33 5 0,-1 1 0,0 2 0,-77-5 0,-119 13 0,92 2 0,-56-5 0,-218 5 0,380 1 0,2 1 0,-39 12 0,-39 5 0,75-17 0,-345 49 0,315-41 0,1 4 0,-68 26 0,11-11 0,0-1 0,26-2 0,74-24 0,0 1 0,1 0 0,0 2 0,0 1 0,1 1 0,0 0 0,0 2 0,-22 17 0,-25 31-1365,41-37-5461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7:07:23.450"/>
    </inkml:context>
    <inkml:brush xml:id="br0">
      <inkml:brushProperty name="width" value="0.05" units="cm"/>
      <inkml:brushProperty name="height" value="0.05" units="cm"/>
      <inkml:brushProperty name="color" value="#E71224"/>
    </inkml:brush>
  </inkml:definitions>
  <inkml:trace contextRef="#ctx0" brushRef="#br0">1 1 24575,'0'2'0,"1"1"0,-1-1 0,1 1 0,0-1 0,0 0 0,0 1 0,0-1 0,0 0 0,1 0 0,-1 0 0,1 0 0,-1 0 0,1 0 0,0 0 0,-1-1 0,1 1 0,0 0 0,0-1 0,0 0 0,0 1 0,1-1 0,-1 0 0,0 0 0,1 0 0,-1-1 0,0 1 0,1 0 0,3 0 0,9 2 0,1 0 0,31 2 0,-43-5 0,72 3 0,106 11 0,-71-4 0,199-6 0,-154-7 0,961 3 0,-1093-1 0,-1-2 0,1 0 0,-1-2 0,36-11 0,-30 7 0,0 2 0,31-4 0,68 3 0,136 9 0,-87 2 0,2435-3 0,-2573-2 67,60-11 0,11 0-1566,-82 11-5327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2:53.738"/>
    </inkml:context>
    <inkml:brush xml:id="br0">
      <inkml:brushProperty name="width" value="0.05" units="cm"/>
      <inkml:brushProperty name="height" value="0.05" units="cm"/>
      <inkml:brushProperty name="color" value="#E71224"/>
    </inkml:brush>
  </inkml:definitions>
  <inkml:trace contextRef="#ctx0" brushRef="#br0">1360 1180 24575,'0'1'0,"0"-1"0,0 0 0,0 1 0,0-1 0,0 1 0,0-1 0,0 1 0,0-1 0,-1 1 0,1-1 0,0 1 0,0-1 0,0 1 0,-1-1 0,1 0 0,0 1 0,0-1 0,-1 0 0,1 1 0,0-1 0,-1 0 0,1 1 0,-1-1 0,1 0 0,0 1 0,-1-1 0,1 0 0,-1 0 0,1 0 0,-1 1 0,1-1 0,0 0 0,-1 0 0,0 0 0,-23-3 0,-19-16 0,-1-13 0,1-2 0,1-1 0,-53-61 0,19 30 0,28 27 0,27 20 0,-191-183 0,183 168 0,-3 1 0,-1 2 0,-1 1 0,-1 2 0,-40-25 0,-89-59 0,62 41-1365,87 60-5461</inkml:trace>
  <inkml:trace contextRef="#ctx0" brushRef="#br0" timeOffset="1726.67">168 414 24575,'-3'0'0,"-1"0"0,1-1 0,-1 0 0,1 1 0,-1-1 0,1 0 0,0-1 0,0 1 0,-1 0 0,1-1 0,0 0 0,0 0 0,1 0 0,-1 0 0,0 0 0,1-1 0,-1 1 0,1-1 0,0 1 0,0-1 0,-3-4 0,-3-7 0,0-1 0,2 1 0,-9-24 0,1 2 0,4 11 0,2-1 0,0 0 0,2 0 0,0-1 0,-3-51 0,9 72 0,-1 5 0,1-1 0,0 1 0,-1 0 0,1-1 0,0 1 0,0 0 0,-1-1 0,1 1 0,0 0 0,1-1 0,-1 1 0,0 0 0,0 0 0,0-1 0,1 1 0,-1 0 0,1-1 0,-1 1 0,1 0 0,0 0 0,-1 0 0,1 0 0,0 0 0,0 0 0,-1 0 0,1 0 0,0 0 0,0 0 0,0 0 0,0 0 0,1 0 0,-1 1 0,0-1 0,0 0 0,0 1 0,0-1 0,1 1 0,-1 0 0,0-1 0,1 1 0,-1 0 0,0 0 0,1 0 0,-1 0 0,0 0 0,1 0 0,0 0 0,9 2 0,0 1 0,0-1 0,0 2 0,19 8 0,-4-1 0,27 8 0,-22-8 0,1-1 0,0-1 0,38 6 0,-44-11-1365,-3 2-5461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2:46.764"/>
    </inkml:context>
    <inkml:brush xml:id="br0">
      <inkml:brushProperty name="width" value="0.05" units="cm"/>
      <inkml:brushProperty name="height" value="0.05" units="cm"/>
      <inkml:brushProperty name="color" value="#E71224"/>
    </inkml:brush>
  </inkml:definitions>
  <inkml:trace contextRef="#ctx0" brushRef="#br0">0 30 24575,'1'-1'0,"-1"0"0,1-1 0,0 1 0,0 0 0,0 0 0,0 0 0,-1 0 0,1 0 0,1 0 0,-1 0 0,0 0 0,0 1 0,0-1 0,0 0 0,1 1 0,-1-1 0,0 1 0,1-1 0,-1 1 0,0-1 0,1 1 0,-1 0 0,0 0 0,3 0 0,40-6 0,-40 6 0,419-6 0,-229 9 0,895-3-1365,-1060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2:35.944"/>
    </inkml:context>
    <inkml:brush xml:id="br0">
      <inkml:brushProperty name="width" value="0.05" units="cm"/>
      <inkml:brushProperty name="height" value="0.05" units="cm"/>
      <inkml:brushProperty name="color" value="#E71224"/>
    </inkml:brush>
  </inkml:definitions>
  <inkml:trace contextRef="#ctx0" brushRef="#br0">0 0 24575,'1610'0'0,"-1596"0"0,0 1 0,0 1 0,-1 0 0,1 1 0,0 0 0,-1 1 0,0 0 0,0 2 0,0-1 0,-1 1 0,16 11 0,-11-8 0,0-1 0,1 0 0,0-2 0,0 0 0,1-1 0,-1 0 0,1-2 0,25 2 0,162-4 0,-106-4 0,1251 3 0,-1336 0-341,0-1 0,0-1-1,26-5 1,-21 1-6485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9:34.499"/>
    </inkml:context>
    <inkml:brush xml:id="br0">
      <inkml:brushProperty name="width" value="0.05" units="cm"/>
      <inkml:brushProperty name="height" value="0.05" units="cm"/>
      <inkml:brushProperty name="color" value="#E71224"/>
    </inkml:brush>
  </inkml:definitions>
  <inkml:trace contextRef="#ctx0" brushRef="#br0">1657 2 24575,'-937'0'0,"909"2"0,1 1 0,-1 1 0,-44 14 0,-30 4 0,86-19 0,0 1 0,0 1 0,1 0 0,0 1 0,0 0 0,0 2 0,1-1 0,0 2 0,1 0 0,0 0 0,-17 16 0,-10 14 0,-66 83 0,98-111 0,-8 8 0,2 2 0,0-1 0,1 2 0,-10 22 0,15-21 0,1 0 0,1 1 0,0 0 0,2 0 0,-2 38 0,7 129 0,2-83 0,-3 773 0,1-864 0,1 0 0,1 1 0,0-1 0,12 32 0,-9-31 0,-1 1 0,0-1 0,-2 1 0,3 22 0,-8 114 0,3 49 0,2-185 0,0 1 0,2 0 0,8 22 0,-7-25 0,-1 0 0,-1 0 0,0 0 0,2 32 0,-5-26 0,1-1 0,2 1 0,0 0 0,2-1 0,0 0 0,15 34 0,14 41 0,32 76 0,-25-72 0,24 49 0,-21-47 0,-29-63 0,27 47 0,-21-43 0,24 66 0,-19-44 0,14 45 0,-28-73 0,1 0 0,2-1 0,35 59 0,-38-74 0,19 45 0,-27-54 0,0 1 0,1-1 0,1 0 0,0-1 0,1 0 0,0 0 0,1 0 0,0-1 0,20 18 0,-18-21 0,1 0 0,1-1 0,-1 0 0,1-1 0,0-1 0,0 0 0,1 0 0,0-1 0,-1-1 0,30 3 0,7-3 0,91-6 0,-40-1 0,2554 4 0,-2618-1 0,0-2 0,0-2 0,0-1 0,60-19 0,139-62 0,26-7 0,-170 70 0,111-33 0,-150 34 0,0-2 0,-2-2 0,85-61 0,-99 64 0,6-5 0,62-29 0,-75 41 0,-1-1 0,0-2 0,-2 0 0,0-2 0,-1-2 0,-2 0 0,41-50 0,-38 35 0,-1-1 0,21-44 0,29-47 0,-47 89 0,-3-1 0,-2-2 0,-1 0 0,-3-2 0,-1 0 0,-3-1 0,-2-1 0,9-54 0,23-95 0,-31 150 0,-3 0 0,-2-1 0,7-98 0,-15 111 0,2 1 0,14-59 0,-10 57 0,-2 1 0,3-49 0,-7-539 0,-5 290 0,3 323 0,1-2 0,-1-1 0,0 1 0,-1 0 0,-1 0 0,0-1 0,0 1 0,-2 0 0,1 1 0,-8-17 0,-25-63 0,27 65 0,-1 0 0,-28-51 0,-36-28 0,65 91 0,-1 0 0,-1 0 0,-1 1 0,0 0 0,0 1 0,-18-14 0,-4 0 0,-55-34 0,61 46 0,-1 1 0,-47-16 0,-16-7 0,63 25 0,0 1 0,-53-11 0,45 13 0,-45-17 0,54 15 0,-1 1 0,0 2 0,-1 1 0,-50-6 0,16 6 0,-160-9 0,-700 17 0,883-3 0,-48-9 0,46 5 0,-43 0 0,-1041 7 0,1106-2 0,0-2 0,0 0 0,0-1 0,-25-9 0,21 6 0,-1 1 0,-31-4 0,-118 6 0,118 5 0,-1-2 0,-64-11 0,66 2 0,10 1 0,0 2 0,-72-1 0,-211 9-1365,305-1-5461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2:26.502"/>
    </inkml:context>
    <inkml:brush xml:id="br0">
      <inkml:brushProperty name="width" value="0.05" units="cm"/>
      <inkml:brushProperty name="height" value="0.05" units="cm"/>
      <inkml:brushProperty name="color" value="#E71224"/>
    </inkml:brush>
  </inkml:definitions>
  <inkml:trace contextRef="#ctx0" brushRef="#br0">0 0 24575,'4'3'0,"-1"0"0,1-1 0,0 1 0,0-1 0,1 0 0,-1 0 0,0 0 0,1-1 0,-1 0 0,1 0 0,-1 0 0,8 1 0,62 0 0,-52-2 0,5 0 0,56 1 0,104 13 0,-79-4 0,209-7 0,-153-6 0,1439 3-1365,-1572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2:06.841"/>
    </inkml:context>
    <inkml:brush xml:id="br0">
      <inkml:brushProperty name="width" value="0.05" units="cm"/>
      <inkml:brushProperty name="height" value="0.05" units="cm"/>
      <inkml:brushProperty name="color" value="#E71224"/>
    </inkml:brush>
  </inkml:definitions>
  <inkml:trace contextRef="#ctx0" brushRef="#br0">0 0 24575,'1130'0'-1365,"-1103"0"-5461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55.903"/>
    </inkml:context>
    <inkml:brush xml:id="br0">
      <inkml:brushProperty name="width" value="0.05" units="cm"/>
      <inkml:brushProperty name="height" value="0.05" units="cm"/>
      <inkml:brushProperty name="color" value="#E71224"/>
    </inkml:brush>
  </inkml:definitions>
  <inkml:trace contextRef="#ctx0" brushRef="#br0">0 0 24575,'1075'0'-1365,"-1047"0"-5461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50.062"/>
    </inkml:context>
    <inkml:brush xml:id="br0">
      <inkml:brushProperty name="width" value="0.05" units="cm"/>
      <inkml:brushProperty name="height" value="0.05" units="cm"/>
      <inkml:brushProperty name="color" value="#E71224"/>
    </inkml:brush>
  </inkml:definitions>
  <inkml:trace contextRef="#ctx0" brushRef="#br0">0 0 24575,'1059'0'-1365,"-1036"0"-5461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46.222"/>
    </inkml:context>
    <inkml:brush xml:id="br0">
      <inkml:brushProperty name="width" value="0.05" units="cm"/>
      <inkml:brushProperty name="height" value="0.05" units="cm"/>
      <inkml:brushProperty name="color" value="#E71224"/>
    </inkml:brush>
  </inkml:definitions>
  <inkml:trace contextRef="#ctx0" brushRef="#br0">0 0 24575,'1203'0'-1365,"-1174"0"-5461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41.129"/>
    </inkml:context>
    <inkml:brush xml:id="br0">
      <inkml:brushProperty name="width" value="0.05" units="cm"/>
      <inkml:brushProperty name="height" value="0.05" units="cm"/>
      <inkml:brushProperty name="color" value="#E71224"/>
    </inkml:brush>
  </inkml:definitions>
  <inkml:trace contextRef="#ctx0" brushRef="#br0">0 1 24575,'25'-1'0,"0"2"0,0 0 0,0 2 0,0 0 0,0 2 0,30 10 0,-21-6-40,0-2 1,1-1-1,0-2 0,0-1 0,0-2 1,47-4-1,-15 2-1047,-39 1-5739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37.440"/>
    </inkml:context>
    <inkml:brush xml:id="br0">
      <inkml:brushProperty name="width" value="0.05" units="cm"/>
      <inkml:brushProperty name="height" value="0.05" units="cm"/>
      <inkml:brushProperty name="color" value="#E71224"/>
    </inkml:brush>
  </inkml:definitions>
  <inkml:trace contextRef="#ctx0" brushRef="#br0">0 0 24575,'552'0'-1365,"-526"0"-5461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27.883"/>
    </inkml:context>
    <inkml:brush xml:id="br0">
      <inkml:brushProperty name="width" value="0.05" units="cm"/>
      <inkml:brushProperty name="height" value="0.05" units="cm"/>
      <inkml:brushProperty name="color" value="#E71224"/>
    </inkml:brush>
  </inkml:definitions>
  <inkml:trace contextRef="#ctx0" brushRef="#br0">0 0 24575,'498'0'-1365,"-472"0"-5461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19.063"/>
    </inkml:context>
    <inkml:brush xml:id="br0">
      <inkml:brushProperty name="width" value="0.05" units="cm"/>
      <inkml:brushProperty name="height" value="0.05" units="cm"/>
      <inkml:brushProperty name="color" value="#E71224"/>
    </inkml:brush>
  </inkml:definitions>
  <inkml:trace contextRef="#ctx0" brushRef="#br0">0 0 24575,'0'2'0,"0"1"0,1-1 0,-1 0 0,1 1 0,0-1 0,-1 0 0,1 0 0,0 0 0,0 1 0,0-1 0,1 0 0,-1 0 0,0 0 0,1-1 0,-1 1 0,1 0 0,0-1 0,0 1 0,-1-1 0,1 1 0,0-1 0,0 0 0,0 0 0,1 0 0,-1 0 0,0 0 0,0 0 0,0 0 0,1-1 0,-1 1 0,5-1 0,9 3 0,1-2 0,-1 0 0,26-1 0,-23-1 0,1357-1 0,-1332 0 0,54-9 0,-51 4 0,49 0 0,268 8-1365,-336-1-5461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12.883"/>
    </inkml:context>
    <inkml:brush xml:id="br0">
      <inkml:brushProperty name="width" value="0.05" units="cm"/>
      <inkml:brushProperty name="height" value="0.05" units="cm"/>
      <inkml:brushProperty name="color" value="#E71224"/>
    </inkml:brush>
  </inkml:definitions>
  <inkml:trace contextRef="#ctx0" brushRef="#br0">0 0 24575,'2'3'0,"0"-1"0,0 1 0,1-1 0,-1 0 0,0 1 0,1-1 0,0 0 0,0-1 0,-1 1 0,1 0 0,0-1 0,0 0 0,0 1 0,6 0 0,-6-1 0,13 5 0,1-1 0,0 0 0,0-2 0,0 0 0,30 2 0,92-7 0,-54-1 0,618 3-1365,-677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9:43.358"/>
    </inkml:context>
    <inkml:brush xml:id="br0">
      <inkml:brushProperty name="width" value="0.05" units="cm"/>
      <inkml:brushProperty name="height" value="0.05" units="cm"/>
      <inkml:brushProperty name="color" value="#E71224"/>
    </inkml:brush>
  </inkml:definitions>
  <inkml:trace contextRef="#ctx0" brushRef="#br0">610 1973 24575,'1'1'0,"-1"0"0,1 1 0,-1-1 0,1 0 0,0 0 0,-1 0 0,1 0 0,0 0 0,0 0 0,-1-1 0,1 1 0,0 0 0,0 0 0,0 0 0,0-1 0,0 1 0,0-1 0,1 1 0,-1-1 0,0 1 0,0-1 0,0 0 0,0 1 0,1-1 0,-1 0 0,0 0 0,3 0 0,40 4 0,-37-4 0,537 3 0,-278-5 0,-263 2 0,0 0 0,0 0 0,0 0 0,0 0 0,0 0 0,0-1 0,-1 1 0,1-1 0,0 0 0,0 0 0,0 0 0,-1 0 0,1-1 0,-1 1 0,1-1 0,-1 1 0,1-1 0,-1 0 0,4-4 0,-4 2 0,0 0 0,0 0 0,0 0 0,0-1 0,-1 1 0,1-1 0,-1 0 0,-1 1 0,1-1 0,0 0 0,-1-8 0,-2-242 0,-1 89 0,1 130 0,-1 0 0,-16-64 0,10 60 0,-6-75 0,13 96 0,0 1 0,-2 0 0,0 0 0,-1 0 0,0 0 0,-2 1 0,-11-23 0,14 31 0,-2-10 0,0 0 0,1 0 0,1-1 0,1 0 0,-1-38 0,-4-25 0,-4-72 0,12 123 0,-1 1 0,-2-1 0,-1 1 0,-1 0 0,-2 0 0,-12-33 0,13 43 0,0 0 0,1 0 0,2-1 0,-2-22 0,4 28 0,0 0 0,-1 1 0,-1 0 0,0-1 0,-1 1 0,-1 0 0,0 1 0,-1-1 0,-12-19 0,15 30 0,-1 0 0,1 1 0,-1 0 0,0-1 0,0 1 0,0 1 0,0-1 0,0 0 0,-1 1 0,1 0 0,-1 0 0,0 1 0,1-1 0,-1 1 0,0 0 0,0 0 0,-6 0 0,-13-1 0,0 2 0,-33 2 0,18 0 0,-715 2 95,457-5-1555,266 1-5366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1:07.805"/>
    </inkml:context>
    <inkml:brush xml:id="br0">
      <inkml:brushProperty name="width" value="0.05" units="cm"/>
      <inkml:brushProperty name="height" value="0.05" units="cm"/>
      <inkml:brushProperty name="color" value="#E71224"/>
    </inkml:brush>
  </inkml:definitions>
  <inkml:trace contextRef="#ctx0" brushRef="#br0">0 0 24575,'3828'0'0,"-3804"2"0,-1 2 0,0 0 0,0 1 0,0 2 0,35 14 0,-16-6 0,-6-7 0,0 0 0,0-3 0,1-1 0,0-2 0,0-1 0,46-5 0,13 1 0,51 1 0,172 5 0,-225 12-1365,-70-10-5461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0:59.619"/>
    </inkml:context>
    <inkml:brush xml:id="br0">
      <inkml:brushProperty name="width" value="0.05" units="cm"/>
      <inkml:brushProperty name="height" value="0.05" units="cm"/>
      <inkml:brushProperty name="color" value="#E71224"/>
    </inkml:brush>
  </inkml:definitions>
  <inkml:trace contextRef="#ctx0" brushRef="#br0">0 0 24575,'2832'0'-1365,"-2800"0"-5461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0:45.133"/>
    </inkml:context>
    <inkml:brush xml:id="br0">
      <inkml:brushProperty name="width" value="0.05" units="cm"/>
      <inkml:brushProperty name="height" value="0.05" units="cm"/>
      <inkml:brushProperty name="color" value="#E71224"/>
    </inkml:brush>
  </inkml:definitions>
  <inkml:trace contextRef="#ctx0" brushRef="#br0">4 60 24575,'0'0'0,"-1"-1"0,1 1 0,0 0 0,0 0 0,-1-1 0,1 1 0,0 0 0,0-1 0,0 1 0,-1-1 0,1 1 0,0 0 0,0-1 0,0 1 0,0-1 0,0 1 0,0 0 0,0-1 0,0 1 0,0-1 0,0 1 0,0 0 0,0-1 0,0 1 0,0-1 0,0 1 0,0 0 0,1-1 0,-1 1 0,0-1 0,0 1 0,0 0 0,1-1 0,-1 1 0,0-1 0,18-12 0,25-3 0,-4 9 0,1 2 0,0 2 0,0 1 0,57 6 0,-4-1 0,-30-3-1365,-37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0:21.854"/>
    </inkml:context>
    <inkml:brush xml:id="br0">
      <inkml:brushProperty name="width" value="0.05" units="cm"/>
      <inkml:brushProperty name="height" value="0.05" units="cm"/>
      <inkml:brushProperty name="color" value="#E71224"/>
    </inkml:brush>
  </inkml:definitions>
  <inkml:trace contextRef="#ctx0" brushRef="#br0">0 0 24575,'1465'0'-1365,"-1435"0"-5461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0:14.883"/>
    </inkml:context>
    <inkml:brush xml:id="br0">
      <inkml:brushProperty name="width" value="0.05" units="cm"/>
      <inkml:brushProperty name="height" value="0.05" units="cm"/>
      <inkml:brushProperty name="color" value="#E71224"/>
    </inkml:brush>
  </inkml:definitions>
  <inkml:trace contextRef="#ctx0" brushRef="#br0">0 0 24575,'559'0'0,"-532"1"0,-1 2 0,29 6 0,-25-3 0,43 2 0,-56-7 0,1 2 0,-1 0 0,1 1 0,28 11 0,-28-9 0,1 0 0,0-1 0,37 4 0,349-6 0,-202-6 0,1737 3 0,-1900 2 0,57 10 0,32 2 0,854-12 0,-479-5 0,1703 3 0,-2192-1 19,-1-1-1,1 0 1,0-1-1,-1-1 1,0 0-1,15-6 0,51-14-1512,-58 21-5332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10:07.228"/>
    </inkml:context>
    <inkml:brush xml:id="br0">
      <inkml:brushProperty name="width" value="0.05" units="cm"/>
      <inkml:brushProperty name="height" value="0.05" units="cm"/>
      <inkml:brushProperty name="color" value="#E71224"/>
    </inkml:brush>
  </inkml:definitions>
  <inkml:trace contextRef="#ctx0" brushRef="#br0">1 483 24575,'24'0'0,"-1"1"0,1 0 0,-1 2 0,0 1 0,0 1 0,0 1 0,40 16 0,-38-13 0,1-1 0,0-1 0,0-1 0,1-1 0,45 3 0,139-10 0,-83-1 0,-44 4 0,98-3 0,-171 1 0,-1-1 0,0-1 0,1 1 0,-1-2 0,0 1 0,-1-2 0,1 1 0,-1-1 0,0-1 0,0 1 0,0-2 0,-1 1 0,0-1 0,0 0 0,-1-1 0,0 0 0,0 0 0,-1 0 0,0-1 0,0 0 0,-1 0 0,0-1 0,-1 1 0,0-1 0,-1 0 0,0 0 0,0-1 0,-1 1 0,2-15 0,-3 15 0,-1 1 0,0-1 0,0 1 0,-1-1 0,0 0 0,0 1 0,-5-17 0,3 20 0,0 1 0,0-1 0,0 0 0,0 1 0,-1 0 0,0 0 0,0 0 0,-1 0 0,1 1 0,-1 0 0,0-1 0,-8-4 0,-24-14 0,-47-22 0,-22-14 0,93 52 0,0 0 0,0 1 0,-1 0 0,0 1 0,0 1 0,0 0 0,-1 1 0,1 0 0,-17 0 0,-21 1 0,-66 5 0,29 0 0,32-4 0,17 0 0,0 2 0,-42 6 0,71-6 0,0 1 0,0 1 0,0 0 0,0 1 0,0 0 0,1 0 0,-1 1 0,1 1 0,1 0 0,-1 0 0,-15 13 0,-30 22 0,48-37 0,0 1 0,0-1 0,0 1 0,0 0 0,1 1 0,0 0 0,0 0 0,0 0 0,1 0 0,0 1 0,0 0 0,1 0 0,0 1 0,-5 11 0,1 6 30,1 0 0,1 1 0,-5 42 0,11-56-179,-1 1 1,2-1-1,0 0 1,0 1-1,1-1 1,0 0-1,1 0 1,1-1-1,9 22 1,-2-10-6678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09:44.515"/>
    </inkml:context>
    <inkml:brush xml:id="br0">
      <inkml:brushProperty name="width" value="0.05" units="cm"/>
      <inkml:brushProperty name="height" value="0.05" units="cm"/>
      <inkml:brushProperty name="color" value="#E71224"/>
    </inkml:brush>
  </inkml:definitions>
  <inkml:trace contextRef="#ctx0" brushRef="#br0">349 0 24575,'9'1'0,"0"1"0,-1 0 0,1 0 0,-1 0 0,1 1 0,8 5 0,21 6 0,-8-8 0,0-1 0,0-1 0,36-1 0,-9 0 0,-44-1 0,-1 1 0,0-1 0,0 2 0,21 8 0,27 8 0,136 15 0,-193-34 0,0 0 0,0-1 0,0 1 0,0 0 0,0 0 0,0 1 0,0-1 0,-1 0 0,1 1 0,0 0 0,-1 0 0,0-1 0,1 2 0,-1-1 0,0 0 0,0 0 0,0 1 0,0-1 0,0 1 0,-1-1 0,1 1 0,-1 0 0,0 0 0,1 0 0,-1 0 0,-1 0 0,1 0 0,0 0 0,0 5 0,1 10 0,-1 1 0,-1-1 0,-4 37 0,2-18 0,2 95 0,2-76 0,-2 1 0,-10 63 0,6-100 0,-2-1 0,0 0 0,-2 0 0,0-1 0,-1 0 0,-13 21 0,10-19 0,1 0 0,1 1 0,1 0 0,-10 34 0,11-19 0,6-22 0,-1 1 0,-1 0 0,0-1 0,-1 0 0,-7 14 0,9-24 0,1 0 0,-1 0 0,0 0 0,0 0 0,-1-1 0,1 1 0,0-1 0,-1 0 0,0 0 0,0 0 0,0-1 0,0 1 0,0-1 0,-1 0 0,1 0 0,-1 0 0,1-1 0,-1 0 0,-9 2 0,-28 1 0,-1-2 0,0-1 0,-42-6 0,-23 0 0,-14 3 0,-190 5 0,281 1-1365,6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09:41.383"/>
    </inkml:context>
    <inkml:brush xml:id="br0">
      <inkml:brushProperty name="width" value="0.05" units="cm"/>
      <inkml:brushProperty name="height" value="0.05" units="cm"/>
      <inkml:brushProperty name="color" value="#E71224"/>
    </inkml:brush>
  </inkml:definitions>
  <inkml:trace contextRef="#ctx0" brushRef="#br0">379 1119 24575,'-11'-1'0,"-1"0"0,1-1 0,0 0 0,-12-5 0,-40-5 0,38 8 0,1-1 0,-1-1 0,1-1 0,0-1 0,-40-20 0,59 26 0,1 0 0,0-1 0,1 0 0,-1 0 0,0 0 0,1 0 0,0-1 0,0 1 0,0-1 0,0 0 0,0 0 0,1 0 0,0 0 0,0 0 0,0-1 0,0 1 0,0-1 0,1 1 0,0-1 0,0 1 0,0-9 0,-1-11 0,1 0 0,1 0 0,4-28 0,-1 7 0,-2 21 0,0 0 0,2 0 0,2 1 0,0-1 0,1 1 0,1 0 0,1 0 0,1 1 0,1 0 0,14-22 0,-19 35 0,0-1 0,-1 0 0,0 0 0,-1 0 0,0-1 0,-1 1 0,0-1 0,1-11 0,-3-88 0,-2 81 0,2-1 0,4-36 0,-3 52 0,1-1 0,1 1 0,1 0 0,0 0 0,7-18 0,-8 28 0,-1 0 0,0 0 0,1 1 0,-1-1 0,1 1 0,0 0 0,0 0 0,1 0 0,-1 0 0,0 0 0,1 1 0,0 0 0,0-1 0,0 1 0,0 1 0,0-1 0,0 0 0,0 1 0,0 0 0,1 0 0,7-1 0,24 0-3,1 1-1,41 4 0,-20 0-1350,-25-3-5472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09:32.303"/>
    </inkml:context>
    <inkml:brush xml:id="br0">
      <inkml:brushProperty name="width" value="0.05" units="cm"/>
      <inkml:brushProperty name="height" value="0.05" units="cm"/>
      <inkml:brushProperty name="color" value="#E71224"/>
    </inkml:brush>
  </inkml:definitions>
  <inkml:trace contextRef="#ctx0" brushRef="#br0">35 400 24575,'498'0'0,"-493"0"0,-1 0 0,0 0 0,1 0 0,-1-1 0,0 1 0,1-1 0,-1 0 0,0-1 0,0 1 0,0-1 0,0 1 0,5-4 0,-7 3 0,1 0 0,-1-1 0,0 1 0,0-1 0,0 1 0,0-1 0,0 0 0,-1 0 0,1 0 0,-1 0 0,0 0 0,0 0 0,0 0 0,0 0 0,0 0 0,-1-1 0,1-2 0,8-43 0,-5 32 0,-1-1 0,0 0 0,-1 0 0,-1 0 0,-1 0 0,0 1 0,-4-27 0,1 38 0,1 0 0,-1 0 0,-1 1 0,1 0 0,-1-1 0,1 1 0,-2 1 0,1-1 0,0 1 0,-1-1 0,0 1 0,0 0 0,0 1 0,0-1 0,-1 1 0,0 0 0,-8-3 0,0 0 0,0 1 0,0 0 0,0 1 0,-1 1 0,0 0 0,-21-1 0,-290 7 0,321-3 0,1 0 0,0 0 0,0 1 0,0 0 0,-1-1 0,1 1 0,0 1 0,0-1 0,0 1 0,0-1 0,1 1 0,-1 0 0,0 1 0,1-1 0,0 1 0,-1-1 0,1 1 0,0 0 0,0 0 0,0 0 0,-2 5 0,2-1 0,0 0 0,0 1 0,0-1 0,1 1 0,0-1 0,1 1 0,0 0 0,0 0 0,1-1 0,0 14 0,0-9 14,1 0-1,0 1 0,0-1 0,2 0 1,-1 0-1,1 0 0,1 0 1,6 13-1,-6-18-119,0 1 0,1-2 0,-1 1 0,2-1 0,-1 1 0,1-1-1,-1-1 1,2 1 0,-1-1 0,1 0 0,-1 0 0,1-1 0,10 5 0,12 4-6720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3:09:28.458"/>
    </inkml:context>
    <inkml:brush xml:id="br0">
      <inkml:brushProperty name="width" value="0.05" units="cm"/>
      <inkml:brushProperty name="height" value="0.05" units="cm"/>
      <inkml:brushProperty name="color" value="#E71224"/>
    </inkml:brush>
  </inkml:definitions>
  <inkml:trace contextRef="#ctx0" brushRef="#br0">347 106 24575,'-8'2'0,"1"0"0,-1 0 0,1 1 0,0 0 0,0 1 0,0-1 0,0 1 0,0 0 0,1 1 0,-11 9 0,-1 0 0,-9 4 0,0 3 0,-24 24 0,40-35 0,1 2 0,1-1 0,0 2 0,0-1 0,1 1 0,-11 27 0,6-7 0,1 1 0,3 0 0,0 1 0,3 0 0,-5 57 0,10 183 0,4-130 0,-4-127 0,1-1 0,0 1 0,1 0 0,1-1 0,1 1 0,0-1 0,1 0 0,1 0 0,1 0 0,1-1 0,15 30 0,-21-44 0,9 15 0,1-1 0,22 28 0,-28-40 0,-1 1 0,1-1 0,0 1 0,1-1 0,-1-1 0,1 1 0,0-1 0,0 0 0,0 0 0,0-1 0,0 0 0,7 2 0,75 13 0,0-3 0,98 2 0,179-12 0,-218-5 0,-139 1 0,0-1 0,0 0 0,0 0 0,0-1 0,0 0 0,-1-1 0,1 1 0,-1-1 0,11-6 0,59-43 0,-33 20 0,-38 27 0,1-1 0,-1 0 0,0 0 0,0 0 0,-1-1 0,1 1 0,-1-1 0,-1-1 0,0 1 0,0-1 0,0 1 0,-1-1 0,0 0 0,0-1 0,-1 1 0,0 0 0,0-10 0,2-18 0,-2 0 0,-3-65 0,-1 42 0,3-53 0,-4-87 0,2 190 0,0 1 0,-1-1 0,-1 1 0,1-1 0,-2 1 0,1 0 0,-1 0 0,0 0 0,0 0 0,-1 1 0,0 0 0,-8-9 0,-11-10 0,-49-41 0,14 15 0,46 38 0,-1 1 0,0 1 0,-22-15 0,29 23 0,0 0 0,-1 1 0,1 0 0,-1 0 0,0 0 0,0 1 0,0 1 0,0-1 0,0 1 0,-12 0 0,8 0 0,0 0 0,0-2 0,-1 1 0,1-1 0,1-1 0,-1 0 0,0 0 0,1-2 0,0 1 0,0-1 0,-13-10 0,-5-2 0,10 9 0,0 0 0,0 1 0,-1 2 0,0-1 0,0 2 0,-1 1 0,-31-3 0,10 1 0,25 2 0,1-1 0,0 0 0,0-1 0,1-1 0,-1 0 0,-16-12 0,-52-23 0,47 26-682,-62-37-1,71 37-6143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9:41.067"/>
    </inkml:context>
    <inkml:brush xml:id="br0">
      <inkml:brushProperty name="width" value="0.05" units="cm"/>
      <inkml:brushProperty name="height" value="0.05" units="cm"/>
      <inkml:brushProperty name="color" value="#E71224"/>
    </inkml:brush>
  </inkml:definitions>
  <inkml:trace contextRef="#ctx0" brushRef="#br0">769 26 24575,'-1'-1'0,"1"0"0,-1 0 0,0 0 0,1 0 0,-1 0 0,0 0 0,0 0 0,0 0 0,0 1 0,0-1 0,0 0 0,0 0 0,0 1 0,0-1 0,0 1 0,0-1 0,0 1 0,0-1 0,0 1 0,-1 0 0,1-1 0,0 1 0,0 0 0,-2 0 0,-35-5 0,35 4 0,-268-3 0,149 6 0,81 0 0,-64 12 0,38-4 0,65-10 0,-1 1 0,1 0 0,-1-1 0,0 2 0,1-1 0,-1 0 0,1 0 0,0 1 0,-1-1 0,1 1 0,0 0 0,0-1 0,0 1 0,0 0 0,1 0 0,-1 0 0,0 1 0,1-1 0,-1 0 0,1 1 0,0-1 0,0 1 0,0-1 0,0 1 0,0-1 0,1 1 0,-1 0 0,1-1 0,-1 6 0,0 11 0,0 0 0,1 0 0,3 27 0,0-14 0,1 950 0,-6-531 0,1-437 0,-1 0 0,0 0 0,-1 0 0,-1 0 0,-8 22 0,6-20 0,1-1 0,1 1 0,0 0 0,-1 17 0,3 183 0,4-106 0,-2-105 0,0-1 0,0 0 0,0 0 0,0 0 0,1 0 0,0 1 0,0-1 0,0 0 0,1 0 0,-1 0 0,1-1 0,0 1 0,0 0 0,0-1 0,1 1 0,-1-1 0,1 0 0,0 1 0,3 2 0,1-1 0,-1-1 0,1-1 0,0 1 0,0-1 0,0 0 0,0-1 0,1 1 0,-1-1 0,14 1 0,40 4 0,0-3 0,104-7 0,-43 0 0,281 3-1365,-378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0:32.983"/>
    </inkml:context>
    <inkml:brush xml:id="br0">
      <inkml:brushProperty name="width" value="0.05" units="cm"/>
      <inkml:brushProperty name="height" value="0.05" units="cm"/>
      <inkml:brushProperty name="color" value="#E71224"/>
    </inkml:brush>
  </inkml:definitions>
  <inkml:trace contextRef="#ctx0" brushRef="#br0">174 385 24575,'0'0'0,"1"-1"0,-1 1 0,0 0 0,0-1 0,0 1 0,0-1 0,0 1 0,0 0 0,0-1 0,0 1 0,0-1 0,0 1 0,0 0 0,0-1 0,-1 1 0,1 0 0,0-1 0,0 1 0,0 0 0,0-1 0,-1 1 0,1 0 0,0-1 0,0 1 0,0 0 0,-1-1 0,1 1 0,0 0 0,-1 0 0,1-1 0,0 1 0,-1 0 0,1 0 0,0 0 0,-1-1 0,1 1 0,0 0 0,-1 0 0,0 0 0,-14 9 0,-10 19 0,15-12 0,0 1 0,2 0 0,0 0 0,1 0 0,0 1 0,2 0 0,0 1 0,1-1 0,-3 32 0,3 21 0,4 88 0,2-72 0,-2-68 0,2 65 0,-4 0 0,-4 0 0,-21 108 0,18-131 0,2-1 0,3 1 0,6 106 0,1-45 0,-4-74 0,0-15 0,5 50 0,-3-73 0,1 1 0,0-1 0,1 0 0,0 0 0,1 0 0,0 0 0,0 0 0,11 16 0,-11-21 0,-1 0 0,0 0 0,1 0 0,0 0 0,0-1 0,0 0 0,1 0 0,-1 0 0,1 0 0,0-1 0,0 0 0,0 0 0,1 0 0,-1-1 0,1 1 0,0-1 0,-1-1 0,1 1 0,0-1 0,0 0 0,0 0 0,0-1 0,0 0 0,7 0 0,551-1 0,-205-2 0,240 3 0,-572-1 0,-1-2 0,1-1 0,-1-1 0,0-1 0,0-1 0,28-13 0,-22 9 0,165-42 0,-162 46 0,51-2 0,-7 1 0,127-16 0,38-4 0,-172 22 0,1 2 0,72 7 0,-21-1 0,627-2 0,-737-1 0,0 0 0,-1-1 0,1-1 0,-1-1 0,25-9 0,-23 8 0,0 0 0,1 0 0,-1 2 0,20-3 0,148 6 0,10 0 0,-108-12 0,-50 6 0,54-1 0,-39 4 0,-1-2 0,59-14 0,7-1 0,-96 16 0,0-1 0,-1 0 0,0-2 0,20-9 0,-18 7 0,0 1 0,42-10 0,-43 12 0,0 0 0,0-1 0,0-1 0,-1-1 0,-1-1 0,0 0 0,0-1 0,-1-1 0,0-1 0,14-15 0,-25 22 0,0-1 0,0 1 0,-1-1 0,0 0 0,-1 0 0,1-1 0,-2 1 0,1-1 0,-1 0 0,3-15 0,7-86 0,-12 98 0,4-428 0,-7 228 0,-9 58 0,0-6 0,12 147 0,-1 0 0,0 0 0,0 0 0,-1 0 0,-1 0 0,0 0 0,0 1 0,-1-1 0,-9-16 0,4 12 0,-1 1 0,0 1 0,-1 0 0,-1 0 0,-25-22 0,6 6 0,-2 1 0,-1 2 0,-1 1 0,-1 2 0,-56-28 0,60 36 0,23 10 0,-1 1 0,0 1 0,0-1 0,-20-4 0,-41-7 0,-1 3 0,-1 3 0,-83 0 0,-582 11 0,724 0 0,-1 1 0,1 0 0,0 1 0,0 0 0,-23 10 0,22-7 0,0-1 0,1-1 0,-1 0 0,-1-1 0,-17 1 0,-574-3 0,280-4 0,-1677 3 0,1978 1 0,1 2 0,-28 6 0,-44 3 0,57-8 0,0 2 0,0 1 0,-69 23 0,75-20 0,25-8 0,1 1 0,-1 0 0,1 0 0,0 1 0,0 0 0,0 0 0,0 1 0,1 0 0,0 0 0,0 0 0,0 1 0,0 1 0,1-1 0,0 1 0,1 0 0,-1 0 0,1 0 0,1 1 0,0 0 0,0 0 0,0 0 0,1 0 0,0 1 0,0 0 0,1-1 0,1 1 0,-1 0 0,1 0 0,0 10 0,1 10-1365,1-1-5461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20:23.433"/>
    </inkml:context>
    <inkml:brush xml:id="br0">
      <inkml:brushProperty name="width" value="0.05" units="cm"/>
      <inkml:brushProperty name="height" value="0.05" units="cm"/>
      <inkml:brushProperty name="color" value="#E71224"/>
    </inkml:brush>
  </inkml:definitions>
  <inkml:trace contextRef="#ctx0" brushRef="#br0">818 216 24575,'0'-1'0,"-1"0"0,1 0 0,0 0 0,-1 0 0,0 0 0,1 0 0,-1 0 0,0 0 0,1 0 0,-1 1 0,0-1 0,0 0 0,0 0 0,0 1 0,0-1 0,0 0 0,0 1 0,0-1 0,0 1 0,0-1 0,0 1 0,0 0 0,0-1 0,0 1 0,0 0 0,0 0 0,-2 0 0,-37-5 0,36 5 0,-10 0 0,0 0 0,0 1 0,0 0 0,1 1 0,-1 1 0,0 0 0,1 1 0,-16 6 0,-8 7 0,-51 31 0,37-19 0,-14 3 0,45-23 0,1 0 0,0 1 0,1 1 0,-29 22 0,35-22 0,-23 18 0,0 2 0,3 2 0,-39 48 0,65-71 0,1 0 0,0 0 0,0 0 0,1 0 0,0 1 0,1 0 0,-3 17 0,-7 85 0,10-75 0,-4 375 0,10-233 0,-3 1461 0,2-1613 0,1 0 0,1 0 0,2 0 0,17 51 0,4 22 0,-21-65 0,-2 1 0,-1 55 0,-2-49 0,6 54 0,37 186 0,-33-238 0,18 53 0,-18-67 0,-1-1 0,-2 1 0,-1 1 0,4 52 0,-13 193 0,3 68 0,2-328 0,-1 0 0,2 0 0,0 0 0,1 0 0,1-1 0,1 1 0,0-2 0,1 1 0,13 19 0,13 14 0,55 60 0,-83-102 0,2 2 0,0 0 0,1-1 0,0 0 0,1 0 0,0-1 0,0 0 0,0 0 0,1-2 0,0 1 0,0-1 0,1-1 0,11 4 0,3-3 0,0 0 0,0-2 0,0-1 0,40-2 0,746-1 0,-788 0 0,0-2 0,0-1 0,44-12 0,-41 9 0,1 0 0,40-3 0,176 10 0,14-1 0,-163-9 0,-47 3 0,55 1 0,-59 7 0,0-2 0,0-2 0,0-1 0,84-21 0,-80 12 0,0 3 0,0 1 0,79-2 0,149 11 0,-111 3 0,-138-2 0,0-1 0,0-1 0,0-2 0,-1 0 0,1-2 0,46-15 0,9-3 0,-61 19 0,0-1 0,38-16 0,-34 12 0,2 1 0,-1 1 0,1 1 0,0 2 0,0 0 0,1 2 0,34 2 0,78-10 0,70-25 0,-177 30 0,-2-2 0,1 0 0,-1-2 0,0-2 0,45-22 0,-51 23 0,0 1 0,0 1 0,1 2 0,0 0 0,34-3 0,-32 4 0,0-1 0,54-21 0,-42 13 0,-19 6 0,-1-1 0,0-1 0,0-1 0,-1 0 0,-1-2 0,0 0 0,20-20 0,11-6 0,-30 25 0,0-2 0,-1 0 0,-1 0 0,0-2 0,22-30 0,-12 7 0,78-128 0,-93 145 0,0 0 0,-2-1 0,-1 0 0,0 0 0,5-36 0,34-177 0,-38 180 0,-5 28 0,4-53 0,-8 70 0,1 1 0,0-1 0,1 1 0,0 0 0,1 0 0,1 0 0,10-20 0,-8 18 0,-1 0 0,-1 0 0,0 0 0,0 0 0,1-17 0,-3 14 0,4-43 0,3 1 0,21-71 0,-23 104 0,-2 0 0,-1-1 0,-1 0 0,1-33 0,-7-112 0,-1 62 0,3-1288 0,-2 1360 0,-2 1 0,-14-64 0,-5-37 0,19 108 0,-1 1 0,-16-49 0,1 3 0,13 49 0,-2 0 0,-1 1 0,-1 1 0,-22-38 0,21 43 0,1-2 0,1 1 0,0-1 0,2-1 0,1 0 0,-9-41 0,14 48 0,-1 0 0,-1 0 0,0 0 0,0 1 0,-2 0 0,0 0 0,0 0 0,-1 0 0,-17-22 0,3 10 0,-1 0 0,-2 2 0,-36-30 0,29 26 0,5 5 0,0 1 0,-1 1 0,-1 1 0,-58-31 0,7 10 0,52 26 0,0 1 0,-39-14 0,31 17 0,0 2 0,0 2 0,-70-6 0,7 4 0,-105-4 0,-1097 14 0,1269 1 0,0 1 0,1 2 0,-1 2 0,-37 12 0,-45 9 0,-70-5 0,57-10 0,22-2 0,69-7 0,-1 1 0,0 2 0,-36 10 0,37-8 0,0-2 0,-1-1 0,-66 1 0,59-5 0,0 2 0,-51 10 0,48-5 0,-1-3 0,1-2 0,-72-3 0,-19 2 0,120-1 0,0 1 0,1 1 0,-32 11 0,32-10 0,-1 1 0,0-2 0,-30 4 0,-304-5 0,176-6 0,-177 3-1365,324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9:56.347"/>
    </inkml:context>
    <inkml:brush xml:id="br0">
      <inkml:brushProperty name="width" value="0.05" units="cm"/>
      <inkml:brushProperty name="height" value="0.05" units="cm"/>
      <inkml:brushProperty name="color" value="#E71224"/>
    </inkml:brush>
  </inkml:definitions>
  <inkml:trace contextRef="#ctx0" brushRef="#br0">121 277 24575,'24'-2'0,"0"0"0,0-2 0,0 0 0,0-2 0,45-17 0,-21 7 0,20-1 0,21-8 0,9-13-1365,-71 25-5461</inkml:trace>
  <inkml:trace contextRef="#ctx0" brushRef="#br0" timeOffset="1258.24">73 108 24575,'5'1'0,"0"0"0,0 0 0,0 1 0,0-1 0,0 1 0,-1 0 0,1 0 0,0 1 0,-1 0 0,0-1 0,8 8 0,43 40 0,-54-49 0,19 17 0,1-1 0,1-1 0,0-1 0,40 19 0,1 2 0,92 46-1365,-134-68-5461</inkml:trace>
  <inkml:trace contextRef="#ctx0" brushRef="#br0" timeOffset="2310.38">361 373 24575,'0'-4'0,"0"-6"0,0-4 0,0-5 0,0-7 0,0-3 0,0-1 0,0 1 0,0-3 0,0 0 0,0 1 0,0 2 0,0-2 0,0 0 0,0 5-8191</inkml:trace>
  <inkml:trace contextRef="#ctx0" brushRef="#br0" timeOffset="3571.13">0 229 24575,'481'0'-1365,"-461"0"-5461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15:19:49.784"/>
    </inkml:context>
    <inkml:brush xml:id="br0">
      <inkml:brushProperty name="width" value="0.05" units="cm"/>
      <inkml:brushProperty name="height" value="0.05" units="cm"/>
      <inkml:brushProperty name="color" value="#E71224"/>
    </inkml:brush>
  </inkml:definitions>
  <inkml:trace contextRef="#ctx0" brushRef="#br0">143 268 24575,'0'-4'0,"0"-6"0,0-4 0,0-5 0,5-3 0,4 3 0,6 0 0,4-1 0,6-1 0,4-1 0,1 3 0,-5 1 0,-2 0 0,-6 2-8191</inkml:trace>
  <inkml:trace contextRef="#ctx0" brushRef="#br0" timeOffset="2062.45">121 6 24575,'0'6'0,"1"0"0,-1 0 0,1 0 0,1 0 0,-1 1 0,1-1 0,0-1 0,0 1 0,1 0 0,5 9 0,42 48 0,-4-6 0,-33-40 78,1 0-1,18 17 0,1 2-1674,-21-22-5229</inkml:trace>
  <inkml:trace contextRef="#ctx0" brushRef="#br0" timeOffset="3224.64">191 6 24575,'0'-5'0,"0"4"0,0 5 0,0 7 0,0 5 0,0 4 0,0 6 0,0 4 0,0 0 0,0 0 0,0 2 0,0 0 0,0-2 0,0-1 0,0 2 0,0 1 0,0-7-8191</inkml:trace>
  <inkml:trace contextRef="#ctx0" brushRef="#br0" timeOffset="4443.65">0 125 24575,'5'0'0,"4"0"0,6 0 0,4 0 0,3 0 0,1 0 0,2 0 0,0 0 0,0 0 0,0 0 0,3 0 0,2 0 0,0 0 0,-2 0 0,-5 0-8191</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MLASeventhEditionOfficeOnline.xsl" StyleName="MLA" Version="7"/>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FD1B6C51-21EA-4946-A3EC-34FBE69833DF}">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26</Pages>
  <Words>3868</Words>
  <Characters>22052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2023-10-16T19:17:00Z</dcterms:created>
  <dcterms:modified xsi:type="dcterms:W3CDTF">2023-11-07T18:44:00Z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